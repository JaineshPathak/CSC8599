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9"/>
          <w:footerReference w:type="default" r:id="rId10"/>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586A35" w:rsidRDefault="001C2EB9" w:rsidP="00694749">
      <w:pPr>
        <w:pStyle w:val="AbsHead"/>
        <w:rPr>
          <w14:ligatures w14:val="standard"/>
        </w:rPr>
        <w:sectPr w:rsidR="001C2EB9"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694749">
      <w:pPr>
        <w:pStyle w:val="AbsHead"/>
        <w:rPr>
          <w14:ligatures w14:val="standard"/>
        </w:rPr>
      </w:pPr>
      <w:r w:rsidRPr="00586A35">
        <w:rPr>
          <w14:ligatures w14:val="standard"/>
        </w:rPr>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A502C">
      <w:pPr>
        <w:pStyle w:val="Abstract"/>
        <w:rPr>
          <w:b/>
          <w:bCs/>
          <w:sz w:val="22"/>
          <w:szCs w:val="28"/>
          <w14:ligatures w14:val="standard"/>
        </w:rPr>
      </w:pPr>
      <w:r w:rsidRPr="00CD0BC3">
        <w:rPr>
          <w:b/>
          <w:bCs/>
          <w:sz w:val="22"/>
          <w:szCs w:val="28"/>
          <w14:ligatures w14:val="standard"/>
        </w:rPr>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0675">
      <w:pPr>
        <w:pStyle w:val="Abstract"/>
        <w:rPr>
          <w:b/>
          <w:bCs/>
          <w:sz w:val="22"/>
          <w:lang w:eastAsia="it-IT"/>
          <w14:ligatures w14:val="standard"/>
        </w:rPr>
      </w:pPr>
      <w:r>
        <w:rPr>
          <w:b/>
          <w:bCs/>
          <w:sz w:val="22"/>
          <w:lang w:eastAsia="it-IT"/>
          <w14:ligatures w14:val="standard"/>
        </w:rPr>
        <w:t xml:space="preserve">1 </w:t>
      </w:r>
      <w:r w:rsidR="00FF19E7">
        <w:rPr>
          <w:b/>
          <w:bCs/>
          <w:sz w:val="22"/>
          <w:lang w:eastAsia="it-IT"/>
          <w14:ligatures w14:val="standard"/>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DE1830">
      <w:pPr>
        <w:pStyle w:val="Abstract"/>
        <w:rPr>
          <w:b/>
          <w:bCs/>
          <w:sz w:val="22"/>
          <w:lang w:eastAsia="it-IT"/>
          <w14:ligatures w14:val="standard"/>
        </w:rPr>
      </w:pPr>
      <w:r>
        <w:rPr>
          <w:b/>
          <w:bCs/>
          <w:sz w:val="22"/>
          <w:lang w:eastAsia="it-IT"/>
          <w14:ligatures w14:val="standard"/>
        </w:rP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lastRenderedPageBreak/>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lang w:val="en-IN" w:eastAsia="en-IN"/>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36CE8FC" w:rsidR="00E755D7" w:rsidRPr="00A7277C" w:rsidRDefault="00A7277C" w:rsidP="00372508">
      <w:pPr>
        <w:pStyle w:val="Abstract"/>
        <w:rPr>
          <w:b/>
          <w:bCs/>
          <w:szCs w:val="18"/>
          <w:lang w:eastAsia="it-IT"/>
          <w14:ligatures w14:val="standard"/>
        </w:rPr>
      </w:pPr>
      <w:r w:rsidRPr="00A7277C">
        <w:rPr>
          <w:b/>
          <w:bCs/>
          <w:szCs w:val="18"/>
          <w:lang w:eastAsia="it-IT"/>
          <w14:ligatures w14:val="standard"/>
        </w:rPr>
        <w:t>1.1.1 Light Sources</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A7277C" w:rsidRDefault="00A7277C" w:rsidP="008E0BFD">
      <w:pPr>
        <w:pStyle w:val="Head3"/>
      </w:pPr>
      <w:r w:rsidRPr="00A7277C">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8E0BFD">
      <w:pPr>
        <w:pStyle w:val="Head3"/>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8E0BFD">
      <w:pPr>
        <w:pStyle w:val="Head3"/>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DE1830">
      <w:pPr>
        <w:pStyle w:val="Abstract"/>
        <w:rPr>
          <w:b/>
          <w:bCs/>
          <w:sz w:val="22"/>
          <w:lang w:eastAsia="it-IT"/>
          <w14:ligatures w14:val="standard"/>
        </w:rPr>
      </w:pPr>
      <w:r>
        <w:rPr>
          <w:b/>
          <w:bCs/>
          <w:sz w:val="22"/>
          <w:lang w:eastAsia="it-IT"/>
          <w14:ligatures w14:val="standard"/>
        </w:rP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Default="00CC3928" w:rsidP="00E77EEB">
      <w:pPr>
        <w:pStyle w:val="Abstract"/>
        <w:rPr>
          <w:b/>
          <w:bCs/>
          <w:sz w:val="22"/>
          <w:lang w:eastAsia="it-IT"/>
          <w14:ligatures w14:val="standard"/>
        </w:rPr>
      </w:pPr>
      <w:r>
        <w:rPr>
          <w:b/>
          <w:bCs/>
          <w:sz w:val="22"/>
          <w:lang w:eastAsia="it-IT"/>
          <w14:ligatures w14:val="standard"/>
        </w:rPr>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0675">
      <w:pPr>
        <w:pStyle w:val="Abstract"/>
        <w:rPr>
          <w:b/>
          <w:bCs/>
          <w:sz w:val="22"/>
          <w:lang w:eastAsia="it-IT"/>
          <w14:ligatures w14:val="standard"/>
        </w:rPr>
      </w:pPr>
      <w:r>
        <w:rPr>
          <w:b/>
          <w:bCs/>
          <w:sz w:val="22"/>
          <w:lang w:eastAsia="it-IT"/>
          <w14:ligatures w14:val="standard"/>
        </w:rP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lastRenderedPageBreak/>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0675">
      <w:pPr>
        <w:pStyle w:val="Abstract"/>
        <w:rPr>
          <w:b/>
          <w:bCs/>
          <w:sz w:val="22"/>
          <w:lang w:eastAsia="it-IT"/>
          <w14:ligatures w14:val="standard"/>
        </w:rPr>
      </w:pPr>
      <w:r>
        <w:rPr>
          <w:b/>
          <w:bCs/>
          <w:sz w:val="22"/>
          <w:lang w:eastAsia="it-IT"/>
          <w14:ligatures w14:val="standard"/>
        </w:rPr>
        <w:t>1.5 Rendering Equation</w:t>
      </w:r>
    </w:p>
    <w:p w14:paraId="2EAE8385" w14:textId="531F3BAB"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[2]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0675">
      <w:pPr>
        <w:pStyle w:val="Abstract"/>
        <w:rPr>
          <w:szCs w:val="18"/>
          <w:lang w:eastAsia="it-IT"/>
          <w14:ligatures w14:val="standard"/>
        </w:rPr>
      </w:pPr>
      <w:r>
        <w:rPr>
          <w:b/>
          <w:bCs/>
          <w:sz w:val="22"/>
          <w:lang w:eastAsia="it-IT"/>
          <w14:ligatures w14:val="standard"/>
        </w:rP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w:t>
      </w:r>
      <w:r>
        <w:rPr>
          <w:szCs w:val="18"/>
          <w:lang w:eastAsia="it-IT"/>
          <w14:ligatures w14:val="standard"/>
        </w:rPr>
        <w:t>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lang w:val="en-IN" w:eastAsia="en-IN"/>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lang w:val="en-IN" w:eastAsia="en-IN"/>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lang w:val="en-IN" w:eastAsia="en-IN"/>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0675">
      <w:pPr>
        <w:pStyle w:val="Abstract"/>
        <w:rPr>
          <w:b/>
          <w:bCs/>
          <w:sz w:val="22"/>
          <w:lang w:eastAsia="it-IT"/>
          <w14:ligatures w14:val="standard"/>
        </w:rPr>
      </w:pPr>
      <w:r>
        <w:rPr>
          <w:b/>
          <w:bCs/>
          <w:sz w:val="22"/>
          <w:lang w:eastAsia="it-IT"/>
          <w14:ligatures w14:val="standard"/>
        </w:rPr>
        <w:t xml:space="preserve">2 </w:t>
      </w:r>
      <w:r w:rsidR="00EB16F2">
        <w:rPr>
          <w:b/>
          <w:bCs/>
          <w:sz w:val="22"/>
          <w:lang w:eastAsia="it-IT"/>
          <w14:ligatures w14:val="standard"/>
        </w:rPr>
        <w:t xml:space="preserve">BACKGROUND AND </w:t>
      </w:r>
      <w:r w:rsidR="00384D13">
        <w:rPr>
          <w:b/>
          <w:bCs/>
          <w:sz w:val="22"/>
          <w:lang w:eastAsia="it-IT"/>
          <w14:ligatures w14:val="standard"/>
        </w:rPr>
        <w:t xml:space="preserve">RELATED </w:t>
      </w:r>
      <w:r w:rsidR="002A7AFE">
        <w:rPr>
          <w:b/>
          <w:bCs/>
          <w:sz w:val="22"/>
          <w:lang w:eastAsia="it-IT"/>
          <w14:ligatures w14:val="standard"/>
        </w:rPr>
        <w:t>WORK</w:t>
      </w:r>
      <w:r w:rsidR="0084166B">
        <w:rPr>
          <w:b/>
          <w:bCs/>
          <w:sz w:val="22"/>
          <w:lang w:eastAsia="it-IT"/>
          <w14:ligatures w14:val="standard"/>
        </w:rPr>
        <w:t>S</w:t>
      </w:r>
    </w:p>
    <w:p w14:paraId="4C0653E3" w14:textId="451A5997" w:rsidR="00930F3D" w:rsidRPr="00930F3D" w:rsidRDefault="00790675" w:rsidP="00767735">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41F8E703" w:rsidR="00E60B5B" w:rsidRPr="00BC7EC2" w:rsidRDefault="00790675" w:rsidP="008E0BFD">
      <w:pPr>
        <w:pStyle w:val="Head3"/>
      </w:pPr>
      <w:r w:rsidRPr="00BC7EC2">
        <w:t xml:space="preserve">2.1.1 </w:t>
      </w:r>
      <w:r w:rsidR="00E60B5B" w:rsidRPr="00BC7EC2">
        <w:t>Light Diminishing</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lang w:val="en-IN" w:eastAsia="en-IN"/>
        </w:rPr>
        <w:lastRenderedPageBreak/>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57CFFF5A" w:rsidR="007F055E" w:rsidRPr="00835A29" w:rsidRDefault="00790675" w:rsidP="008E0BFD">
      <w:pPr>
        <w:pStyle w:val="Head3"/>
      </w:pPr>
      <w:r>
        <w:t xml:space="preserve">2.1.2 </w:t>
      </w:r>
      <w:r w:rsidR="00DD1F8F">
        <w:t>Colo</w:t>
      </w:r>
      <w:r w:rsidR="00837DC0">
        <w:t>u</w:t>
      </w:r>
      <w:r w:rsidR="00DD1F8F">
        <w:t>rmap implementation</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E9697D" w:rsidRDefault="00790675" w:rsidP="008B6F92">
      <w:pPr>
        <w:pStyle w:val="Head4"/>
      </w:pPr>
      <w:r>
        <w:t>2.1.2.1</w:t>
      </w:r>
      <w:r w:rsidR="008B2523">
        <w:t>.</w:t>
      </w:r>
      <w:r>
        <w:t xml:space="preserve"> </w:t>
      </w:r>
      <w:r w:rsidR="00835A29">
        <w:t>Colo</w:t>
      </w:r>
      <w:r w:rsidR="00837DC0">
        <w:t>u</w:t>
      </w:r>
      <w:r w:rsidR="00835A29">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B62C2EE" w:rsidR="00B7259E" w:rsidRPr="00BC7EC2" w:rsidRDefault="00B7259E" w:rsidP="00B7259E">
      <w:pPr>
        <w:pStyle w:val="Abstract"/>
        <w:rPr>
          <w:b/>
          <w:bCs/>
        </w:rPr>
      </w:pPr>
      <w:r w:rsidRPr="00BC7EC2">
        <w:rPr>
          <w:b/>
          <w:bCs/>
        </w:rPr>
        <w:t>2.1.</w:t>
      </w:r>
      <w:r w:rsidR="000F6652" w:rsidRPr="00BC7EC2">
        <w:rPr>
          <w:b/>
          <w:bCs/>
        </w:rPr>
        <w:t>3</w:t>
      </w:r>
      <w:r w:rsidRPr="00BC7EC2">
        <w:rPr>
          <w:b/>
          <w:bCs/>
        </w:rPr>
        <w:t xml:space="preserve"> Fake Contrast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5BE6182C" w:rsidR="000F6652" w:rsidRPr="00BC7EC2" w:rsidRDefault="000F6652" w:rsidP="00B7259E">
      <w:pPr>
        <w:pStyle w:val="Abstract"/>
        <w:rPr>
          <w:b/>
          <w:bCs/>
        </w:rPr>
      </w:pPr>
      <w:r w:rsidRPr="00BC7EC2">
        <w:rPr>
          <w:b/>
          <w:bCs/>
        </w:rPr>
        <w:t xml:space="preserve">2.1.4 </w:t>
      </w:r>
      <w:r w:rsidR="002E7C86" w:rsidRPr="00BC7EC2">
        <w:rPr>
          <w:b/>
          <w:bCs/>
        </w:rPr>
        <w:t>Coloured Lighting</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 xml:space="preserve">Doom 64 had more sophisticated coloured lighting where every sector has a maximum support of five different coloured lights </w:t>
      </w:r>
      <w:r>
        <w:t>and each of them affect only one type of entity like sprites, floor, ceiling, etc.</w:t>
      </w:r>
    </w:p>
    <w:p w14:paraId="1302F323" w14:textId="3D48B754" w:rsidR="002E7C86" w:rsidRPr="001F61DE" w:rsidRDefault="002E7C86" w:rsidP="00B7259E">
      <w:pPr>
        <w:pStyle w:val="Abstract"/>
        <w:rPr>
          <w:i/>
          <w:iCs/>
        </w:rPr>
      </w:pPr>
      <w:r w:rsidRPr="001F61DE">
        <w:rPr>
          <w:i/>
          <w:iCs/>
        </w:rPr>
        <w:t>2.1.4.1 PlayStation Special Lighting</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lang w:val="en-IN" w:eastAsia="en-IN"/>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4C5D81CF"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 shading model which needs to be explained first</w:t>
      </w:r>
      <w:r>
        <w:rPr>
          <w14:ligatures w14:val="standard"/>
        </w:rPr>
        <w:t>.</w:t>
      </w:r>
    </w:p>
    <w:p w14:paraId="01937798" w14:textId="6B352871" w:rsidR="005B18C6" w:rsidRPr="005B18C6" w:rsidRDefault="000226F0" w:rsidP="008E0BFD">
      <w:pPr>
        <w:pStyle w:val="Head3"/>
      </w:pPr>
      <w:r w:rsidRPr="005B18C6">
        <w:t>2.2.</w:t>
      </w:r>
      <w:r w:rsidR="00BC7EC2" w:rsidRPr="005B18C6">
        <w:t>1</w:t>
      </w:r>
      <w:r w:rsidRPr="005B18C6">
        <w:t xml:space="preserve"> </w:t>
      </w:r>
      <w:r w:rsidR="006B35CD" w:rsidRPr="005B18C6">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w:t>
      </w:r>
      <w:r w:rsidR="00963D07">
        <w:rPr>
          <w14:ligatures w14:val="standard"/>
        </w:rPr>
        <w:lastRenderedPageBreak/>
        <w:t>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19"/>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655D86" w:rsidRDefault="000226F0" w:rsidP="008E0BFD">
      <w:pPr>
        <w:pStyle w:val="Head3"/>
      </w:pPr>
      <w:r>
        <w:t>2.2.</w:t>
      </w:r>
      <w:r w:rsidR="00BC7EC2">
        <w:t>2</w:t>
      </w:r>
      <w:r>
        <w:t xml:space="preserve"> </w:t>
      </w:r>
      <w:r w:rsidR="005437DB" w:rsidRPr="00655D86">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 xml:space="preserve">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w:t>
      </w:r>
      <w:r w:rsidR="00F33B8A">
        <w:rPr>
          <w14:ligatures w14:val="standard"/>
        </w:rPr>
        <w:t>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lang w:val="en-IN" w:eastAsia="en-IN"/>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1"/>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43FCD76D" w:rsidR="008D534A" w:rsidRPr="00D46682"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020DE181" w14:textId="5E2B6975" w:rsidR="00655D86" w:rsidRPr="00771E4A" w:rsidRDefault="006317C4" w:rsidP="008E0BFD">
      <w:pPr>
        <w:pStyle w:val="Head3"/>
      </w:pPr>
      <w:r>
        <w:lastRenderedPageBreak/>
        <w:t>2.2.</w:t>
      </w:r>
      <w:r w:rsidR="00A86DB5">
        <w:t>3</w:t>
      </w:r>
      <w:r>
        <w:t xml:space="preserve"> </w:t>
      </w:r>
      <w:r w:rsidR="00655D86" w:rsidRPr="00771E4A">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655D86">
      <w:pPr>
        <w:pStyle w:val="Abstract"/>
        <w:rPr>
          <w:i/>
          <w:iCs/>
          <w14:ligatures w14:val="standard"/>
        </w:rPr>
      </w:pPr>
      <w:r w:rsidRPr="00525C8F">
        <w:rPr>
          <w:i/>
          <w:iCs/>
          <w14:ligatures w14:val="standard"/>
        </w:rPr>
        <w:t>2.2.3.1 Mach Band Effect:</w:t>
      </w:r>
    </w:p>
    <w:p w14:paraId="5B12FC6C" w14:textId="52CABF87" w:rsidR="00525C8F" w:rsidRDefault="00DE06F4" w:rsidP="00655D86">
      <w:pPr>
        <w:pStyle w:val="Abstract"/>
        <w:rPr>
          <w14:ligatures w14:val="standard"/>
        </w:rPr>
      </w:pPr>
      <w:r>
        <w:rPr>
          <w14:ligatures w14:val="standard"/>
        </w:rPr>
        <w:t xml:space="preserve">Mach bands </w:t>
      </w:r>
      <w:r w:rsidRPr="00AA5C3B">
        <w:rPr>
          <w:shd w:val="clear" w:color="auto" w:fill="C0504D" w:themeFill="accent2"/>
          <w14:ligatures w14:val="standard"/>
        </w:rPr>
        <w:t>[MACH BAND]</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655D86">
      <w:pPr>
        <w:pStyle w:val="Abstract"/>
        <w:rPr>
          <w:i/>
          <w:iCs/>
          <w14:ligatures w14:val="standard"/>
        </w:rPr>
      </w:pPr>
      <w:r w:rsidRPr="000C030A">
        <w:rPr>
          <w:i/>
          <w:iCs/>
          <w14:ligatures w14:val="standard"/>
        </w:rPr>
        <w:t>2.2.3.2 Curved Surfaces:</w:t>
      </w:r>
    </w:p>
    <w:p w14:paraId="44FB1CC0" w14:textId="4C32E623" w:rsidR="00833454" w:rsidRDefault="00610EA3" w:rsidP="00655D86">
      <w:pPr>
        <w:pStyle w:val="Abstract"/>
        <w:rPr>
          <w14:ligatures w14:val="standard"/>
        </w:rPr>
      </w:pPr>
      <w:r>
        <w:rPr>
          <w14:ligatures w14:val="standard"/>
        </w:rPr>
        <w:t xml:space="preserve">Coons </w:t>
      </w:r>
      <w:r w:rsidRPr="00610EA3">
        <w:rPr>
          <w:shd w:val="clear" w:color="auto" w:fill="C0504D" w:themeFill="accent2"/>
          <w14:ligatures w14:val="standard"/>
        </w:rPr>
        <w:t>[COONS PATCH]</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lang w:val="en-IN" w:eastAsia="en-IN"/>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lang w:val="en-IN" w:eastAsia="en-IN"/>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w:t>
      </w:r>
      <w:r>
        <w:rPr>
          <w14:ligatures w14:val="standard"/>
        </w:rPr>
        <w:t>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lang w:val="en-IN" w:eastAsia="en-IN"/>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00" cy="2971165"/>
                    </a:xfrm>
                    <a:prstGeom prst="rect">
                      <a:avLst/>
                    </a:prstGeom>
                  </pic:spPr>
                </pic:pic>
              </a:graphicData>
            </a:graphic>
          </wp:inline>
        </w:drawing>
      </w:r>
    </w:p>
    <w:p w14:paraId="608514D1" w14:textId="53F91C73"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5"/>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w:t>
      </w:r>
      <w:r w:rsidR="0086669E">
        <w:rPr>
          <w14:ligatures w14:val="standard"/>
        </w:rPr>
        <w:lastRenderedPageBreak/>
        <w:t xml:space="preserve">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771E4A" w:rsidRDefault="00D96771" w:rsidP="008E0BFD">
      <w:pPr>
        <w:pStyle w:val="Head3"/>
      </w:pPr>
      <w:r>
        <w:t>2.2.</w:t>
      </w:r>
      <w:r w:rsidR="00361911">
        <w:t>4</w:t>
      </w:r>
      <w:r>
        <w:t xml:space="preserve"> </w:t>
      </w:r>
      <w:r w:rsidR="00D054A4" w:rsidRPr="00771E4A">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 xml:space="preserve">The normal vector is calculated from a triangle of a mesh. It is stored with the mesh data file as it is not required to calculate it every frame. To calculate the normal vector, we first take a difference vector from the two vertices to the one vertex and </w:t>
      </w:r>
      <w:r>
        <w:rPr>
          <w14:ligatures w14:val="standard"/>
        </w:rPr>
        <w:t>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7"/>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38116CFC" w14:textId="734AEF27" w:rsidR="005F2D6E"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C4F89">
        <w:rPr>
          <w14:ligatures w14:val="standard"/>
        </w:rPr>
        <w:t xml:space="preserve"> </w:t>
      </w:r>
    </w:p>
    <w:p w14:paraId="21128CAD" w14:textId="581EFE5F" w:rsidR="00C56A17" w:rsidRDefault="00AC4F89" w:rsidP="00D054A4">
      <w:pPr>
        <w:pStyle w:val="Abstract"/>
        <w:rPr>
          <w14:ligatures w14:val="standard"/>
        </w:rPr>
      </w:pPr>
      <w:r>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lastRenderedPageBreak/>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lang w:val="en-IN" w:eastAsia="en-IN"/>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7A2B25"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7A2B25"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0"/>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4066E5">
      <w:pPr>
        <w:pStyle w:val="Abstract"/>
        <w:rPr>
          <w:b/>
          <w14:ligatures w14:val="standard"/>
        </w:rPr>
      </w:pPr>
      <w:r>
        <w:rPr>
          <w:b/>
          <w14:ligatures w14:val="standard"/>
        </w:rPr>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0888B3D9"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272BA7">
        <w:rPr>
          <w:bCs/>
          <w:shd w:val="clear" w:color="auto" w:fill="C0504D" w:themeFill="accent2"/>
          <w14:ligatures w14:val="standard"/>
        </w:rPr>
        <w:t>[BLINN]</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767735" w:rsidRDefault="00DF403D" w:rsidP="00767735">
      <w:pPr>
        <w:pStyle w:val="Head2"/>
        <w:rPr>
          <w:sz w:val="20"/>
          <w:szCs w:val="20"/>
          <w14:ligatures w14:val="standard"/>
        </w:rPr>
      </w:pPr>
      <w:r w:rsidRPr="00767735">
        <w:t>2.3 Lighting in modern video games</w:t>
      </w:r>
    </w:p>
    <w:p w14:paraId="33E7772D" w14:textId="4F830C7F" w:rsidR="00800F41" w:rsidRDefault="00DF403D" w:rsidP="008E0BFD">
      <w:pPr>
        <w:pStyle w:val="Head3"/>
      </w:pPr>
      <w:r>
        <w:t xml:space="preserve">2.3.1 </w:t>
      </w:r>
      <w:r w:rsidR="00800F41" w:rsidRPr="00800F41">
        <w:t>Physically Based Rendering</w:t>
      </w:r>
      <w:r w:rsidR="00800F41">
        <w:t>:</w:t>
      </w:r>
    </w:p>
    <w:p w14:paraId="467A1177" w14:textId="0E13BF8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w:t>
      </w:r>
      <w:r w:rsidR="00B23F8E">
        <w:rPr>
          <w14:ligatures w14:val="standard"/>
        </w:rPr>
        <w:t>7</w:t>
      </w:r>
      <w:r>
        <w:rPr>
          <w14:ligatures w14:val="standard"/>
        </w:rPr>
        <w:t>]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73C2C1CB"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[8] explains the PBR pipeline is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2027D033"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lastRenderedPageBreak/>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 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V,L)Li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lang w:val="en-IN" w:eastAsia="en-IN"/>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4BE56C53"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lang w:val="en-IN" w:eastAsia="en-IN"/>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3B38D016"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lastRenderedPageBreak/>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5E7CB0A2"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lang w:val="en-IN" w:eastAsia="en-IN"/>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lang w:val="en-IN" w:eastAsia="en-IN"/>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6AC8EDA5" w14:textId="6BD4D33C" w:rsidR="00B67153"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w:t>
      </w:r>
      <w:r w:rsidR="00831E0E">
        <w:rPr>
          <w:rFonts w:eastAsiaTheme="minorEastAsia"/>
          <w14:ligatures w14:val="standard"/>
        </w:rPr>
        <w:t>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lang w:val="en-IN" w:eastAsia="en-IN"/>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B5BB007" w:rsidR="004D4EA7" w:rsidRDefault="004D4EA7" w:rsidP="007A502C">
      <w:pPr>
        <w:pStyle w:val="Abstract"/>
        <w:rPr>
          <w:rFonts w:eastAsiaTheme="minorEastAsia"/>
          <w14:ligatures w14:val="standard"/>
        </w:rPr>
      </w:pPr>
      <w:r>
        <w:rPr>
          <w:rFonts w:eastAsiaTheme="minorEastAsia"/>
          <w14:ligatures w14:val="standard"/>
        </w:rPr>
        <w:t>Unreal Engine 4 [</w:t>
      </w:r>
      <w:r w:rsidR="00FC2B67">
        <w:rPr>
          <w:rFonts w:eastAsiaTheme="minorEastAsia"/>
          <w14:ligatures w14:val="standard"/>
        </w:rPr>
        <w:t>9</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lang w:val="en-IN" w:eastAsia="en-IN"/>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xml:space="preserve">: PBR </w:t>
      </w:r>
      <w:r w:rsidR="00AE0D4F">
        <w:rPr>
          <w:b/>
          <w:bCs/>
          <w14:ligatures w14:val="standard"/>
        </w:rPr>
        <w:t>with</w:t>
      </w:r>
      <w:r>
        <w:rPr>
          <w:b/>
          <w:bCs/>
          <w14:ligatures w14:val="standard"/>
        </w:rPr>
        <w:t xml:space="preserve"> different light sources.</w:t>
      </w:r>
    </w:p>
    <w:p w14:paraId="6DEDC363" w14:textId="5F65A687" w:rsidR="005A53FB"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6DAC1D95" w14:textId="77777777" w:rsidR="00CC4982" w:rsidRPr="005A53FB" w:rsidRDefault="00CC4982" w:rsidP="005A53FB">
      <w:pPr>
        <w:pStyle w:val="Abstract"/>
        <w:rPr>
          <w:rFonts w:eastAsiaTheme="minorEastAsia"/>
          <w14:ligatures w14:val="standard"/>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lastRenderedPageBreak/>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59A5D61E" w:rsidR="00D57664"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num>
            <m:den>
              <m:rad>
                <m:radPr>
                  <m:degHide m:val="1"/>
                  <m:ctrlPr>
                    <w:rPr>
                      <w:rFonts w:ascii="Cambria Math" w:hAnsi="Cambria Math"/>
                      <w:b w:val="0"/>
                      <w:bCs/>
                      <w:i/>
                      <w:sz w:val="18"/>
                      <w:szCs w:val="18"/>
                    </w:rPr>
                  </m:ctrlPr>
                </m:radPr>
                <m:deg/>
                <m:e>
                  <m:r>
                    <m:rPr>
                      <m:sty m:val="bi"/>
                    </m:rPr>
                    <w:rPr>
                      <w:rFonts w:ascii="Cambria Math" w:hAnsi="Cambria Math"/>
                      <w:sz w:val="18"/>
                      <w:szCs w:val="18"/>
                    </w:rPr>
                    <m:t>2πa</m:t>
                  </m:r>
                </m:e>
              </m:rad>
            </m:den>
          </m:f>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x-u</m:t>
                          </m:r>
                        </m:e>
                      </m:d>
                    </m:e>
                    <m:sup>
                      <m:r>
                        <m:rPr>
                          <m:sty m:val="bi"/>
                        </m:rPr>
                        <w:rPr>
                          <w:rFonts w:ascii="Cambria Math" w:hAnsi="Cambria Math"/>
                          <w:sz w:val="18"/>
                          <w:szCs w:val="18"/>
                        </w:rPr>
                        <m:t>2</m:t>
                      </m:r>
                    </m:sup>
                  </m:sSup>
                </m:num>
                <m:den>
                  <m:r>
                    <m:rPr>
                      <m:sty m:val="bi"/>
                    </m:rPr>
                    <w:rPr>
                      <w:rFonts w:ascii="Cambria Math" w:hAnsi="Cambria Math"/>
                      <w:sz w:val="18"/>
                      <w:szCs w:val="18"/>
                    </w:rPr>
                    <m:t>2</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312C1FEC" w:rsidR="00CE2CC5"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m:rPr>
                              <m:sty m:val="bi"/>
                            </m:rPr>
                            <w:rPr>
                              <w:rFonts w:ascii="Cambria Math" w:hAnsi="Cambria Math"/>
                              <w:sz w:val="18"/>
                              <w:szCs w:val="18"/>
                            </w:rPr>
                            <m:t>a</m:t>
                          </m:r>
                        </m:num>
                        <m:den>
                          <m:r>
                            <m:rPr>
                              <m:sty m:val="bi"/>
                            </m:rPr>
                            <w:rPr>
                              <w:rFonts w:ascii="Cambria Math" w:hAnsi="Cambria Math"/>
                              <w:sz w:val="18"/>
                              <w:szCs w:val="18"/>
                            </w:rPr>
                            <m:t>m</m:t>
                          </m:r>
                        </m:den>
                      </m:f>
                    </m:e>
                  </m:d>
                </m:e>
                <m:sup>
                  <m:r>
                    <m:rPr>
                      <m:sty m:val="bi"/>
                    </m:rP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lang w:val="en-IN" w:eastAsia="en-IN"/>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937" cy="1385759"/>
                    </a:xfrm>
                    <a:prstGeom prst="rect">
                      <a:avLst/>
                    </a:prstGeom>
                  </pic:spPr>
                </pic:pic>
              </a:graphicData>
            </a:graphic>
          </wp:inline>
        </w:drawing>
      </w:r>
    </w:p>
    <w:p w14:paraId="36D880B9" w14:textId="6195C90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41A9A877"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Pr="005500F0">
        <w:rPr>
          <w:b w:val="0"/>
          <w:bCs/>
          <w:sz w:val="18"/>
          <w:szCs w:val="18"/>
          <w:shd w:val="clear" w:color="auto" w:fill="C0504D" w:themeFill="accent2"/>
        </w:rPr>
        <w:t>BECKMANN</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2FF87AB" w:rsidR="004E2C3C" w:rsidRPr="00E04A92" w:rsidRDefault="00E04A92" w:rsidP="003A40AD">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
                </m:rPr>
                <w:rPr>
                  <w:rFonts w:ascii="Cambria Math" w:hAnsi="Cambria Math"/>
                  <w:sz w:val="18"/>
                  <w:szCs w:val="18"/>
                </w:rPr>
                <m:t>exp⁡</m:t>
              </m:r>
              <m:r>
                <m:rPr>
                  <m:sty m:val="bi"/>
                </m:rP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r>
                    <m:rPr>
                      <m:sty m:val="bi"/>
                    </m:rPr>
                    <w:rPr>
                      <w:rFonts w:ascii="Cambria Math" w:hAnsi="Cambria Math"/>
                      <w:sz w:val="18"/>
                      <w:szCs w:val="18"/>
                    </w:rPr>
                    <m:t>)</m:t>
                  </m:r>
                </m:e>
              </m:func>
            </m:num>
            <m:den>
              <m:r>
                <m:rPr>
                  <m:sty m:val="bi"/>
                </m:rPr>
                <w:rPr>
                  <w:rFonts w:ascii="Cambria Math" w:hAnsi="Cambria Math"/>
                  <w:sz w:val="18"/>
                  <w:szCs w:val="18"/>
                </w:rPr>
                <m:t>π</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e>
              </m:func>
            </m:den>
          </m:f>
        </m:oMath>
      </m:oMathPara>
    </w:p>
    <w:p w14:paraId="63006145" w14:textId="78F4E752" w:rsidR="00421B92" w:rsidRPr="00E04A92" w:rsidRDefault="00E04A92" w:rsidP="003A40AD">
      <w:pPr>
        <w:pStyle w:val="Head2"/>
        <w:rPr>
          <w:b w:val="0"/>
          <w:bCs/>
          <w:sz w:val="18"/>
          <w:szCs w:val="18"/>
        </w:rPr>
      </w:pPr>
      <m:oMathPara>
        <m:oMath>
          <m:r>
            <m:rPr>
              <m:sty m:val="bi"/>
            </m:rPr>
            <w:rPr>
              <w:rFonts w:ascii="Cambria Math" w:hAnsi="Cambria Math"/>
              <w:sz w:val="18"/>
              <w:szCs w:val="18"/>
            </w:rPr>
            <m:t>a=</m:t>
          </m:r>
          <m:r>
            <m:rPr>
              <m:sty m:val="b"/>
            </m:rPr>
            <w:rPr>
              <w:rFonts w:ascii="Cambria Math" w:hAnsi="Cambria Math"/>
              <w:sz w:val="18"/>
              <w:szCs w:val="18"/>
            </w:rPr>
            <m:t>arccos⁡</m:t>
          </m:r>
          <m:r>
            <m:rPr>
              <m:sty m:val="bi"/>
            </m:rP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178D45D3" w:rsidR="009C13D1" w:rsidRPr="00CC7895" w:rsidRDefault="00CC7895" w:rsidP="003A40AD">
      <w:pPr>
        <w:pStyle w:val="Head2"/>
        <w:rPr>
          <w:b w:val="0"/>
          <w:bCs/>
          <w:sz w:val="18"/>
          <w:szCs w:val="18"/>
        </w:rPr>
      </w:pPr>
      <m:oMathPara>
        <m:oMath>
          <m:r>
            <m:rPr>
              <m:sty m:val="bi"/>
            </m:rPr>
            <w:rPr>
              <w:rFonts w:ascii="Cambria Math" w:hAnsi="Cambria Math"/>
              <w:sz w:val="18"/>
              <w:szCs w:val="18"/>
            </w:rPr>
            <m:t xml:space="preserve">m= </m:t>
          </m:r>
          <m:rad>
            <m:radPr>
              <m:degHide m:val="1"/>
              <m:ctrlPr>
                <w:rPr>
                  <w:rFonts w:ascii="Cambria Math" w:hAnsi="Cambria Math"/>
                  <w:b w:val="0"/>
                  <w:bCs/>
                  <w:i/>
                  <w:sz w:val="18"/>
                  <w:szCs w:val="18"/>
                </w:rPr>
              </m:ctrlPr>
            </m:radPr>
            <m:deg/>
            <m:e>
              <m:r>
                <m:rPr>
                  <m:sty m:val="bi"/>
                </m:rP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3ED0DA00" w:rsidR="0000161B" w:rsidRPr="00CC7895" w:rsidRDefault="007A2B25"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m:rPr>
                      <m:sty m:val="bi"/>
                    </m:rPr>
                    <w:rPr>
                      <w:rFonts w:ascii="Cambria Math" w:hAnsi="Cambria Math"/>
                      <w:sz w:val="18"/>
                      <w:szCs w:val="18"/>
                    </w:rPr>
                    <m:t>a</m:t>
                  </m:r>
                </m:num>
                <m:den>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lang w:val="en-IN" w:eastAsia="en-IN"/>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4224" cy="1407316"/>
                    </a:xfrm>
                    <a:prstGeom prst="rect">
                      <a:avLst/>
                    </a:prstGeom>
                  </pic:spPr>
                </pic:pic>
              </a:graphicData>
            </a:graphic>
          </wp:inline>
        </w:drawing>
      </w:r>
    </w:p>
    <w:p w14:paraId="27079105" w14:textId="6DC7EA4E" w:rsidR="00D67BAA" w:rsidRPr="00B42B21" w:rsidRDefault="00D67BAA" w:rsidP="00D67BAA">
      <w:pPr>
        <w:pStyle w:val="Head2"/>
        <w:jc w:val="center"/>
        <w:rPr>
          <w:sz w:val="18"/>
          <w:szCs w:val="18"/>
        </w:rPr>
      </w:pPr>
      <w:r w:rsidRPr="00B42B21">
        <w:rPr>
          <w:sz w:val="18"/>
          <w:szCs w:val="18"/>
        </w:rPr>
        <w:t>Figure 24: Beckmann Specular</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5FF4F7CE"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 [</w:t>
      </w:r>
      <w:r w:rsidRPr="009B16C6">
        <w:rPr>
          <w:b w:val="0"/>
          <w:bCs/>
          <w:sz w:val="18"/>
          <w:szCs w:val="18"/>
          <w:shd w:val="clear" w:color="auto" w:fill="C0504D" w:themeFill="accent2"/>
        </w:rPr>
        <w:t>GGX</w:t>
      </w:r>
      <w:r>
        <w:rPr>
          <w:b w:val="0"/>
          <w:bCs/>
          <w:sz w:val="18"/>
          <w:szCs w:val="18"/>
        </w:rPr>
        <w:t>]</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326A826B" w:rsidR="0042460C"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(m.n)</m:t>
              </m:r>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r>
                    <m:rPr>
                      <m:sty m:val="bi"/>
                    </m:rPr>
                    <w:rPr>
                      <w:rFonts w:ascii="Cambria Math" w:hAnsi="Cambria Math"/>
                      <w:sz w:val="18"/>
                      <w:szCs w:val="18"/>
                    </w:rPr>
                    <m:t>θm (</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m:t>
                          </m:r>
                        </m:e>
                      </m:func>
                    </m:e>
                    <m:sup>
                      <m:r>
                        <m:rPr>
                          <m:sty m:val="bi"/>
                        </m:rP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 xml:space="preserve">π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58B289E4" w:rsidR="004A688A"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 xml:space="preserve">θ </m:t>
                  </m:r>
                  <m:d>
                    <m:dPr>
                      <m:ctrlPr>
                        <w:rPr>
                          <w:rFonts w:ascii="Cambria Math" w:hAnsi="Cambria Math"/>
                          <w:b w:val="0"/>
                          <w:bCs/>
                          <w:i/>
                          <w:sz w:val="18"/>
                          <w:szCs w:val="18"/>
                        </w:rPr>
                      </m:ctrlPr>
                    </m:dPr>
                    <m:e>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-1</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1)</m:t>
                      </m:r>
                    </m:e>
                    <m:sup>
                      <m:r>
                        <m:rPr>
                          <m:sty m:val="bi"/>
                        </m:rP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lastRenderedPageBreak/>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lang w:val="en-IN" w:eastAsia="en-IN"/>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8372" cy="1402049"/>
                    </a:xfrm>
                    <a:prstGeom prst="rect">
                      <a:avLst/>
                    </a:prstGeom>
                  </pic:spPr>
                </pic:pic>
              </a:graphicData>
            </a:graphic>
          </wp:inline>
        </w:drawing>
      </w:r>
    </w:p>
    <w:p w14:paraId="5B254C0F" w14:textId="660DA1DD" w:rsidR="00132D97" w:rsidRPr="00FA09D8" w:rsidRDefault="00174CF1" w:rsidP="00FA09D8">
      <w:pPr>
        <w:pStyle w:val="Head2"/>
        <w:jc w:val="center"/>
        <w:rPr>
          <w:sz w:val="18"/>
          <w:szCs w:val="18"/>
        </w:rPr>
      </w:pPr>
      <w:r w:rsidRPr="00196E9B">
        <w:rPr>
          <w:sz w:val="18"/>
          <w:szCs w:val="18"/>
        </w:rPr>
        <w:t>Figure 25: GGX Specular</w:t>
      </w:r>
    </w:p>
    <w:p w14:paraId="5B392BC6" w14:textId="5C995682" w:rsidR="00860E74" w:rsidRPr="00860E74" w:rsidRDefault="00860E74" w:rsidP="00860E74">
      <w:pPr>
        <w:pStyle w:val="Abstract"/>
        <w:rPr>
          <w:b/>
          <w:sz w:val="16"/>
          <w14:ligatures w14:val="standard"/>
        </w:rPr>
      </w:pPr>
      <w:r w:rsidRPr="00860E74">
        <w:rPr>
          <w:b/>
          <w14:ligatures w14:val="standard"/>
        </w:rPr>
        <w:t>2.3.2 Image-based Lighting (IBL):</w:t>
      </w:r>
    </w:p>
    <w:p w14:paraId="3B5133C1" w14:textId="77777777" w:rsidR="00860E74" w:rsidRDefault="00860E74" w:rsidP="00860E74">
      <w:pPr>
        <w:pStyle w:val="Abstract"/>
        <w:rPr>
          <w14:ligatures w14:val="standard"/>
        </w:rPr>
      </w:pPr>
      <w:r>
        <w:rPr>
          <w14:ligatures w14:val="standard"/>
        </w:rPr>
        <w:t>The project also makes use of cubemaps for rendering a skybox, but simply rendering a skybox is not enough. In real life surrounding environments provide light data which is good for ambient lighting. Hence, this project has implemented and demonstrated Image-based Lighting (IBL) which is used for ambient colour lighting. The project used five different HDR format skyboxes which are loaded and converted to 6-sided cubemap and other algorithms are run to get diffuse and specular reflection from the image. IBL is a technique for treating the environment as light sources and is important part in PBR pipeline as makes the object look physically accurate. All these skyboxes are pre-computed at the start of first frame of application.</w:t>
      </w:r>
    </w:p>
    <w:p w14:paraId="353B5160" w14:textId="01989385" w:rsidR="00860E74" w:rsidRPr="00860E74" w:rsidRDefault="00860E74" w:rsidP="00860E74">
      <w:pPr>
        <w:pStyle w:val="Abstract"/>
        <w:rPr>
          <w:i/>
          <w14:ligatures w14:val="standard"/>
        </w:rPr>
      </w:pPr>
      <w:r w:rsidRPr="00860E74">
        <w:rPr>
          <w:i/>
          <w14:ligatures w14:val="standard"/>
        </w:rPr>
        <w:t>2.3.2.1 Diffuse Irradiance IBL:</w:t>
      </w:r>
    </w:p>
    <w:p w14:paraId="3FAD96AF" w14:textId="77777777" w:rsidR="00860E74" w:rsidRDefault="00860E74" w:rsidP="00860E74">
      <w:pPr>
        <w:pStyle w:val="Abstract"/>
        <w:rPr>
          <w14:ligatures w14:val="standard"/>
        </w:rPr>
      </w:pPr>
      <w:r>
        <w:rPr>
          <w14:ligatures w14:val="standard"/>
        </w:rPr>
        <w:t xml:space="preserve">From the rendering equation of PBR, the diffuse Lambert and </w:t>
      </w:r>
      <w:r>
        <w:rPr>
          <w:rFonts w:ascii="Times New Roman" w:hAnsi="Times New Roman" w:cs="Times New Roman"/>
          <w14:ligatures w14:val="standard"/>
        </w:rPr>
        <w:t>π</w:t>
      </w:r>
      <w:r>
        <w:rPr>
          <w14:ligatures w14:val="standard"/>
        </w:rPr>
        <w:t xml:space="preserve"> are constant and so to solve inner integral variables, large number of incident light rays coming are texels are sampled in the hemisphere and stored in a another cubemap which is called an Irradiance map which looks like blurred version of the original cubemap.</w:t>
      </w:r>
    </w:p>
    <w:p w14:paraId="017A8401" w14:textId="77777777" w:rsidR="00860E74" w:rsidRDefault="00860E74" w:rsidP="00860E74">
      <w:pPr>
        <w:pStyle w:val="Abstract"/>
        <w:rPr>
          <w14:ligatures w14:val="standard"/>
        </w:rPr>
      </w:pPr>
      <w:r>
        <w:rPr>
          <w14:ligatures w14:val="standard"/>
        </w:rPr>
        <w:t>The HDR map cannot be used directly used as a cubemap as it is stored in equi-rectangular or sphere-rectangular format. The first step is to convert the points on sphere to UV space and using those UV coordinates can be projected on a cubemap. The job of UV space is to bring those sphere radians PI into texture coordinates range of [0, 1]. For mapping Sphere to UV space, the sphere is projected onto a cylinder border and is cut from one side to unwrap the cylinder. Having points on sphere, theta and phi are found using trigonometry functions like atan and asin. So, for U and V the formula is given as:</w:t>
      </w:r>
    </w:p>
    <w:p w14:paraId="5426D854" w14:textId="77777777" w:rsidR="00860E74" w:rsidRPr="006A0231" w:rsidRDefault="00860E74" w:rsidP="00860E74">
      <w:pPr>
        <w:pStyle w:val="Abstract"/>
        <w:rPr>
          <w:rFonts w:eastAsiaTheme="minorEastAsia"/>
          <w14:ligatures w14:val="standard"/>
        </w:rPr>
      </w:pPr>
      <m:oMathPara>
        <m:oMath>
          <m:r>
            <w:rPr>
              <w:rFonts w:ascii="Cambria Math" w:hAnsi="Cambria Math"/>
              <w14:ligatures w14:val="standard"/>
            </w:rPr>
            <m:t>U=0.5+</m:t>
          </m:r>
          <m:f>
            <m:fPr>
              <m:ctrlPr>
                <w:rPr>
                  <w:rFonts w:ascii="Cambria Math" w:hAnsi="Cambria Math"/>
                  <w:i/>
                  <w14:ligatures w14:val="standard"/>
                </w:rPr>
              </m:ctrlPr>
            </m:fPr>
            <m:num>
              <m:func>
                <m:funcPr>
                  <m:ctrlPr>
                    <w:rPr>
                      <w:rFonts w:ascii="Cambria Math" w:hAnsi="Cambria Math"/>
                      <w14:ligatures w14:val="standard"/>
                    </w:rPr>
                  </m:ctrlPr>
                </m:funcPr>
                <m:fName>
                  <m:r>
                    <m:rPr>
                      <m:sty m:val="p"/>
                    </m:rPr>
                    <w:rPr>
                      <w:rFonts w:ascii="Cambria Math" w:hAnsi="Cambria Math"/>
                      <w14:ligatures w14:val="standard"/>
                    </w:rPr>
                    <m:t>arctan</m:t>
                  </m:r>
                </m:fName>
                <m:e>
                  <m:d>
                    <m:dPr>
                      <m:ctrlPr>
                        <w:rPr>
                          <w:rFonts w:ascii="Cambria Math" w:hAnsi="Cambria Math"/>
                          <w:i/>
                          <w14:ligatures w14:val="standard"/>
                        </w:rPr>
                      </m:ctrlPr>
                    </m:dPr>
                    <m:e>
                      <m:r>
                        <w:rPr>
                          <w:rFonts w:ascii="Cambria Math" w:hAnsi="Cambria Math"/>
                          <w14:ligatures w14:val="standard"/>
                        </w:rPr>
                        <m:t>dx, dy</m:t>
                      </m:r>
                    </m:e>
                  </m:d>
                </m:e>
              </m:func>
            </m:num>
            <m:den>
              <m:r>
                <w:rPr>
                  <w:rFonts w:ascii="Cambria Math" w:hAnsi="Cambria Math"/>
                  <w14:ligatures w14:val="standard"/>
                </w:rPr>
                <m:t>2π</m:t>
              </m:r>
            </m:den>
          </m:f>
        </m:oMath>
      </m:oMathPara>
    </w:p>
    <w:p w14:paraId="7145F0AC" w14:textId="77777777" w:rsidR="00860E74" w:rsidRPr="006A0231" w:rsidRDefault="00860E74" w:rsidP="00860E74">
      <w:pPr>
        <w:pStyle w:val="Abstract"/>
        <w:rPr>
          <w:rFonts w:eastAsiaTheme="minorEastAsia"/>
          <w14:ligatures w14:val="standard"/>
        </w:rPr>
      </w:pPr>
      <m:oMathPara>
        <m:oMath>
          <m:r>
            <w:rPr>
              <w:rFonts w:ascii="Cambria Math" w:eastAsiaTheme="minorEastAsia" w:hAnsi="Cambria Math"/>
              <w14:ligatures w14:val="standard"/>
            </w:rPr>
            <m:t>V=0.5+</m:t>
          </m:r>
          <m:f>
            <m:fPr>
              <m:ctrlPr>
                <w:rPr>
                  <w:rFonts w:ascii="Cambria Math" w:eastAsiaTheme="minorEastAsia" w:hAnsi="Cambria Math"/>
                  <w:i/>
                  <w14:ligatures w14:val="standard"/>
                </w:rPr>
              </m:ctrlPr>
            </m:fPr>
            <m:num>
              <m:r>
                <m:rPr>
                  <m:sty m:val="p"/>
                </m:rPr>
                <w:rPr>
                  <w:rFonts w:ascii="Cambria Math" w:eastAsiaTheme="minorEastAsia" w:hAnsi="Cambria Math"/>
                  <w14:ligatures w14:val="standard"/>
                </w:rPr>
                <m:t>arcsin⁡</m:t>
              </m:r>
              <m:r>
                <w:rPr>
                  <w:rFonts w:ascii="Cambria Math" w:eastAsiaTheme="minorEastAsia" w:hAnsi="Cambria Math"/>
                  <w14:ligatures w14:val="standard"/>
                </w:rPr>
                <m:t>(dy)</m:t>
              </m:r>
            </m:num>
            <m:den>
              <m:r>
                <w:rPr>
                  <w:rFonts w:ascii="Cambria Math" w:eastAsiaTheme="minorEastAsia" w:hAnsi="Cambria Math"/>
                  <w14:ligatures w14:val="standard"/>
                </w:rPr>
                <m:t>π</m:t>
              </m:r>
            </m:den>
          </m:f>
        </m:oMath>
      </m:oMathPara>
    </w:p>
    <w:p w14:paraId="232ED9D7" w14:textId="77777777" w:rsidR="00860E74" w:rsidRDefault="00860E74" w:rsidP="00860E74">
      <w:pPr>
        <w:pStyle w:val="Abstract"/>
        <w:rPr>
          <w14:ligatures w14:val="standard"/>
        </w:rPr>
      </w:pPr>
      <w:r>
        <w:rPr>
          <w14:ligatures w14:val="standard"/>
        </w:rPr>
        <w:t xml:space="preserve">With this, an original cubemap is created from the spherical map and now the important step to make the irradiance map. Since, a cubemap is combination of 6 different sides, so 6 different </w:t>
      </w:r>
      <w:r>
        <w:rPr>
          <w14:ligatures w14:val="standard"/>
        </w:rPr>
        <w:t>snapshots need to be created for doing convolution. For this, I setup six different cameras or view-matrix each facing one side of the cube and using a Framebuffer to take a snapshot and store it in the frame buffer’s colour component texture which is then sent to the fragment shader for convolution process.</w:t>
      </w:r>
    </w:p>
    <w:p w14:paraId="5767E18C" w14:textId="77777777" w:rsidR="00860E74" w:rsidRDefault="00860E74" w:rsidP="00860E74">
      <w:pPr>
        <w:pStyle w:val="Abstract"/>
        <w:rPr>
          <w14:ligatures w14:val="standard"/>
        </w:rPr>
      </w:pPr>
      <w:r>
        <w:rPr>
          <w14:ligatures w14:val="standard"/>
        </w:rPr>
        <w:t>The convolution process is done by taking average of an area of hemisphere. The area gets smaller as the process moves towards the center-top of hemisphere. After the convolution step is done all the fragment data in stored in another cubemap with dimensions being 1/4</w:t>
      </w:r>
      <w:r w:rsidRPr="00083EDE">
        <w:rPr>
          <w:vertAlign w:val="superscript"/>
          <w14:ligatures w14:val="standard"/>
        </w:rPr>
        <w:t>th</w:t>
      </w:r>
      <w:r>
        <w:rPr>
          <w14:ligatures w14:val="standard"/>
        </w:rPr>
        <w:t xml:space="preserve"> dimension of original cubemap. To apply this, convolution in ambient lighting, a modified Fresnel-Schlick equation is used which makes of roughness as the original one requires a halfway vector which is not possible to get from hemisphere. Hence, a direct roughness value is sent to it. The Fresnel-Schlick roughness equation looks like this:</w:t>
      </w:r>
    </w:p>
    <w:p w14:paraId="4744ACE6" w14:textId="77777777" w:rsidR="00860E74" w:rsidRDefault="00860E74" w:rsidP="00860E74">
      <w:pPr>
        <w:pStyle w:val="Abstract"/>
        <w:rPr>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n,v,F0,r</m:t>
              </m:r>
            </m:e>
          </m:d>
          <m:r>
            <w:rPr>
              <w:rFonts w:ascii="Cambria Math" w:eastAsiaTheme="minorEastAsia" w:hAnsi="Cambria Math"/>
              <w14:ligatures w14:val="standard"/>
            </w:rPr>
            <m:t>=F0+</m:t>
          </m:r>
          <m:func>
            <m:funcPr>
              <m:ctrlPr>
                <w:rPr>
                  <w:rFonts w:ascii="Cambria Math" w:eastAsiaTheme="minorEastAsia" w:hAnsi="Cambria Math"/>
                  <w14:ligatures w14:val="standard"/>
                </w:rPr>
              </m:ctrlPr>
            </m:funcPr>
            <m:fName>
              <m:r>
                <m:rPr>
                  <m:sty m:val="p"/>
                </m:rPr>
                <w:rPr>
                  <w:rFonts w:ascii="Cambria Math" w:eastAsiaTheme="minorEastAsia" w:hAnsi="Cambria Math"/>
                  <w14:ligatures w14:val="standard"/>
                </w:rPr>
                <m:t>max</m:t>
              </m:r>
            </m:fName>
            <m:e>
              <m:d>
                <m:dPr>
                  <m:ctrlPr>
                    <w:rPr>
                      <w:rFonts w:ascii="Cambria Math" w:eastAsiaTheme="minorEastAsia" w:hAnsi="Cambria Math"/>
                      <w:i/>
                      <w14:ligatures w14:val="standard"/>
                    </w:rPr>
                  </m:ctrlPr>
                </m:dPr>
                <m:e>
                  <m:r>
                    <w:rPr>
                      <w:rFonts w:ascii="Cambria Math" w:eastAsiaTheme="minorEastAsia" w:hAnsi="Cambria Math"/>
                      <w14:ligatures w14:val="standard"/>
                    </w:rPr>
                    <m:t>1-r, F0</m:t>
                  </m:r>
                </m:e>
              </m:d>
            </m:e>
          </m:func>
          <m:r>
            <w:rPr>
              <w:rFonts w:ascii="Cambria Math" w:eastAsiaTheme="minorEastAsia" w:hAnsi="Cambria Math"/>
              <w14:ligatures w14:val="standard"/>
            </w:rPr>
            <m:t>-F0</m:t>
          </m:r>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n.v</m:t>
                      </m:r>
                    </m:e>
                  </m:d>
                </m:e>
              </m:d>
            </m:e>
            <m:sup>
              <m:r>
                <w:rPr>
                  <w:rFonts w:ascii="Cambria Math" w:eastAsiaTheme="minorEastAsia" w:hAnsi="Cambria Math"/>
                  <w14:ligatures w14:val="standard"/>
                </w:rPr>
                <m:t>5</m:t>
              </m:r>
            </m:sup>
          </m:sSup>
        </m:oMath>
      </m:oMathPara>
    </w:p>
    <w:p w14:paraId="30A9C2C1" w14:textId="77777777" w:rsidR="00860E74" w:rsidRDefault="00860E74" w:rsidP="00860E74">
      <w:pPr>
        <w:pStyle w:val="Abstract"/>
        <w:rPr>
          <w14:ligatures w14:val="standard"/>
        </w:rPr>
      </w:pPr>
      <w:r>
        <w:rPr>
          <w14:ligatures w14:val="standard"/>
        </w:rPr>
        <w:t xml:space="preserve">Where </w:t>
      </w:r>
      <w:r w:rsidRPr="00486B71">
        <w:rPr>
          <w:i/>
          <w14:ligatures w14:val="standard"/>
        </w:rPr>
        <w:t>n</w:t>
      </w:r>
      <w:r>
        <w:rPr>
          <w14:ligatures w14:val="standard"/>
        </w:rPr>
        <w:t xml:space="preserve"> is surface normal, </w:t>
      </w:r>
      <w:r w:rsidRPr="00486B71">
        <w:rPr>
          <w:i/>
          <w14:ligatures w14:val="standard"/>
        </w:rPr>
        <w:t>v</w:t>
      </w:r>
      <w:r>
        <w:rPr>
          <w14:ligatures w14:val="standard"/>
        </w:rPr>
        <w:t xml:space="preserve"> is viewing direction, </w:t>
      </w:r>
      <w:r w:rsidRPr="00486B71">
        <w:rPr>
          <w:i/>
          <w14:ligatures w14:val="standard"/>
        </w:rPr>
        <w:t>r</w:t>
      </w:r>
      <w:r>
        <w:rPr>
          <w14:ligatures w14:val="standard"/>
        </w:rPr>
        <w:t xml:space="preserve"> is roughness of the surface. The reason is to simulate some amount of Fresnel effect at grazing angles and also because it is a necessary part of PBR pipeline.</w:t>
      </w:r>
    </w:p>
    <w:p w14:paraId="7BA13FB9" w14:textId="55600412" w:rsidR="00860E74" w:rsidRPr="00860E74" w:rsidRDefault="00860E74" w:rsidP="00860E74">
      <w:pPr>
        <w:pStyle w:val="Abstract"/>
        <w:rPr>
          <w:i/>
          <w14:ligatures w14:val="standard"/>
        </w:rPr>
      </w:pPr>
      <w:r w:rsidRPr="00860E74">
        <w:rPr>
          <w:i/>
          <w14:ligatures w14:val="standard"/>
        </w:rPr>
        <w:t>2.3.2.2 Specular IBL:</w:t>
      </w:r>
    </w:p>
    <w:p w14:paraId="7416A5B3" w14:textId="77777777" w:rsidR="00860E74" w:rsidRDefault="00860E74" w:rsidP="00860E74">
      <w:pPr>
        <w:pStyle w:val="Abstract"/>
        <w:rPr>
          <w14:ligatures w14:val="standard"/>
        </w:rPr>
      </w:pPr>
      <w:r>
        <w:rPr>
          <w14:ligatures w14:val="standard"/>
        </w:rPr>
        <w:t>From the Cook-Torrance microfacet equation explained above:</w:t>
      </w:r>
    </w:p>
    <w:p w14:paraId="23DFA9DB" w14:textId="77777777" w:rsidR="00860E74" w:rsidRPr="00364490" w:rsidRDefault="00860E74" w:rsidP="00860E74">
      <w:pPr>
        <w:pStyle w:val="Abstract"/>
        <w:rPr>
          <w:rFonts w:eastAsiaTheme="minorEastAsia"/>
          <w14:ligatures w14:val="standard"/>
        </w:rPr>
      </w:pPr>
      <m:oMathPara>
        <m:oMath>
          <m:r>
            <w:rPr>
              <w:rFonts w:ascii="Cambria Math" w:hAnsi="Cambria Math"/>
              <w14:ligatures w14:val="standard"/>
            </w:rPr>
            <m:t>fr(p, wo,wi)=</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56840AB4" w14:textId="77777777" w:rsidR="00860E74" w:rsidRDefault="00860E74" w:rsidP="00860E74">
      <w:pPr>
        <w:pStyle w:val="Abstract"/>
        <w:rPr>
          <w:rFonts w:eastAsiaTheme="minorEastAsia"/>
          <w14:ligatures w14:val="standard"/>
        </w:rPr>
      </w:pPr>
      <w:r>
        <w:rPr>
          <w:rFonts w:eastAsiaTheme="minorEastAsia"/>
          <w14:ligatures w14:val="standard"/>
        </w:rPr>
        <w:t xml:space="preserve">It is seen that the term </w:t>
      </w:r>
      <w:r w:rsidRPr="00F227C3">
        <w:rPr>
          <w:rFonts w:eastAsiaTheme="minorEastAsia"/>
          <w:i/>
          <w14:ligatures w14:val="standard"/>
        </w:rPr>
        <w:t>Ks</w:t>
      </w:r>
      <w:r>
        <w:rPr>
          <w:rFonts w:eastAsiaTheme="minorEastAsia"/>
          <w14:ligatures w14:val="standard"/>
        </w:rPr>
        <w:t xml:space="preserve"> is not constant in the integral and is dependent both on incoming light direction as well as view direction. Solving this integral for all possible light direction and view directions per frame is expensive. Hence, the pre-computing step also takes place here just like the irradiance map. A solution is proposed by Epic Games where the pre-computing of specular map is done in two parts. The two parts are pre-computed and later added together which is called as Split-Sum approximation. The two part equation integral looks like this:</w:t>
      </w:r>
    </w:p>
    <w:p w14:paraId="229B748F" w14:textId="77777777" w:rsidR="00860E74" w:rsidRPr="00237AA2" w:rsidRDefault="00860E74" w:rsidP="00860E74">
      <w:pPr>
        <w:pStyle w:val="Abstract"/>
        <w:rPr>
          <w:rFonts w:eastAsiaTheme="minorEastAsia"/>
          <w14:ligatures w14:val="standard"/>
        </w:rPr>
      </w:pPr>
      <m:oMathPara>
        <m:oMath>
          <m:r>
            <w:rPr>
              <w:rFonts w:ascii="Cambria Math" w:eastAsiaTheme="minorEastAsia" w:hAnsi="Cambria Math"/>
              <w14:ligatures w14:val="standard"/>
            </w:rPr>
            <m:t>Lo</m:t>
          </m:r>
          <m:d>
            <m:dPr>
              <m:ctrlPr>
                <w:rPr>
                  <w:rFonts w:ascii="Cambria Math" w:eastAsiaTheme="minorEastAsia" w:hAnsi="Cambria Math"/>
                  <w:i/>
                  <w14:ligatures w14:val="standard"/>
                </w:rPr>
              </m:ctrlPr>
            </m:dPr>
            <m:e>
              <m:r>
                <w:rPr>
                  <w:rFonts w:ascii="Cambria Math" w:eastAsiaTheme="minorEastAsia" w:hAnsi="Cambria Math"/>
                  <w14:ligatures w14:val="standard"/>
                </w:rPr>
                <m:t>p,wo</m:t>
              </m:r>
            </m:e>
          </m:d>
          <m:r>
            <w:rPr>
              <w:rFonts w:ascii="Cambria Math" w:eastAsiaTheme="minorEastAsia" w:hAnsi="Cambria Math"/>
              <w14:ligatures w14:val="standard"/>
            </w:rPr>
            <m:t>=</m:t>
          </m:r>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Li</m:t>
              </m:r>
              <m:d>
                <m:dPr>
                  <m:ctrlPr>
                    <w:rPr>
                      <w:rFonts w:ascii="Cambria Math" w:eastAsiaTheme="minorEastAsia" w:hAnsi="Cambria Math"/>
                      <w:i/>
                      <w14:ligatures w14:val="standard"/>
                    </w:rPr>
                  </m:ctrlPr>
                </m:dPr>
                <m:e>
                  <m:r>
                    <w:rPr>
                      <w:rFonts w:ascii="Cambria Math" w:eastAsiaTheme="minorEastAsia" w:hAnsi="Cambria Math"/>
                      <w14:ligatures w14:val="standard"/>
                    </w:rPr>
                    <m:t>p,wi</m:t>
                  </m:r>
                </m:e>
              </m:d>
              <m:r>
                <w:rPr>
                  <w:rFonts w:ascii="Cambria Math" w:eastAsiaTheme="minorEastAsia" w:hAnsi="Cambria Math"/>
                  <w14:ligatures w14:val="standard"/>
                </w:rPr>
                <m:t>dwi*</m:t>
              </m:r>
            </m:e>
          </m:nary>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fr</m:t>
              </m:r>
              <m:d>
                <m:dPr>
                  <m:ctrlPr>
                    <w:rPr>
                      <w:rFonts w:ascii="Cambria Math" w:eastAsiaTheme="minorEastAsia" w:hAnsi="Cambria Math"/>
                      <w:i/>
                      <w14:ligatures w14:val="standard"/>
                    </w:rPr>
                  </m:ctrlPr>
                </m:dPr>
                <m:e>
                  <m:r>
                    <w:rPr>
                      <w:rFonts w:ascii="Cambria Math" w:eastAsiaTheme="minorEastAsia" w:hAnsi="Cambria Math"/>
                      <w14:ligatures w14:val="standard"/>
                    </w:rPr>
                    <m:t>p,wo,wi</m:t>
                  </m:r>
                </m:e>
              </m:d>
              <m:r>
                <w:rPr>
                  <w:rFonts w:ascii="Cambria Math" w:eastAsiaTheme="minorEastAsia" w:hAnsi="Cambria Math"/>
                  <w14:ligatures w14:val="standard"/>
                </w:rPr>
                <m:t>n.wi dwi</m:t>
              </m:r>
            </m:e>
          </m:nary>
        </m:oMath>
      </m:oMathPara>
    </w:p>
    <w:p w14:paraId="40D34B45" w14:textId="37944662" w:rsidR="00860E74" w:rsidRPr="00E8151E" w:rsidRDefault="00AC6635" w:rsidP="00860E74">
      <w:pPr>
        <w:pStyle w:val="Abstract"/>
        <w:rPr>
          <w:rFonts w:eastAsiaTheme="minorEastAsia"/>
          <w:i/>
          <w14:ligatures w14:val="standard"/>
        </w:rPr>
      </w:pPr>
      <w:r>
        <w:rPr>
          <w:rFonts w:eastAsiaTheme="minorEastAsia"/>
          <w:i/>
          <w14:ligatures w14:val="standard"/>
        </w:rPr>
        <w:t>2.</w:t>
      </w:r>
      <w:r w:rsidR="00860E74" w:rsidRPr="00E8151E">
        <w:rPr>
          <w:rFonts w:eastAsiaTheme="minorEastAsia"/>
          <w:i/>
          <w14:ligatures w14:val="standard"/>
        </w:rPr>
        <w:t>3.2.2.1</w:t>
      </w:r>
      <w:r w:rsidR="00CC462B">
        <w:rPr>
          <w:rFonts w:eastAsiaTheme="minorEastAsia"/>
          <w:i/>
          <w14:ligatures w14:val="standard"/>
        </w:rPr>
        <w:t xml:space="preserve"> Split-Sum</w:t>
      </w:r>
      <w:r w:rsidR="00860E74" w:rsidRPr="00E8151E">
        <w:rPr>
          <w:rFonts w:eastAsiaTheme="minorEastAsia"/>
          <w:i/>
          <w14:ligatures w14:val="standard"/>
        </w:rPr>
        <w:t xml:space="preserve"> First Part:</w:t>
      </w:r>
    </w:p>
    <w:p w14:paraId="04FB6E30" w14:textId="77777777" w:rsidR="00860E74" w:rsidRDefault="00860E74" w:rsidP="00860E74">
      <w:pPr>
        <w:pStyle w:val="Abstract"/>
        <w:rPr>
          <w:rFonts w:eastAsiaTheme="minorEastAsia"/>
          <w14:ligatures w14:val="standard"/>
        </w:rPr>
      </w:pPr>
      <w:r>
        <w:rPr>
          <w:rFonts w:eastAsiaTheme="minorEastAsia"/>
          <w14:ligatures w14:val="standard"/>
        </w:rPr>
        <w:t xml:space="preserve">The first part is similar to irradiance step with additional roughness strength taken into account. The convolution happens by storing different mip levels of the cubemap and moving between them depending on the roughness level. All this convolution data is stored in another cubemap called a Pre-filtered cubemap with mipmapping option on so than OpenGL will make mipmaps. Since, view and reflection direction is not taken into account here it assumed that view direction is same as output direction </w:t>
      </w:r>
      <w:r w:rsidRPr="00E7330D">
        <w:rPr>
          <w:rFonts w:eastAsiaTheme="minorEastAsia"/>
          <w:i/>
          <w14:ligatures w14:val="standard"/>
        </w:rPr>
        <w:t>wo</w:t>
      </w:r>
      <w:r>
        <w:rPr>
          <w:rFonts w:eastAsiaTheme="minorEastAsia"/>
          <w14:ligatures w14:val="standard"/>
        </w:rPr>
        <w:t>. However, there is a catch that specular reflections cannot be seen at grazing angles.</w:t>
      </w:r>
    </w:p>
    <w:p w14:paraId="3CBECBEE" w14:textId="77777777" w:rsidR="00860E74" w:rsidRDefault="00860E74" w:rsidP="00860E74">
      <w:pPr>
        <w:pStyle w:val="Abstract"/>
        <w:rPr>
          <w:rFonts w:eastAsiaTheme="minorEastAsia"/>
          <w14:ligatures w14:val="standard"/>
        </w:rPr>
      </w:pPr>
      <w:r>
        <w:rPr>
          <w:rFonts w:eastAsiaTheme="minorEastAsia"/>
          <w14:ligatures w14:val="standard"/>
        </w:rPr>
        <w:t xml:space="preserve">The base mip level dimension of the cubemap starts at 128x128 which is used when roughness value of 0 and dimension is cut in half when moving up the mip level for increasing roughness. For </w:t>
      </w:r>
      <w:r>
        <w:rPr>
          <w:rFonts w:eastAsiaTheme="minorEastAsia"/>
          <w14:ligatures w14:val="standard"/>
        </w:rPr>
        <w:lastRenderedPageBreak/>
        <w:t>more accurate reflections, the base dimensions can be increased at the cost performance.</w:t>
      </w:r>
    </w:p>
    <w:p w14:paraId="7EA22E8B" w14:textId="77777777" w:rsidR="00860E74" w:rsidRDefault="00860E74" w:rsidP="00860E74">
      <w:pPr>
        <w:pStyle w:val="Abstract"/>
        <w:rPr>
          <w:rFonts w:eastAsiaTheme="minorEastAsia"/>
          <w14:ligatures w14:val="standard"/>
        </w:rPr>
      </w:pPr>
      <w:r>
        <w:rPr>
          <w:rFonts w:eastAsiaTheme="minorEastAsia"/>
          <w14:ligatures w14:val="standard"/>
        </w:rPr>
        <w:t>For generating the specular lobe, when light radiance falls on surface, it reflected or scattered around the reflection depending on roughness level. To pre-compute this scattering of radiance data, a process called importance sampling is used where large random set of data is generated using Monte Carlo integration and is discretely sampled. The sequence of data is created using Hammersley’s sequence [</w:t>
      </w:r>
      <w:r w:rsidRPr="000120E8">
        <w:rPr>
          <w:rFonts w:eastAsiaTheme="minorEastAsia"/>
          <w:shd w:val="clear" w:color="auto" w:fill="C0504D" w:themeFill="accent2"/>
          <w14:ligatures w14:val="standard"/>
        </w:rPr>
        <w:t>HAMMER</w:t>
      </w:r>
      <w:r>
        <w:rPr>
          <w:rFonts w:eastAsiaTheme="minorEastAsia"/>
          <w14:ligatures w14:val="standard"/>
        </w:rPr>
        <w:t>] so that the sequence is evenly distributed.</w:t>
      </w:r>
    </w:p>
    <w:p w14:paraId="2EE07678" w14:textId="77777777" w:rsidR="00860E74" w:rsidRDefault="00860E74" w:rsidP="00860E74">
      <w:pPr>
        <w:pStyle w:val="Abstract"/>
        <w:rPr>
          <w:rFonts w:eastAsiaTheme="minorEastAsia"/>
          <w14:ligatures w14:val="standard"/>
        </w:rPr>
      </w:pPr>
      <w:r>
        <w:rPr>
          <w:rFonts w:eastAsiaTheme="minorEastAsia"/>
          <w14:ligatures w14:val="standard"/>
        </w:rPr>
        <w:t>The sampling process is done by taking a large sample count and running a loop. Inside the loop, random sample value is created which is used to create sample vector in tangent space and is later converted in world space and lastly sample the scene’s radiance.</w:t>
      </w:r>
    </w:p>
    <w:p w14:paraId="742DA9B0" w14:textId="7CD249BE" w:rsidR="00860E74" w:rsidRDefault="00BF52B3" w:rsidP="00860E74">
      <w:pPr>
        <w:pStyle w:val="Abstract"/>
        <w:rPr>
          <w:rFonts w:eastAsiaTheme="minorEastAsia"/>
          <w:i/>
          <w14:ligatures w14:val="standard"/>
        </w:rPr>
      </w:pPr>
      <w:r>
        <w:rPr>
          <w:rFonts w:eastAsiaTheme="minorEastAsia"/>
          <w:i/>
          <w14:ligatures w14:val="standard"/>
        </w:rPr>
        <w:t>2.</w:t>
      </w:r>
      <w:r w:rsidR="00860E74" w:rsidRPr="00A640CE">
        <w:rPr>
          <w:rFonts w:eastAsiaTheme="minorEastAsia"/>
          <w:i/>
          <w14:ligatures w14:val="standard"/>
        </w:rPr>
        <w:t xml:space="preserve">3.2.2.2 </w:t>
      </w:r>
      <w:r w:rsidR="00F77A2A">
        <w:rPr>
          <w:rFonts w:eastAsiaTheme="minorEastAsia"/>
          <w:i/>
          <w14:ligatures w14:val="standard"/>
        </w:rPr>
        <w:t xml:space="preserve">Split-Sum </w:t>
      </w:r>
      <w:r w:rsidR="00860E74" w:rsidRPr="00A640CE">
        <w:rPr>
          <w:rFonts w:eastAsiaTheme="minorEastAsia"/>
          <w:i/>
          <w14:ligatures w14:val="standard"/>
        </w:rPr>
        <w:t>Second Part:</w:t>
      </w:r>
    </w:p>
    <w:p w14:paraId="16D3CBD0" w14:textId="77777777" w:rsidR="00860E74" w:rsidRDefault="00860E74" w:rsidP="00860E74">
      <w:pPr>
        <w:pStyle w:val="Abstract"/>
        <w:rPr>
          <w:rFonts w:eastAsiaTheme="minorEastAsia"/>
          <w14:ligatures w14:val="standard"/>
        </w:rPr>
      </w:pPr>
      <w:r>
        <w:rPr>
          <w:rFonts w:eastAsiaTheme="minorEastAsia"/>
          <w14:ligatures w14:val="standard"/>
        </w:rPr>
        <w:t>The second part is doing the actual BRDF in specular integral. This BRDF response is also pre-calculated using the inputs roughness and angle between surface normal and light direction and the output of BRDF is stored in a lookup texture of two channels – Red and Green, which is as called BRDF LUT where X-axis stores the angle and Y-axis stores the roughness. The green colour gives the Fresnel response.</w:t>
      </w:r>
    </w:p>
    <w:p w14:paraId="563E9C3D" w14:textId="3A825D5C" w:rsidR="00860E74" w:rsidRDefault="00860E74" w:rsidP="00860E74">
      <w:pPr>
        <w:pStyle w:val="Abstract"/>
        <w:rPr>
          <w:rFonts w:eastAsiaTheme="minorEastAsia"/>
          <w14:ligatures w14:val="standard"/>
        </w:rPr>
      </w:pPr>
      <w:r>
        <w:rPr>
          <w:rFonts w:eastAsiaTheme="minorEastAsia"/>
          <w14:ligatures w14:val="standard"/>
        </w:rPr>
        <w:t>The convolution process is very similar to the first part by using the Hammersley’s sequence to generate sample vector. The only difference here, since it’s a BRDF which contains Geometric function and Fresnel. So the sample vector is processed using the same Schlick-GGX function for G and Fresnel-Schlick for F. The two output is scale and bias factor F0 from each sample is averaged at the end.</w:t>
      </w:r>
      <w:r w:rsidR="00264BF9">
        <w:rPr>
          <w:rFonts w:eastAsiaTheme="minorEastAsia"/>
          <w14:ligatures w14:val="standard"/>
        </w:rPr>
        <w:t xml:space="preserve"> Figure 26</w:t>
      </w:r>
      <w:r>
        <w:rPr>
          <w:rFonts w:eastAsiaTheme="minorEastAsia"/>
          <w14:ligatures w14:val="standard"/>
        </w:rPr>
        <w:t xml:space="preserve"> shows example of BRDF LUT generated.</w:t>
      </w:r>
    </w:p>
    <w:p w14:paraId="3AFCBA69" w14:textId="77777777" w:rsidR="00860E74" w:rsidRDefault="00860E74" w:rsidP="00860E74">
      <w:pPr>
        <w:pStyle w:val="Abstract"/>
        <w:jc w:val="center"/>
        <w:rPr>
          <w:rFonts w:eastAsiaTheme="minorEastAsia"/>
          <w14:ligatures w14:val="standard"/>
        </w:rPr>
      </w:pPr>
      <w:r>
        <w:rPr>
          <w:noProof/>
          <w:lang w:val="en-IN" w:eastAsia="en-IN"/>
        </w:rPr>
        <w:drawing>
          <wp:inline distT="0" distB="0" distL="0" distR="0" wp14:anchorId="5BF49CED" wp14:editId="3FFD1384">
            <wp:extent cx="1781908" cy="1781908"/>
            <wp:effectExtent l="0" t="0" r="8890" b="8890"/>
            <wp:docPr id="35" name="Picture 35" descr="BRDF L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DF L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909" cy="1781909"/>
                    </a:xfrm>
                    <a:prstGeom prst="rect">
                      <a:avLst/>
                    </a:prstGeom>
                    <a:noFill/>
                    <a:ln>
                      <a:noFill/>
                    </a:ln>
                  </pic:spPr>
                </pic:pic>
              </a:graphicData>
            </a:graphic>
          </wp:inline>
        </w:drawing>
      </w:r>
    </w:p>
    <w:p w14:paraId="1ED48D30" w14:textId="005BCA2D" w:rsidR="00860E74" w:rsidRPr="000C7291" w:rsidRDefault="00264BF9" w:rsidP="00443847">
      <w:pPr>
        <w:pStyle w:val="Head3"/>
        <w:jc w:val="center"/>
        <w:rPr>
          <w:rFonts w:eastAsiaTheme="minorEastAsia"/>
        </w:rPr>
      </w:pPr>
      <w:r w:rsidRPr="000C7291">
        <w:rPr>
          <w:rFonts w:eastAsiaTheme="minorEastAsia"/>
        </w:rPr>
        <w:t>Figure 26</w:t>
      </w:r>
      <w:r w:rsidR="00860E74" w:rsidRPr="000C7291">
        <w:rPr>
          <w:rFonts w:eastAsiaTheme="minorEastAsia"/>
        </w:rPr>
        <w:t>: BRDF Lookup Texture</w:t>
      </w:r>
    </w:p>
    <w:p w14:paraId="032708D7" w14:textId="7AE9A9A5" w:rsidR="00AF67BD" w:rsidRPr="00443847" w:rsidRDefault="00FD547E" w:rsidP="008E0BFD">
      <w:pPr>
        <w:pStyle w:val="Head3"/>
        <w:rPr>
          <w:b w:val="0"/>
          <w:bCs w:val="0"/>
        </w:rPr>
      </w:pPr>
      <w:r w:rsidRPr="00443847">
        <w:rPr>
          <w:b w:val="0"/>
          <w:bCs w:val="0"/>
        </w:rPr>
        <w:t>After calculating the BRDF and filtering it, the final step is to add both the parts in the final split-sum approximation and the results can be viewed in Figure 27.</w:t>
      </w:r>
      <w:r w:rsidR="00670812" w:rsidRPr="00443847">
        <w:rPr>
          <w:b w:val="0"/>
          <w:bCs w:val="0"/>
        </w:rPr>
        <w:t xml:space="preserve"> In the figure, there are no additional light sources like point, directional and lighting data is coming from the cubemap. Notice the ground is receiving light from the palace in background.</w:t>
      </w:r>
    </w:p>
    <w:p w14:paraId="2E3279EF" w14:textId="5AB68292" w:rsidR="00FD547E" w:rsidRPr="00AF67BD" w:rsidRDefault="00670812" w:rsidP="008E0BFD">
      <w:pPr>
        <w:pStyle w:val="Head3"/>
      </w:pPr>
      <w:r>
        <w:rPr>
          <w:noProof/>
          <w:lang w:val="en-IN" w:eastAsia="en-IN"/>
        </w:rPr>
        <w:drawing>
          <wp:inline distT="0" distB="0" distL="0" distR="0" wp14:anchorId="26BBF960" wp14:editId="77DC79CB">
            <wp:extent cx="3258556" cy="2192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8556" cy="2192215"/>
                    </a:xfrm>
                    <a:prstGeom prst="rect">
                      <a:avLst/>
                    </a:prstGeom>
                  </pic:spPr>
                </pic:pic>
              </a:graphicData>
            </a:graphic>
          </wp:inline>
        </w:drawing>
      </w:r>
    </w:p>
    <w:p w14:paraId="0F0A6B40" w14:textId="12940372" w:rsidR="00C43C3E" w:rsidRPr="00D6682B" w:rsidRDefault="00C43C3E" w:rsidP="00443847">
      <w:pPr>
        <w:pStyle w:val="Head3"/>
        <w:jc w:val="center"/>
      </w:pPr>
      <w:r w:rsidRPr="00D6682B">
        <w:t>Figure 27: Image-based Lighting. Ground is receiving light from building in cubemap.</w:t>
      </w:r>
    </w:p>
    <w:p w14:paraId="17848453" w14:textId="388CBDD3" w:rsidR="00132D97" w:rsidRPr="00D6682B" w:rsidRDefault="00C368F5" w:rsidP="008E0BFD">
      <w:pPr>
        <w:pStyle w:val="Head3"/>
      </w:pPr>
      <w:r w:rsidRPr="00D6682B">
        <w:t>2.3.3</w:t>
      </w:r>
      <w:r w:rsidR="00132D97" w:rsidRPr="00D6682B">
        <w:t xml:space="preserve"> Disney BRDF:</w:t>
      </w:r>
    </w:p>
    <w:p w14:paraId="38805374" w14:textId="61BE2C71"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Pr="00D85235">
        <w:rPr>
          <w:b w:val="0"/>
          <w:bCs/>
          <w:sz w:val="18"/>
          <w:szCs w:val="18"/>
          <w:shd w:val="clear" w:color="auto" w:fill="C0504D" w:themeFill="accent2"/>
        </w:rPr>
        <w:t>BURLEY</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2574BCB6" w:rsidR="00FF6C9E" w:rsidRPr="00657E4F" w:rsidRDefault="00C368F5" w:rsidP="00E55D08">
      <w:pPr>
        <w:pStyle w:val="Head2"/>
        <w:rPr>
          <w:b w:val="0"/>
          <w:bCs/>
          <w:i/>
          <w:iCs/>
          <w:sz w:val="18"/>
          <w:szCs w:val="18"/>
        </w:rPr>
      </w:pPr>
      <w:r>
        <w:rPr>
          <w:b w:val="0"/>
          <w:bCs/>
          <w:i/>
          <w:iCs/>
          <w:sz w:val="18"/>
          <w:szCs w:val="18"/>
        </w:rPr>
        <w:t>2.3.3</w:t>
      </w:r>
      <w:r w:rsidR="00FF6C9E" w:rsidRPr="00657E4F">
        <w:rPr>
          <w:b w:val="0"/>
          <w:bCs/>
          <w:i/>
          <w:iCs/>
          <w:sz w:val="18"/>
          <w:szCs w:val="18"/>
        </w:rPr>
        <w:t xml:space="preserve">.1 </w:t>
      </w:r>
      <w:r w:rsidR="0019783D">
        <w:rPr>
          <w:b w:val="0"/>
          <w:bCs/>
          <w:i/>
          <w:iCs/>
          <w:sz w:val="18"/>
          <w:szCs w:val="18"/>
        </w:rPr>
        <w:t>MERL 100</w:t>
      </w:r>
      <w:r w:rsidR="00FF6C9E" w:rsidRPr="00657E4F">
        <w:rPr>
          <w:b w:val="0"/>
          <w:bCs/>
          <w:i/>
          <w:iCs/>
          <w:sz w:val="18"/>
          <w:szCs w:val="18"/>
        </w:rPr>
        <w:t>:</w:t>
      </w:r>
    </w:p>
    <w:p w14:paraId="3D8091CE" w14:textId="2F14D123" w:rsidR="004A688A" w:rsidRDefault="00DB29D6" w:rsidP="00E55D08">
      <w:pPr>
        <w:pStyle w:val="Head2"/>
        <w:rPr>
          <w:b w:val="0"/>
          <w:bCs/>
          <w:sz w:val="18"/>
          <w:szCs w:val="18"/>
        </w:rPr>
      </w:pPr>
      <w:r>
        <w:rPr>
          <w:b w:val="0"/>
          <w:bCs/>
          <w:sz w:val="18"/>
          <w:szCs w:val="18"/>
        </w:rPr>
        <w:t>While the BRDF is physically based, it was made to fit all the materials in the MERL 100 database</w:t>
      </w:r>
      <w:r w:rsidR="0082158C">
        <w:rPr>
          <w:b w:val="0"/>
          <w:bCs/>
          <w:sz w:val="18"/>
          <w:szCs w:val="18"/>
        </w:rPr>
        <w:t xml:space="preserve"> which was capture by Matusik et al.</w:t>
      </w:r>
      <w:r>
        <w:rPr>
          <w:b w:val="0"/>
          <w:bCs/>
          <w:sz w:val="18"/>
          <w:szCs w:val="18"/>
        </w:rPr>
        <w:t xml:space="preserve"> [</w:t>
      </w:r>
      <w:r w:rsidRPr="00DB29D6">
        <w:rPr>
          <w:b w:val="0"/>
          <w:bCs/>
          <w:sz w:val="18"/>
          <w:szCs w:val="18"/>
          <w:shd w:val="clear" w:color="auto" w:fill="C0504D" w:themeFill="accent2"/>
        </w:rPr>
        <w:t>MERL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4ED425FB" w:rsidR="00803270" w:rsidRPr="00AB3F05" w:rsidRDefault="00264BF9" w:rsidP="00E55D08">
      <w:pPr>
        <w:pStyle w:val="Head2"/>
        <w:rPr>
          <w:b w:val="0"/>
          <w:bCs/>
          <w:i/>
          <w:iCs/>
          <w:sz w:val="18"/>
          <w:szCs w:val="18"/>
        </w:rPr>
      </w:pPr>
      <w:r>
        <w:rPr>
          <w:b w:val="0"/>
          <w:bCs/>
          <w:i/>
          <w:iCs/>
          <w:sz w:val="18"/>
          <w:szCs w:val="18"/>
        </w:rPr>
        <w:t>2.3.3</w:t>
      </w:r>
      <w:r w:rsidR="00803270" w:rsidRPr="00AB3F05">
        <w:rPr>
          <w:b w:val="0"/>
          <w:bCs/>
          <w:i/>
          <w:iCs/>
          <w:sz w:val="18"/>
          <w:szCs w:val="18"/>
        </w:rPr>
        <w:t>.2 Principled BRDF</w:t>
      </w:r>
      <w:r w:rsidR="00737F61">
        <w:rPr>
          <w:b w:val="0"/>
          <w:bCs/>
          <w:i/>
          <w:iCs/>
          <w:sz w:val="18"/>
          <w:szCs w:val="18"/>
        </w:rPr>
        <w:t xml:space="preserve"> Parameters</w:t>
      </w:r>
      <w:r w:rsidR="00803270" w:rsidRPr="00AB3F05">
        <w:rPr>
          <w:b w:val="0"/>
          <w:bCs/>
          <w:i/>
          <w:iCs/>
          <w:sz w:val="18"/>
          <w:szCs w:val="18"/>
        </w:rPr>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lastRenderedPageBreak/>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458486C9" w14:textId="057B69CB" w:rsidR="004E2A78" w:rsidRDefault="004E2A78" w:rsidP="004E2A78">
      <w:pPr>
        <w:pStyle w:val="Head2"/>
        <w:rPr>
          <w:b w:val="0"/>
          <w:bCs/>
          <w:sz w:val="18"/>
          <w:szCs w:val="18"/>
        </w:rPr>
      </w:pPr>
      <w:r>
        <w:rPr>
          <w:b w:val="0"/>
          <w:bCs/>
          <w:sz w:val="18"/>
          <w:szCs w:val="18"/>
        </w:rPr>
        <w:t>An example</w:t>
      </w:r>
      <w:r w:rsidR="00196E9B">
        <w:rPr>
          <w:b w:val="0"/>
          <w:bCs/>
          <w:sz w:val="18"/>
          <w:szCs w:val="18"/>
        </w:rPr>
        <w:t xml:space="preserve"> of all these </w:t>
      </w:r>
      <w:r w:rsidR="009B4466">
        <w:rPr>
          <w:b w:val="0"/>
          <w:bCs/>
          <w:sz w:val="18"/>
          <w:szCs w:val="18"/>
        </w:rPr>
        <w:t>parameters is shown in Figure 28</w:t>
      </w:r>
      <w:r w:rsidR="0021793C">
        <w:rPr>
          <w:b w:val="0"/>
          <w:bCs/>
          <w:sz w:val="18"/>
          <w:szCs w:val="18"/>
        </w:rPr>
        <w:t xml:space="preserve"> with increasing </w:t>
      </w:r>
      <w:r w:rsidR="000513EB">
        <w:rPr>
          <w:b w:val="0"/>
          <w:bCs/>
          <w:sz w:val="18"/>
          <w:szCs w:val="18"/>
        </w:rPr>
        <w:t>parameters</w:t>
      </w:r>
      <w:r w:rsidR="0021793C">
        <w:rPr>
          <w:b w:val="0"/>
          <w:bCs/>
          <w:sz w:val="18"/>
          <w:szCs w:val="18"/>
        </w:rPr>
        <w:t xml:space="preserve"> amount:</w:t>
      </w:r>
    </w:p>
    <w:p w14:paraId="1C613CDA" w14:textId="66EB1E6F" w:rsidR="0021793C" w:rsidRDefault="0021793C" w:rsidP="00264BF9">
      <w:pPr>
        <w:pStyle w:val="Head2"/>
        <w:jc w:val="center"/>
        <w:rPr>
          <w:b w:val="0"/>
          <w:bCs/>
          <w:sz w:val="18"/>
          <w:szCs w:val="18"/>
        </w:rPr>
      </w:pPr>
      <w:r>
        <w:rPr>
          <w:noProof/>
          <w:lang w:val="en-IN" w:eastAsia="en-IN"/>
        </w:rPr>
        <w:drawing>
          <wp:inline distT="0" distB="0" distL="0" distR="0" wp14:anchorId="5D399E72" wp14:editId="4697FE8E">
            <wp:extent cx="3048000" cy="232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000" cy="2327275"/>
                    </a:xfrm>
                    <a:prstGeom prst="rect">
                      <a:avLst/>
                    </a:prstGeom>
                  </pic:spPr>
                </pic:pic>
              </a:graphicData>
            </a:graphic>
          </wp:inline>
        </w:drawing>
      </w:r>
    </w:p>
    <w:p w14:paraId="64FB67DB" w14:textId="67BA3085" w:rsidR="00232D4C" w:rsidRPr="0029725C" w:rsidRDefault="009B4466" w:rsidP="00232D4C">
      <w:pPr>
        <w:pStyle w:val="Head2"/>
        <w:jc w:val="center"/>
        <w:rPr>
          <w:sz w:val="18"/>
          <w:szCs w:val="18"/>
        </w:rPr>
      </w:pPr>
      <w:r>
        <w:rPr>
          <w:sz w:val="18"/>
          <w:szCs w:val="18"/>
        </w:rPr>
        <w:t>Figure 28</w:t>
      </w:r>
      <w:r w:rsidR="00232D4C" w:rsidRPr="0029725C">
        <w:rPr>
          <w:sz w:val="18"/>
          <w:szCs w:val="18"/>
        </w:rPr>
        <w:t>: Disney Parameters</w:t>
      </w:r>
    </w:p>
    <w:p w14:paraId="10DCA7C9" w14:textId="32E61F28" w:rsidR="00E71F4E" w:rsidRPr="00DF4B91" w:rsidRDefault="00264BF9" w:rsidP="004E2A78">
      <w:pPr>
        <w:pStyle w:val="Head2"/>
        <w:rPr>
          <w:b w:val="0"/>
          <w:bCs/>
          <w:i/>
          <w:iCs/>
          <w:sz w:val="18"/>
          <w:szCs w:val="18"/>
        </w:rPr>
      </w:pPr>
      <w:r>
        <w:rPr>
          <w:b w:val="0"/>
          <w:bCs/>
          <w:i/>
          <w:iCs/>
          <w:sz w:val="18"/>
          <w:szCs w:val="18"/>
        </w:rPr>
        <w:t>2.3.3</w:t>
      </w:r>
      <w:r w:rsidR="0018189C" w:rsidRPr="00DF4B91">
        <w:rPr>
          <w:b w:val="0"/>
          <w:bCs/>
          <w:i/>
          <w:iCs/>
          <w:sz w:val="18"/>
          <w:szCs w:val="18"/>
        </w:rPr>
        <w:t>.3</w:t>
      </w:r>
      <w:r w:rsidR="00AD743A">
        <w:rPr>
          <w:b w:val="0"/>
          <w:bCs/>
          <w:i/>
          <w:iCs/>
          <w:sz w:val="18"/>
          <w:szCs w:val="18"/>
        </w:rPr>
        <w:t xml:space="preserve"> </w:t>
      </w:r>
      <w:r w:rsidR="0018189C" w:rsidRPr="00DF4B91">
        <w:rPr>
          <w:b w:val="0"/>
          <w:bCs/>
          <w:i/>
          <w:iCs/>
          <w:sz w:val="18"/>
          <w:szCs w:val="18"/>
        </w:rPr>
        <w:t>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2D226FFA" w:rsidR="003C2E4A" w:rsidRPr="00EB13EA" w:rsidRDefault="00EB13EA" w:rsidP="004E2A78">
      <w:pPr>
        <w:pStyle w:val="Head2"/>
        <w:rPr>
          <w:b w:val="0"/>
          <w:bCs/>
          <w:sz w:val="18"/>
          <w:szCs w:val="18"/>
        </w:rPr>
      </w:pPr>
      <m:oMathPara>
        <m:oMath>
          <m:r>
            <m:rPr>
              <m:sty m:val="bi"/>
            </m:rPr>
            <w:rPr>
              <w:rFonts w:ascii="Cambria Math" w:hAnsi="Cambria Math"/>
              <w:sz w:val="18"/>
              <w:szCs w:val="18"/>
            </w:rPr>
            <m:t>fd=</m:t>
          </m:r>
          <m:f>
            <m:fPr>
              <m:ctrlPr>
                <w:rPr>
                  <w:rFonts w:ascii="Cambria Math" w:hAnsi="Cambria Math"/>
                  <w:b w:val="0"/>
                  <w:bCs/>
                  <w:i/>
                  <w:sz w:val="18"/>
                  <w:szCs w:val="18"/>
                </w:rPr>
              </m:ctrlPr>
            </m:fPr>
            <m:num>
              <m:r>
                <m:rPr>
                  <m:sty m:val="bi"/>
                </m:rPr>
                <w:rPr>
                  <w:rFonts w:ascii="Cambria Math" w:hAnsi="Cambria Math"/>
                  <w:sz w:val="18"/>
                  <w:szCs w:val="18"/>
                </w:rPr>
                <m:t>C</m:t>
              </m:r>
            </m:num>
            <m:den>
              <m:r>
                <m:rPr>
                  <m:sty m:val="bi"/>
                </m:rPr>
                <w:rPr>
                  <w:rFonts w:ascii="Cambria Math" w:hAnsi="Cambria Math"/>
                  <w:sz w:val="18"/>
                  <w:szCs w:val="18"/>
                </w:rPr>
                <m:t>π</m:t>
              </m:r>
            </m:den>
          </m:f>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1-cosθl</m:t>
                      </m:r>
                    </m:e>
                  </m:d>
                </m:e>
                <m:sup>
                  <m:r>
                    <m:rPr>
                      <m:sty m:val="bi"/>
                    </m:rPr>
                    <w:rPr>
                      <w:rFonts w:ascii="Cambria Math" w:hAnsi="Cambria Math"/>
                      <w:sz w:val="18"/>
                      <w:szCs w:val="18"/>
                    </w:rPr>
                    <m:t>5</m:t>
                  </m:r>
                </m:sup>
              </m:sSup>
            </m:e>
          </m:d>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1-cosθv</m:t>
                      </m:r>
                    </m:e>
                  </m:d>
                </m:e>
                <m:sup>
                  <m:r>
                    <m:rPr>
                      <m:sty m:val="bi"/>
                    </m:rPr>
                    <w:rPr>
                      <w:rFonts w:ascii="Cambria Math" w:hAnsi="Cambria Math"/>
                      <w:sz w:val="18"/>
                      <w:szCs w:val="18"/>
                    </w:rPr>
                    <m:t>5</m:t>
                  </m:r>
                </m:sup>
              </m:sSup>
            </m:e>
          </m:d>
        </m:oMath>
      </m:oMathPara>
    </w:p>
    <w:p w14:paraId="2135F613" w14:textId="26F88C30" w:rsidR="009E20FA" w:rsidRPr="00EB13EA" w:rsidRDefault="00EB13EA" w:rsidP="004E2A78">
      <w:pPr>
        <w:pStyle w:val="Head2"/>
        <w:rPr>
          <w:b w:val="0"/>
          <w:bCs/>
          <w:sz w:val="18"/>
          <w:szCs w:val="18"/>
        </w:rPr>
      </w:pPr>
      <m:oMathPara>
        <m:oMath>
          <m:r>
            <m:rPr>
              <m:sty m:val="bi"/>
            </m:rP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94D92A0" w14:textId="5BD7957E" w:rsidR="00273913"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DB47C4" w:rsidRPr="00DB47C4">
        <w:rPr>
          <w:b w:val="0"/>
          <w:bCs/>
          <w:sz w:val="18"/>
          <w:szCs w:val="18"/>
          <w:shd w:val="clear" w:color="auto" w:fill="C0504D" w:themeFill="accent2"/>
        </w:rPr>
        <w:t>HK</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w:t>
      </w:r>
      <w:r w:rsidR="009B4466">
        <w:rPr>
          <w:b w:val="0"/>
          <w:bCs/>
          <w:sz w:val="18"/>
          <w:szCs w:val="18"/>
          <w:shd w:val="clear" w:color="auto" w:fill="FFFFFF" w:themeFill="background1"/>
        </w:rPr>
        <w:t xml:space="preserve"> minor</w:t>
      </w:r>
      <w:r w:rsidR="00F562DF">
        <w:rPr>
          <w:b w:val="0"/>
          <w:bCs/>
          <w:sz w:val="18"/>
          <w:szCs w:val="18"/>
          <w:shd w:val="clear" w:color="auto" w:fill="FFFFFF" w:themeFill="background1"/>
        </w:rPr>
        <w:t xml:space="preserve"> differences can be noted.</w:t>
      </w:r>
    </w:p>
    <w:p w14:paraId="6A965155" w14:textId="77777777" w:rsidR="009B4466" w:rsidRDefault="009B4466" w:rsidP="00DB47C4">
      <w:pPr>
        <w:pStyle w:val="Head2"/>
        <w:shd w:val="clear" w:color="auto" w:fill="FFFFFF" w:themeFill="background1"/>
        <w:rPr>
          <w:b w:val="0"/>
          <w:bCs/>
          <w:sz w:val="18"/>
          <w:szCs w:val="18"/>
          <w:shd w:val="clear" w:color="auto" w:fill="FFFFFF" w:themeFill="background1"/>
        </w:rPr>
      </w:pPr>
    </w:p>
    <w:p w14:paraId="23BB19C0" w14:textId="77777777" w:rsidR="009B4466" w:rsidRDefault="009B4466" w:rsidP="00DB47C4">
      <w:pPr>
        <w:pStyle w:val="Head2"/>
        <w:shd w:val="clear" w:color="auto" w:fill="FFFFFF" w:themeFill="background1"/>
        <w:rPr>
          <w:b w:val="0"/>
          <w:bCs/>
          <w:sz w:val="18"/>
          <w:szCs w:val="18"/>
          <w:shd w:val="clear" w:color="auto" w:fill="FFFFFF" w:themeFill="background1"/>
        </w:rPr>
      </w:pPr>
    </w:p>
    <w:p w14:paraId="24E2707A" w14:textId="03536F6B" w:rsidR="00DF4B91" w:rsidRPr="00AA6C1C" w:rsidRDefault="00264BF9" w:rsidP="00DB47C4">
      <w:pPr>
        <w:pStyle w:val="Head2"/>
        <w:shd w:val="clear" w:color="auto" w:fill="FFFFFF" w:themeFill="background1"/>
        <w:rPr>
          <w:b w:val="0"/>
          <w:bCs/>
          <w:i/>
          <w:iCs/>
          <w:sz w:val="18"/>
          <w:szCs w:val="18"/>
          <w:shd w:val="clear" w:color="auto" w:fill="FFFFFF" w:themeFill="background1"/>
        </w:rPr>
      </w:pPr>
      <w:r>
        <w:rPr>
          <w:b w:val="0"/>
          <w:bCs/>
          <w:i/>
          <w:iCs/>
          <w:sz w:val="18"/>
          <w:szCs w:val="18"/>
          <w:shd w:val="clear" w:color="auto" w:fill="FFFFFF" w:themeFill="background1"/>
        </w:rPr>
        <w:t>2.3.3</w:t>
      </w:r>
      <w:r w:rsidR="00B71E2E">
        <w:rPr>
          <w:b w:val="0"/>
          <w:bCs/>
          <w:i/>
          <w:iCs/>
          <w:sz w:val="18"/>
          <w:szCs w:val="18"/>
          <w:shd w:val="clear" w:color="auto" w:fill="FFFFFF" w:themeFill="background1"/>
        </w:rPr>
        <w:t>.4</w:t>
      </w:r>
      <w:r w:rsidR="00DF4B91" w:rsidRPr="00AA6C1C">
        <w:rPr>
          <w:b w:val="0"/>
          <w:bCs/>
          <w:i/>
          <w:iCs/>
          <w:sz w:val="18"/>
          <w:szCs w:val="18"/>
          <w:shd w:val="clear" w:color="auto" w:fill="FFFFFF" w:themeFill="background1"/>
        </w:rPr>
        <w:t xml:space="preserve">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3DA47E13"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ax=</m:t>
          </m:r>
          <m:f>
            <m:fPr>
              <m:ctrlPr>
                <w:rPr>
                  <w:rFonts w:ascii="Cambria Math" w:hAnsi="Cambria Math"/>
                  <w:b w:val="0"/>
                  <w:bCs/>
                  <w:i/>
                  <w:sz w:val="18"/>
                  <w:szCs w:val="18"/>
                </w:rPr>
              </m:ctrlPr>
            </m:fPr>
            <m:num>
              <m:r>
                <m:rPr>
                  <m:sty m:val="bi"/>
                </m:rPr>
                <w:rPr>
                  <w:rFonts w:ascii="Cambria Math" w:hAnsi="Cambria Math"/>
                  <w:sz w:val="18"/>
                  <w:szCs w:val="18"/>
                </w:rPr>
                <m:t>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num>
            <m:den>
              <m:r>
                <m:rPr>
                  <m:sty m:val="bi"/>
                </m:rPr>
                <w:rPr>
                  <w:rFonts w:ascii="Cambria Math" w:hAnsi="Cambria Math"/>
                  <w:sz w:val="18"/>
                  <w:szCs w:val="18"/>
                </w:rPr>
                <m:t>aspect</m:t>
              </m:r>
            </m:den>
          </m:f>
        </m:oMath>
      </m:oMathPara>
    </w:p>
    <w:p w14:paraId="00F06BFD" w14:textId="3D1E4CA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ay=roughnes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r>
            <m:rPr>
              <m:sty m:val="bi"/>
            </m:rP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13FD7B0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 xml:space="preserve">aspect= </m:t>
          </m:r>
          <m:rad>
            <m:radPr>
              <m:degHide m:val="1"/>
              <m:ctrlPr>
                <w:rPr>
                  <w:rFonts w:ascii="Cambria Math" w:hAnsi="Cambria Math"/>
                  <w:b w:val="0"/>
                  <w:bCs/>
                  <w:i/>
                  <w:sz w:val="18"/>
                  <w:szCs w:val="18"/>
                </w:rPr>
              </m:ctrlPr>
            </m:radPr>
            <m:deg/>
            <m:e>
              <m:r>
                <m:rPr>
                  <m:sty m:val="bi"/>
                </m:rPr>
                <w:rPr>
                  <w:rFonts w:ascii="Cambria Math" w:hAnsi="Cambria Math"/>
                  <w:sz w:val="18"/>
                  <w:szCs w:val="18"/>
                </w:rPr>
                <m:t>1-0.9*anisotropic</m:t>
              </m:r>
            </m:e>
          </m:rad>
        </m:oMath>
      </m:oMathPara>
    </w:p>
    <w:p w14:paraId="1F0B3AF2" w14:textId="2292E018"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1B3A54C6" w:rsidR="002F04C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DGTR2=</m:t>
          </m:r>
          <m:f>
            <m:fPr>
              <m:ctrlPr>
                <w:rPr>
                  <w:rFonts w:ascii="Cambria Math" w:hAnsi="Cambria Math"/>
                  <w:b w:val="0"/>
                  <w:bCs/>
                  <w:i/>
                  <w:sz w:val="18"/>
                  <w:szCs w:val="18"/>
                </w:rPr>
              </m:ctrlPr>
            </m:fPr>
            <m:num>
              <m:r>
                <m:rPr>
                  <m:sty m:val="bi"/>
                </m:rPr>
                <w:rPr>
                  <w:rFonts w:ascii="Cambria Math" w:hAnsi="Cambria Math"/>
                  <w:sz w:val="18"/>
                  <w:szCs w:val="18"/>
                </w:rPr>
                <m:t>1</m:t>
              </m:r>
            </m:num>
            <m:den>
              <m:r>
                <m:rPr>
                  <m:sty m:val="bi"/>
                </m:rPr>
                <w:rPr>
                  <w:rFonts w:ascii="Cambria Math" w:hAnsi="Cambria Math"/>
                  <w:sz w:val="18"/>
                  <w:szCs w:val="18"/>
                </w:rPr>
                <m:t>πaxay</m:t>
              </m:r>
            </m:den>
          </m:f>
          <m:f>
            <m:fPr>
              <m:ctrlPr>
                <w:rPr>
                  <w:rFonts w:ascii="Cambria Math" w:hAnsi="Cambria Math"/>
                  <w:b w:val="0"/>
                  <w:bCs/>
                  <w:i/>
                  <w:sz w:val="18"/>
                  <w:szCs w:val="18"/>
                </w:rPr>
              </m:ctrlPr>
            </m:fPr>
            <m:num>
              <m:r>
                <m:rPr>
                  <m:sty m:val="bi"/>
                </m:rP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h.x</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x</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h.y</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y</m:t>
                              </m:r>
                            </m:e>
                            <m:sup>
                              <m:r>
                                <m:rPr>
                                  <m:sty m:val="bi"/>
                                </m:rPr>
                                <w:rPr>
                                  <w:rFonts w:ascii="Cambria Math" w:hAnsi="Cambria Math"/>
                                  <w:sz w:val="18"/>
                                  <w:szCs w:val="18"/>
                                </w:rPr>
                                <m:t>2</m:t>
                              </m:r>
                            </m:sup>
                          </m:sSup>
                        </m:den>
                      </m:f>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h.n</m:t>
                              </m:r>
                            </m:e>
                          </m:d>
                        </m:e>
                        <m:sup>
                          <m:r>
                            <m:rPr>
                              <m:sty m:val="bi"/>
                            </m:rPr>
                            <w:rPr>
                              <w:rFonts w:ascii="Cambria Math" w:hAnsi="Cambria Math"/>
                              <w:sz w:val="18"/>
                              <w:szCs w:val="18"/>
                            </w:rPr>
                            <m:t>2</m:t>
                          </m:r>
                        </m:sup>
                      </m:sSup>
                    </m:e>
                  </m:d>
                </m:e>
                <m:sup>
                  <m:r>
                    <m:rPr>
                      <m:sty m:val="bi"/>
                    </m:rPr>
                    <w:rPr>
                      <w:rFonts w:ascii="Cambria Math" w:hAnsi="Cambria Math"/>
                      <w:sz w:val="18"/>
                      <w:szCs w:val="18"/>
                    </w:rPr>
                    <m:t>2</m:t>
                  </m:r>
                </m:sup>
              </m:sSup>
            </m:den>
          </m:f>
          <m:r>
            <m:rPr>
              <m:sty m:val="bi"/>
            </m:rP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lang w:val="en-IN" w:eastAsia="en-IN"/>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7482" cy="1792237"/>
                    </a:xfrm>
                    <a:prstGeom prst="rect">
                      <a:avLst/>
                    </a:prstGeom>
                  </pic:spPr>
                </pic:pic>
              </a:graphicData>
            </a:graphic>
          </wp:inline>
        </w:drawing>
      </w:r>
    </w:p>
    <w:p w14:paraId="080EA40E" w14:textId="414AA194" w:rsidR="00195E29" w:rsidRPr="00BF2784" w:rsidRDefault="005E3459" w:rsidP="005D672B">
      <w:pPr>
        <w:pStyle w:val="Head2"/>
        <w:shd w:val="clear" w:color="auto" w:fill="FFFFFF" w:themeFill="background1"/>
        <w:jc w:val="center"/>
        <w:rPr>
          <w:sz w:val="18"/>
          <w:szCs w:val="18"/>
        </w:rPr>
      </w:pPr>
      <w:r>
        <w:rPr>
          <w:sz w:val="18"/>
          <w:szCs w:val="18"/>
        </w:rPr>
        <w:t>Figure 29</w:t>
      </w:r>
      <w:r w:rsidR="00195E29" w:rsidRPr="00BF2784">
        <w:rPr>
          <w:sz w:val="18"/>
          <w:szCs w:val="18"/>
        </w:rPr>
        <w:t>: Disney B</w:t>
      </w:r>
      <w:r w:rsidR="00A32E71">
        <w:rPr>
          <w:sz w:val="18"/>
          <w:szCs w:val="18"/>
        </w:rPr>
        <w:t>R</w:t>
      </w:r>
      <w:r w:rsidR="00195E29" w:rsidRPr="00BF2784">
        <w:rPr>
          <w:sz w:val="18"/>
          <w:szCs w:val="18"/>
        </w:rPr>
        <w:t>DF with Anisotropic Specular</w:t>
      </w:r>
      <w:r w:rsidR="00C74D0E">
        <w:rPr>
          <w:sz w:val="18"/>
          <w:szCs w:val="18"/>
        </w:rPr>
        <w:t>. N</w:t>
      </w:r>
      <w:r w:rsidR="00195E29" w:rsidRPr="00BF2784">
        <w:rPr>
          <w:sz w:val="18"/>
          <w:szCs w:val="18"/>
        </w:rPr>
        <w:t>otice sp</w:t>
      </w:r>
      <w:r w:rsidR="00C74D0E">
        <w:rPr>
          <w:sz w:val="18"/>
          <w:szCs w:val="18"/>
        </w:rPr>
        <w:t>ecular effect as stretched line.</w:t>
      </w:r>
    </w:p>
    <w:p w14:paraId="25FC96E2" w14:textId="1A1E423C" w:rsidR="006A074B" w:rsidRDefault="00A6162F" w:rsidP="00195E29">
      <w:pPr>
        <w:pStyle w:val="Head2"/>
        <w:shd w:val="clear" w:color="auto" w:fill="FFFFFF" w:themeFill="background1"/>
        <w:rPr>
          <w:b w:val="0"/>
          <w:bCs/>
          <w:sz w:val="18"/>
          <w:szCs w:val="18"/>
        </w:rPr>
      </w:pPr>
      <w:r>
        <w:rPr>
          <w:b w:val="0"/>
          <w:bCs/>
          <w:sz w:val="18"/>
          <w:szCs w:val="18"/>
        </w:rPr>
        <w:lastRenderedPageBreak/>
        <w:t>Overall, the Disney BSDF provides visually appealing effects with wide range of parameters and two specular lobes on top of it. Performance wise, it is still quite heavy due to more parameters which make not suitable for applications w</w:t>
      </w:r>
      <w:r w:rsidR="00C904C6">
        <w:rPr>
          <w:b w:val="0"/>
          <w:bCs/>
          <w:sz w:val="18"/>
          <w:szCs w:val="18"/>
        </w:rPr>
        <w:t>here performance is top priorit</w:t>
      </w:r>
      <w:r w:rsidR="00B63F1E">
        <w:rPr>
          <w:b w:val="0"/>
          <w:bCs/>
          <w:sz w:val="18"/>
          <w:szCs w:val="18"/>
        </w:rPr>
        <w:t>y</w:t>
      </w:r>
      <w:r>
        <w:rPr>
          <w:b w:val="0"/>
          <w:bCs/>
          <w:sz w:val="18"/>
          <w:szCs w:val="18"/>
        </w:rPr>
        <w:t>.</w:t>
      </w:r>
    </w:p>
    <w:p w14:paraId="78BA7EA5" w14:textId="3C874512" w:rsidR="006A074B" w:rsidRPr="000172EF" w:rsidRDefault="006A074B" w:rsidP="00195E29">
      <w:pPr>
        <w:pStyle w:val="Head2"/>
        <w:shd w:val="clear" w:color="auto" w:fill="FFFFFF" w:themeFill="background1"/>
        <w:rPr>
          <w:sz w:val="18"/>
          <w:szCs w:val="18"/>
        </w:rPr>
      </w:pPr>
      <w:r w:rsidRPr="000172EF">
        <w:rPr>
          <w:sz w:val="18"/>
          <w:szCs w:val="18"/>
        </w:rPr>
        <w:t>2.3</w:t>
      </w:r>
      <w:r w:rsidR="00264BF9">
        <w:rPr>
          <w:sz w:val="18"/>
          <w:szCs w:val="18"/>
        </w:rPr>
        <w:t>.4</w:t>
      </w:r>
      <w:r w:rsidR="005322CB" w:rsidRPr="000172EF">
        <w:rPr>
          <w:sz w:val="18"/>
          <w:szCs w:val="18"/>
        </w:rPr>
        <w:t xml:space="preserve"> Oren-Nayar Diffuse BRDF:</w:t>
      </w:r>
    </w:p>
    <w:p w14:paraId="15B74797" w14:textId="5AD089E4" w:rsidR="005322CB" w:rsidRDefault="005B5588" w:rsidP="00195E29">
      <w:pPr>
        <w:pStyle w:val="Head2"/>
        <w:shd w:val="clear" w:color="auto" w:fill="FFFFFF" w:themeFill="background1"/>
        <w:rPr>
          <w:b w:val="0"/>
          <w:bCs/>
          <w:sz w:val="18"/>
          <w:szCs w:val="18"/>
        </w:rPr>
      </w:pPr>
      <w:r>
        <w:rPr>
          <w:b w:val="0"/>
          <w:bCs/>
          <w:sz w:val="18"/>
          <w:szCs w:val="18"/>
        </w:rPr>
        <w:t>The last and final BRDF</w:t>
      </w:r>
      <w:r w:rsidR="00137C12">
        <w:rPr>
          <w:b w:val="0"/>
          <w:bCs/>
          <w:sz w:val="18"/>
          <w:szCs w:val="18"/>
        </w:rPr>
        <w:t xml:space="preserve"> I</w:t>
      </w:r>
      <w:r>
        <w:rPr>
          <w:b w:val="0"/>
          <w:bCs/>
          <w:sz w:val="18"/>
          <w:szCs w:val="18"/>
        </w:rPr>
        <w:t xml:space="preserve"> wanted to mention is Oren-Nayar</w:t>
      </w:r>
      <w:r w:rsidR="0067436A">
        <w:rPr>
          <w:b w:val="0"/>
          <w:bCs/>
          <w:sz w:val="18"/>
          <w:szCs w:val="18"/>
        </w:rPr>
        <w:t xml:space="preserve"> [</w:t>
      </w:r>
      <w:r w:rsidR="0067436A" w:rsidRPr="0067436A">
        <w:rPr>
          <w:b w:val="0"/>
          <w:bCs/>
          <w:sz w:val="18"/>
          <w:szCs w:val="18"/>
          <w:shd w:val="clear" w:color="auto" w:fill="C0504D" w:themeFill="accent2"/>
        </w:rPr>
        <w:t>ON</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137C12">
        <w:rPr>
          <w:b w:val="0"/>
          <w:bCs/>
          <w:sz w:val="18"/>
          <w:szCs w:val="18"/>
        </w:rPr>
        <w:t xml:space="preserve"> and doesn’t take roughness of surface into account</w:t>
      </w:r>
      <w:r w:rsidR="0031492A">
        <w:rPr>
          <w:b w:val="0"/>
          <w:bCs/>
          <w:sz w:val="18"/>
          <w:szCs w:val="18"/>
        </w:rPr>
        <w:t>.</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w:t>
      </w:r>
      <w:r w:rsidR="004B5312">
        <w:rPr>
          <w:b w:val="0"/>
          <w:bCs/>
          <w:sz w:val="18"/>
          <w:szCs w:val="18"/>
        </w:rPr>
        <w:t>micro surface</w:t>
      </w:r>
      <w:r w:rsidR="004D4E60">
        <w:rPr>
          <w:b w:val="0"/>
          <w:bCs/>
          <w:sz w:val="18"/>
          <w:szCs w:val="18"/>
        </w:rPr>
        <w:t xml:space="preserve">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w:t>
      </w:r>
      <w:r w:rsidR="004B5312">
        <w:rPr>
          <w:b w:val="0"/>
          <w:bCs/>
          <w:sz w:val="18"/>
          <w:szCs w:val="18"/>
        </w:rPr>
        <w:t>consists</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030F15">
        <w:rPr>
          <w:b w:val="0"/>
          <w:bCs/>
          <w:sz w:val="18"/>
          <w:szCs w:val="18"/>
        </w:rPr>
        <w:t xml:space="preserve"> Figure 30</w:t>
      </w:r>
      <w:r w:rsidR="008D40EC">
        <w:rPr>
          <w:b w:val="0"/>
          <w:bCs/>
          <w:sz w:val="18"/>
          <w:szCs w:val="18"/>
        </w:rPr>
        <w:t xml:space="preserve"> shows </w:t>
      </w:r>
      <w:r w:rsidR="004B5312">
        <w:rPr>
          <w:b w:val="0"/>
          <w:bCs/>
          <w:sz w:val="18"/>
          <w:szCs w:val="18"/>
        </w:rPr>
        <w:t>the V shaped cavities</w:t>
      </w:r>
      <w:r w:rsidR="008D40EC">
        <w:rPr>
          <w:b w:val="0"/>
          <w:bCs/>
          <w:sz w:val="18"/>
          <w:szCs w:val="18"/>
        </w:rPr>
        <w:t>:</w:t>
      </w:r>
    </w:p>
    <w:p w14:paraId="3C351D4D" w14:textId="74F867C4" w:rsidR="008D40EC" w:rsidRDefault="008D40EC" w:rsidP="008D40EC">
      <w:pPr>
        <w:pStyle w:val="Head2"/>
        <w:shd w:val="clear" w:color="auto" w:fill="FFFFFF" w:themeFill="background1"/>
        <w:jc w:val="center"/>
        <w:rPr>
          <w:b w:val="0"/>
          <w:bCs/>
          <w:sz w:val="18"/>
          <w:szCs w:val="18"/>
        </w:rPr>
      </w:pPr>
      <w:r>
        <w:rPr>
          <w:noProof/>
          <w:lang w:val="en-IN" w:eastAsia="en-IN"/>
        </w:rPr>
        <w:drawing>
          <wp:inline distT="0" distB="0" distL="0" distR="0" wp14:anchorId="5335C659" wp14:editId="14ED76EF">
            <wp:extent cx="1615045" cy="126579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6352" cy="1274653"/>
                    </a:xfrm>
                    <a:prstGeom prst="rect">
                      <a:avLst/>
                    </a:prstGeom>
                  </pic:spPr>
                </pic:pic>
              </a:graphicData>
            </a:graphic>
          </wp:inline>
        </w:drawing>
      </w:r>
    </w:p>
    <w:p w14:paraId="78B1CC33" w14:textId="069F99A9" w:rsidR="008D40EC" w:rsidRPr="009B6B12" w:rsidRDefault="00030F15" w:rsidP="008D40EC">
      <w:pPr>
        <w:pStyle w:val="Head2"/>
        <w:shd w:val="clear" w:color="auto" w:fill="FFFFFF" w:themeFill="background1"/>
        <w:jc w:val="center"/>
        <w:rPr>
          <w:bCs/>
          <w:sz w:val="18"/>
          <w:szCs w:val="18"/>
        </w:rPr>
      </w:pPr>
      <w:r>
        <w:rPr>
          <w:bCs/>
          <w:sz w:val="18"/>
          <w:szCs w:val="18"/>
        </w:rPr>
        <w:t>Figure 30</w:t>
      </w:r>
      <w:r w:rsidR="008D40EC" w:rsidRPr="009B6B12">
        <w:rPr>
          <w:bCs/>
          <w:sz w:val="18"/>
          <w:szCs w:val="18"/>
        </w:rPr>
        <w:t>: Micro surface with V-cavities</w:t>
      </w:r>
    </w:p>
    <w:p w14:paraId="53C639EB" w14:textId="1B54C489"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r w:rsidR="00880595" w:rsidRPr="00880595">
        <w:rPr>
          <w:b w:val="0"/>
          <w:bCs/>
          <w:i/>
          <w:iCs/>
          <w:sz w:val="18"/>
          <w:szCs w:val="18"/>
        </w:rPr>
        <w:t>θa</w:t>
      </w:r>
      <w:r w:rsidR="00880595">
        <w:rPr>
          <w:b w:val="0"/>
          <w:bCs/>
          <w:sz w:val="18"/>
          <w:szCs w:val="18"/>
        </w:rPr>
        <w:t xml:space="preserve"> and </w:t>
      </w:r>
      <w:r w:rsidR="00880595" w:rsidRPr="00880595">
        <w:rPr>
          <w:b w:val="0"/>
          <w:bCs/>
          <w:i/>
          <w:iCs/>
          <w:sz w:val="18"/>
          <w:szCs w:val="18"/>
        </w:rPr>
        <w:t>θb</w:t>
      </w:r>
      <w:r w:rsidR="006C3956">
        <w:rPr>
          <w:b w:val="0"/>
          <w:bCs/>
          <w:sz w:val="18"/>
          <w:szCs w:val="18"/>
        </w:rPr>
        <w:t xml:space="preserve">. Torrance-Sparrow uses the distribution </w:t>
      </w:r>
      <w:r w:rsidR="006C3956" w:rsidRPr="006C3956">
        <w:rPr>
          <w:b w:val="0"/>
          <w:bCs/>
          <w:i/>
          <w:iCs/>
          <w:sz w:val="18"/>
          <w:szCs w:val="18"/>
        </w:rPr>
        <w:t>N</w:t>
      </w:r>
      <w:r w:rsidR="006C3956">
        <w:rPr>
          <w:b w:val="0"/>
          <w:bCs/>
          <w:sz w:val="18"/>
          <w:szCs w:val="18"/>
        </w:rPr>
        <w:t>(</w:t>
      </w:r>
      <w:r w:rsidR="006C3956" w:rsidRPr="00880595">
        <w:rPr>
          <w:b w:val="0"/>
          <w:bCs/>
          <w:i/>
          <w:iCs/>
          <w:sz w:val="18"/>
          <w:szCs w:val="18"/>
        </w:rPr>
        <w:t>θa</w:t>
      </w:r>
      <w:r w:rsidR="006C3956">
        <w:rPr>
          <w:b w:val="0"/>
          <w:bCs/>
          <w:sz w:val="18"/>
          <w:szCs w:val="18"/>
        </w:rPr>
        <w:t xml:space="preserve">, </w:t>
      </w:r>
      <w:r w:rsidR="006C3956" w:rsidRPr="00880595">
        <w:rPr>
          <w:b w:val="0"/>
          <w:bCs/>
          <w:i/>
          <w:iCs/>
          <w:sz w:val="18"/>
          <w:szCs w:val="18"/>
        </w:rPr>
        <w:t>θb</w:t>
      </w:r>
      <w:r w:rsidR="006C3956">
        <w:rPr>
          <w:b w:val="0"/>
          <w:bCs/>
          <w:i/>
          <w:iCs/>
          <w:sz w:val="18"/>
          <w:szCs w:val="18"/>
        </w:rPr>
        <w:t>)^4</w:t>
      </w:r>
      <w:r w:rsidR="005C1D2C">
        <w:rPr>
          <w:b w:val="0"/>
          <w:bCs/>
          <w:i/>
          <w:iCs/>
          <w:sz w:val="18"/>
          <w:szCs w:val="18"/>
        </w:rPr>
        <w:t xml:space="preserve"> </w:t>
      </w:r>
      <w:r w:rsidR="00F40FC5">
        <w:rPr>
          <w:b w:val="0"/>
          <w:bCs/>
          <w:sz w:val="18"/>
          <w:szCs w:val="18"/>
        </w:rPr>
        <w:t>to get the surface area of the</w:t>
      </w:r>
      <w:r w:rsidR="005C1D2C">
        <w:rPr>
          <w:b w:val="0"/>
          <w:bCs/>
          <w:sz w:val="18"/>
          <w:szCs w:val="18"/>
        </w:rPr>
        <w:t xml:space="preserve"> single microfacet.</w:t>
      </w:r>
      <w:r w:rsidR="00F02D78">
        <w:rPr>
          <w:b w:val="0"/>
          <w:bCs/>
          <w:sz w:val="18"/>
          <w:szCs w:val="18"/>
        </w:rPr>
        <w:t xml:space="preserve"> Probability distribution function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7F49F70B"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 xml:space="preserve">Isotropic Single Slope distribution: Where all facets </w:t>
      </w:r>
      <w:r w:rsidR="00F4516D">
        <w:rPr>
          <w:b w:val="0"/>
          <w:bCs/>
          <w:sz w:val="18"/>
          <w:szCs w:val="18"/>
        </w:rPr>
        <w:t xml:space="preserve">have </w:t>
      </w:r>
      <w:r>
        <w:rPr>
          <w:b w:val="0"/>
          <w:bCs/>
          <w:sz w:val="18"/>
          <w:szCs w:val="18"/>
        </w:rPr>
        <w:t>same slope and are evenly distributed.</w:t>
      </w:r>
    </w:p>
    <w:p w14:paraId="668FE4F8" w14:textId="2B7D11F0" w:rsidR="00D56A71" w:rsidRDefault="00F40FC5" w:rsidP="00D56A71">
      <w:pPr>
        <w:pStyle w:val="Head2"/>
        <w:numPr>
          <w:ilvl w:val="0"/>
          <w:numId w:val="25"/>
        </w:numPr>
        <w:shd w:val="clear" w:color="auto" w:fill="FFFFFF" w:themeFill="background1"/>
        <w:rPr>
          <w:b w:val="0"/>
          <w:bCs/>
          <w:sz w:val="18"/>
          <w:szCs w:val="18"/>
        </w:rPr>
      </w:pPr>
      <w:r>
        <w:rPr>
          <w:b w:val="0"/>
          <w:bCs/>
          <w:sz w:val="18"/>
          <w:szCs w:val="18"/>
        </w:rPr>
        <w:t>Gaussian d</w:t>
      </w:r>
      <w:r w:rsidR="00D56A71">
        <w:rPr>
          <w:b w:val="0"/>
          <w:bCs/>
          <w:sz w:val="18"/>
          <w:szCs w:val="18"/>
        </w:rPr>
        <w:t>istribution: Slopes are assumed with mean zero and standard deviation tells the roughness of the surface.</w:t>
      </w:r>
    </w:p>
    <w:p w14:paraId="539766D1" w14:textId="4EB98D4D" w:rsidR="00F4516D" w:rsidRPr="00CD0794" w:rsidRDefault="00264BF9" w:rsidP="00F4516D">
      <w:pPr>
        <w:pStyle w:val="Head2"/>
        <w:shd w:val="clear" w:color="auto" w:fill="FFFFFF" w:themeFill="background1"/>
        <w:rPr>
          <w:b w:val="0"/>
          <w:bCs/>
          <w:i/>
          <w:sz w:val="18"/>
          <w:szCs w:val="18"/>
        </w:rPr>
      </w:pPr>
      <w:r>
        <w:rPr>
          <w:b w:val="0"/>
          <w:bCs/>
          <w:i/>
          <w:sz w:val="18"/>
          <w:szCs w:val="18"/>
        </w:rPr>
        <w:t>2.3.4</w:t>
      </w:r>
      <w:r w:rsidR="00AD743A" w:rsidRPr="00CD0794">
        <w:rPr>
          <w:b w:val="0"/>
          <w:bCs/>
          <w:i/>
          <w:sz w:val="18"/>
          <w:szCs w:val="18"/>
        </w:rPr>
        <w:t>.1. Roughness Reflectance:</w:t>
      </w:r>
    </w:p>
    <w:p w14:paraId="3880B7D3" w14:textId="4359C216" w:rsidR="00AD743A" w:rsidRDefault="00AD743A" w:rsidP="00F4516D">
      <w:pPr>
        <w:pStyle w:val="Head2"/>
        <w:shd w:val="clear" w:color="auto" w:fill="FFFFFF" w:themeFill="background1"/>
        <w:rPr>
          <w:b w:val="0"/>
          <w:bCs/>
          <w:sz w:val="18"/>
          <w:szCs w:val="18"/>
        </w:rPr>
      </w:pPr>
      <w:r>
        <w:rPr>
          <w:b w:val="0"/>
          <w:bCs/>
          <w:sz w:val="18"/>
          <w:szCs w:val="18"/>
        </w:rPr>
        <w:t xml:space="preserve">Oren and Nayar explained </w:t>
      </w:r>
      <w:r w:rsidR="001A1A83">
        <w:rPr>
          <w:b w:val="0"/>
          <w:bCs/>
          <w:sz w:val="18"/>
          <w:szCs w:val="18"/>
        </w:rPr>
        <w:t>an example</w:t>
      </w:r>
      <w:r>
        <w:rPr>
          <w:b w:val="0"/>
          <w:bCs/>
          <w:sz w:val="18"/>
          <w:szCs w:val="18"/>
        </w:rPr>
        <w:t xml:space="preserve"> working of what happens to</w:t>
      </w:r>
      <w:r w:rsidR="001A1A83">
        <w:rPr>
          <w:b w:val="0"/>
          <w:bCs/>
          <w:sz w:val="18"/>
          <w:szCs w:val="18"/>
        </w:rPr>
        <w:t xml:space="preserve"> a</w:t>
      </w:r>
      <w:r>
        <w:rPr>
          <w:b w:val="0"/>
          <w:bCs/>
          <w:sz w:val="18"/>
          <w:szCs w:val="18"/>
        </w:rPr>
        <w:t xml:space="preserve"> </w:t>
      </w:r>
      <w:r w:rsidR="001A1A83">
        <w:rPr>
          <w:b w:val="0"/>
          <w:bCs/>
          <w:sz w:val="18"/>
          <w:szCs w:val="18"/>
        </w:rPr>
        <w:t>V-cavity</w:t>
      </w:r>
      <w:r>
        <w:rPr>
          <w:b w:val="0"/>
          <w:bCs/>
          <w:sz w:val="18"/>
          <w:szCs w:val="18"/>
        </w:rPr>
        <w:t xml:space="preserve"> when a light source emits to it in relation to view/eye position.</w:t>
      </w:r>
      <w:r w:rsidR="003046DB">
        <w:rPr>
          <w:b w:val="0"/>
          <w:bCs/>
          <w:sz w:val="18"/>
          <w:szCs w:val="18"/>
        </w:rPr>
        <w:t xml:space="preserve"> They wanted to prove the point that rough surfaces are non-Lambertian in real life.</w:t>
      </w:r>
      <w:r>
        <w:rPr>
          <w:b w:val="0"/>
          <w:bCs/>
          <w:sz w:val="18"/>
          <w:szCs w:val="18"/>
        </w:rPr>
        <w:t xml:space="preserve"> </w:t>
      </w:r>
      <w:r w:rsidR="001A1A83">
        <w:rPr>
          <w:b w:val="0"/>
          <w:bCs/>
          <w:sz w:val="18"/>
          <w:szCs w:val="18"/>
        </w:rPr>
        <w:t>Both facets of V-cavity are receiving light energy from right side at a distance. If the facets are Lambertian</w:t>
      </w:r>
      <w:r w:rsidR="00C61787">
        <w:rPr>
          <w:b w:val="0"/>
          <w:bCs/>
          <w:sz w:val="18"/>
          <w:szCs w:val="18"/>
        </w:rPr>
        <w:t>,</w:t>
      </w:r>
      <w:r w:rsidR="001A1A83">
        <w:rPr>
          <w:b w:val="0"/>
          <w:bCs/>
          <w:sz w:val="18"/>
          <w:szCs w:val="18"/>
        </w:rPr>
        <w:t xml:space="preserve"> then the left sided facet will receive more brightness than the right facet. Also, if the eye position is seeing </w:t>
      </w:r>
      <w:r w:rsidR="001A1A83">
        <w:rPr>
          <w:b w:val="0"/>
          <w:bCs/>
          <w:sz w:val="18"/>
          <w:szCs w:val="18"/>
        </w:rPr>
        <w:t>the cavity from the left side, that</w:t>
      </w:r>
      <w:r w:rsidR="003046DB">
        <w:rPr>
          <w:b w:val="0"/>
          <w:bCs/>
          <w:sz w:val="18"/>
          <w:szCs w:val="18"/>
        </w:rPr>
        <w:t xml:space="preserve"> large portion of the</w:t>
      </w:r>
      <w:r w:rsidR="001A1A83">
        <w:rPr>
          <w:b w:val="0"/>
          <w:bCs/>
          <w:sz w:val="18"/>
          <w:szCs w:val="18"/>
        </w:rPr>
        <w:t xml:space="preserve"> facet will be seen darker</w:t>
      </w:r>
      <w:r w:rsidR="003046DB">
        <w:rPr>
          <w:b w:val="0"/>
          <w:bCs/>
          <w:sz w:val="18"/>
          <w:szCs w:val="18"/>
        </w:rPr>
        <w:t xml:space="preserve"> and remaining smaller portion will be seen bright.</w:t>
      </w:r>
    </w:p>
    <w:p w14:paraId="2466A389" w14:textId="7C6C1196" w:rsidR="003046DB" w:rsidRDefault="003046DB" w:rsidP="00F4516D">
      <w:pPr>
        <w:pStyle w:val="Head2"/>
        <w:shd w:val="clear" w:color="auto" w:fill="FFFFFF" w:themeFill="background1"/>
        <w:rPr>
          <w:b w:val="0"/>
          <w:bCs/>
          <w:sz w:val="18"/>
          <w:szCs w:val="18"/>
        </w:rPr>
      </w:pPr>
      <w:r>
        <w:rPr>
          <w:b w:val="0"/>
          <w:bCs/>
          <w:sz w:val="18"/>
          <w:szCs w:val="18"/>
        </w:rPr>
        <w:t>If the eye position is set on the right side as the light source position, then opposite happens where large area of the facet will</w:t>
      </w:r>
      <w:r w:rsidR="00F03838">
        <w:rPr>
          <w:b w:val="0"/>
          <w:bCs/>
          <w:sz w:val="18"/>
          <w:szCs w:val="18"/>
        </w:rPr>
        <w:t xml:space="preserve"> be bright and small portion appears dark. To conclude, the facet’s radiance increases when eye and light direction are nearly same.</w:t>
      </w:r>
      <w:r w:rsidR="00030F15">
        <w:rPr>
          <w:b w:val="0"/>
          <w:bCs/>
          <w:sz w:val="18"/>
          <w:szCs w:val="18"/>
        </w:rPr>
        <w:t xml:space="preserve"> See Figure 31</w:t>
      </w:r>
      <w:r w:rsidR="00EE7303">
        <w:rPr>
          <w:b w:val="0"/>
          <w:bCs/>
          <w:sz w:val="18"/>
          <w:szCs w:val="18"/>
        </w:rPr>
        <w:t>.</w:t>
      </w:r>
    </w:p>
    <w:p w14:paraId="049E6F34" w14:textId="3909132F" w:rsidR="00EE7303" w:rsidRDefault="00EE7303" w:rsidP="00EE7303">
      <w:pPr>
        <w:pStyle w:val="Head2"/>
        <w:shd w:val="clear" w:color="auto" w:fill="FFFFFF" w:themeFill="background1"/>
        <w:jc w:val="center"/>
        <w:rPr>
          <w:b w:val="0"/>
          <w:bCs/>
          <w:sz w:val="18"/>
          <w:szCs w:val="18"/>
        </w:rPr>
      </w:pPr>
      <w:r>
        <w:rPr>
          <w:noProof/>
          <w:lang w:val="en-IN" w:eastAsia="en-IN"/>
        </w:rPr>
        <w:drawing>
          <wp:inline distT="0" distB="0" distL="0" distR="0" wp14:anchorId="2C31CDDD" wp14:editId="747F1988">
            <wp:extent cx="2239108" cy="175403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41025" cy="1755534"/>
                    </a:xfrm>
                    <a:prstGeom prst="rect">
                      <a:avLst/>
                    </a:prstGeom>
                  </pic:spPr>
                </pic:pic>
              </a:graphicData>
            </a:graphic>
          </wp:inline>
        </w:drawing>
      </w:r>
    </w:p>
    <w:p w14:paraId="4B0371AA" w14:textId="34C54BCA" w:rsidR="00EE7303" w:rsidRPr="0041126E" w:rsidRDefault="00030F15" w:rsidP="00EE7303">
      <w:pPr>
        <w:pStyle w:val="Head2"/>
        <w:shd w:val="clear" w:color="auto" w:fill="FFFFFF" w:themeFill="background1"/>
        <w:jc w:val="center"/>
        <w:rPr>
          <w:bCs/>
          <w:sz w:val="18"/>
          <w:szCs w:val="18"/>
        </w:rPr>
      </w:pPr>
      <w:r>
        <w:rPr>
          <w:bCs/>
          <w:sz w:val="18"/>
          <w:szCs w:val="18"/>
        </w:rPr>
        <w:t>Figure 31</w:t>
      </w:r>
      <w:r w:rsidR="00EE7303" w:rsidRPr="0041126E">
        <w:rPr>
          <w:bCs/>
          <w:sz w:val="18"/>
          <w:szCs w:val="18"/>
        </w:rPr>
        <w:t>: Radiance of V-Cavity increases are viewer reaches light source.</w:t>
      </w:r>
    </w:p>
    <w:p w14:paraId="29162928" w14:textId="4ACA88F8" w:rsidR="00EE7303" w:rsidRPr="0041126E" w:rsidRDefault="00264BF9" w:rsidP="00EE7303">
      <w:pPr>
        <w:pStyle w:val="Head2"/>
        <w:shd w:val="clear" w:color="auto" w:fill="FFFFFF" w:themeFill="background1"/>
        <w:rPr>
          <w:b w:val="0"/>
          <w:bCs/>
          <w:i/>
          <w:sz w:val="18"/>
          <w:szCs w:val="18"/>
        </w:rPr>
      </w:pPr>
      <w:r>
        <w:rPr>
          <w:b w:val="0"/>
          <w:bCs/>
          <w:i/>
          <w:sz w:val="18"/>
          <w:szCs w:val="18"/>
        </w:rPr>
        <w:t>2.3.4</w:t>
      </w:r>
      <w:r w:rsidR="00F64BA0" w:rsidRPr="0041126E">
        <w:rPr>
          <w:b w:val="0"/>
          <w:bCs/>
          <w:i/>
          <w:sz w:val="18"/>
          <w:szCs w:val="18"/>
        </w:rPr>
        <w:t xml:space="preserve">.2. </w:t>
      </w:r>
      <w:r w:rsidR="00D16F56">
        <w:rPr>
          <w:b w:val="0"/>
          <w:bCs/>
          <w:i/>
          <w:sz w:val="18"/>
          <w:szCs w:val="18"/>
        </w:rPr>
        <w:t xml:space="preserve">Facet </w:t>
      </w:r>
      <w:r w:rsidR="00305CAC" w:rsidRPr="0041126E">
        <w:rPr>
          <w:b w:val="0"/>
          <w:bCs/>
          <w:i/>
          <w:sz w:val="18"/>
          <w:szCs w:val="18"/>
        </w:rPr>
        <w:t>Radiance and Irradiance:</w:t>
      </w:r>
    </w:p>
    <w:p w14:paraId="6B7A3F04" w14:textId="16A8E866" w:rsidR="00305CAC" w:rsidRDefault="00305CAC" w:rsidP="00EE7303">
      <w:pPr>
        <w:pStyle w:val="Head2"/>
        <w:shd w:val="clear" w:color="auto" w:fill="FFFFFF" w:themeFill="background1"/>
        <w:rPr>
          <w:b w:val="0"/>
          <w:bCs/>
          <w:sz w:val="18"/>
          <w:szCs w:val="18"/>
        </w:rPr>
      </w:pPr>
      <w:r>
        <w:rPr>
          <w:b w:val="0"/>
          <w:bCs/>
          <w:sz w:val="18"/>
          <w:szCs w:val="18"/>
        </w:rPr>
        <w:t xml:space="preserve">The Irradiance in their model is calculated by doing the average all radiances that </w:t>
      </w:r>
      <w:r w:rsidR="00AB24E6">
        <w:rPr>
          <w:b w:val="0"/>
          <w:bCs/>
          <w:sz w:val="18"/>
          <w:szCs w:val="18"/>
        </w:rPr>
        <w:t>facets receive</w:t>
      </w:r>
      <w:r>
        <w:rPr>
          <w:b w:val="0"/>
          <w:bCs/>
          <w:sz w:val="18"/>
          <w:szCs w:val="18"/>
        </w:rPr>
        <w:t xml:space="preserve"> with the help of Slope-area distribution function. </w:t>
      </w:r>
      <w:r w:rsidR="00AB24E6">
        <w:rPr>
          <w:b w:val="0"/>
          <w:bCs/>
          <w:sz w:val="18"/>
          <w:szCs w:val="18"/>
        </w:rPr>
        <w:t xml:space="preserve">For calculating the radiance that a single facet will receive is done by having surface area </w:t>
      </w:r>
      <w:r w:rsidR="00AB24E6" w:rsidRPr="00AB24E6">
        <w:rPr>
          <w:b w:val="0"/>
          <w:bCs/>
          <w:i/>
          <w:sz w:val="18"/>
          <w:szCs w:val="18"/>
        </w:rPr>
        <w:t>dA</w:t>
      </w:r>
      <w:r w:rsidR="00AB24E6">
        <w:rPr>
          <w:b w:val="0"/>
          <w:bCs/>
          <w:sz w:val="18"/>
          <w:szCs w:val="18"/>
        </w:rPr>
        <w:t xml:space="preserve"> </w:t>
      </w:r>
      <w:r w:rsidR="00F410D7">
        <w:rPr>
          <w:b w:val="0"/>
          <w:bCs/>
          <w:sz w:val="18"/>
          <w:szCs w:val="18"/>
        </w:rPr>
        <w:t xml:space="preserve">that covers large quantities of </w:t>
      </w:r>
      <w:r w:rsidR="0090464A">
        <w:rPr>
          <w:b w:val="0"/>
          <w:bCs/>
          <w:sz w:val="18"/>
          <w:szCs w:val="18"/>
        </w:rPr>
        <w:t xml:space="preserve">V-cavities with similar slopes. Each V-cavity </w:t>
      </w:r>
      <w:r w:rsidR="0041126E">
        <w:rPr>
          <w:b w:val="0"/>
          <w:bCs/>
          <w:sz w:val="18"/>
          <w:szCs w:val="18"/>
        </w:rPr>
        <w:t>has</w:t>
      </w:r>
      <w:r w:rsidR="0090464A">
        <w:rPr>
          <w:b w:val="0"/>
          <w:bCs/>
          <w:sz w:val="18"/>
          <w:szCs w:val="18"/>
        </w:rPr>
        <w:t xml:space="preserve"> two </w:t>
      </w:r>
      <w:r w:rsidR="0041126E">
        <w:rPr>
          <w:b w:val="0"/>
          <w:bCs/>
          <w:sz w:val="18"/>
          <w:szCs w:val="18"/>
        </w:rPr>
        <w:t>facets</w:t>
      </w:r>
      <w:r w:rsidR="0090464A">
        <w:rPr>
          <w:b w:val="0"/>
          <w:bCs/>
          <w:sz w:val="18"/>
          <w:szCs w:val="18"/>
        </w:rPr>
        <w:t xml:space="preserve"> facing away from each other in opposite direction.</w:t>
      </w:r>
      <w:r w:rsidR="00CD0543">
        <w:rPr>
          <w:b w:val="0"/>
          <w:bCs/>
          <w:sz w:val="18"/>
          <w:szCs w:val="18"/>
        </w:rPr>
        <w:t xml:space="preserve"> If flux emitted by facet with surface area </w:t>
      </w:r>
      <w:r w:rsidR="00CD0543" w:rsidRPr="00CD0543">
        <w:rPr>
          <w:b w:val="0"/>
          <w:bCs/>
          <w:i/>
          <w:sz w:val="18"/>
          <w:szCs w:val="18"/>
        </w:rPr>
        <w:t>dA</w:t>
      </w:r>
      <w:r w:rsidR="00CD0543">
        <w:rPr>
          <w:b w:val="0"/>
          <w:bCs/>
          <w:sz w:val="18"/>
          <w:szCs w:val="18"/>
        </w:rPr>
        <w:t xml:space="preserve"> and normal of microfacet is </w:t>
      </w:r>
      <w:r w:rsidR="00CD0543" w:rsidRPr="00CD0543">
        <w:rPr>
          <w:b w:val="0"/>
          <w:bCs/>
          <w:i/>
          <w:sz w:val="18"/>
          <w:szCs w:val="18"/>
        </w:rPr>
        <w:t>a</w:t>
      </w:r>
      <w:r w:rsidR="00CD0543">
        <w:rPr>
          <w:b w:val="0"/>
          <w:bCs/>
          <w:sz w:val="18"/>
          <w:szCs w:val="18"/>
        </w:rPr>
        <w:t xml:space="preserve"> (Figure 28), then the projected surface area is:</w:t>
      </w:r>
    </w:p>
    <w:p w14:paraId="367737EA" w14:textId="7B31ACA0" w:rsidR="00CD0543"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Proj dA=dA Cosθa</m:t>
          </m:r>
        </m:oMath>
      </m:oMathPara>
    </w:p>
    <w:p w14:paraId="736166A8" w14:textId="74F6F312" w:rsidR="00CD0543" w:rsidRDefault="00CD0543" w:rsidP="00EE7303">
      <w:pPr>
        <w:pStyle w:val="Head2"/>
        <w:shd w:val="clear" w:color="auto" w:fill="FFFFFF" w:themeFill="background1"/>
        <w:rPr>
          <w:b w:val="0"/>
          <w:bCs/>
          <w:sz w:val="18"/>
          <w:szCs w:val="18"/>
        </w:rPr>
      </w:pPr>
      <w:r>
        <w:rPr>
          <w:b w:val="0"/>
          <w:bCs/>
          <w:sz w:val="18"/>
          <w:szCs w:val="18"/>
        </w:rPr>
        <w:t>This projected su</w:t>
      </w:r>
      <w:r w:rsidR="004413B6">
        <w:rPr>
          <w:b w:val="0"/>
          <w:bCs/>
          <w:sz w:val="18"/>
          <w:szCs w:val="18"/>
        </w:rPr>
        <w:t>r</w:t>
      </w:r>
      <w:r>
        <w:rPr>
          <w:b w:val="0"/>
          <w:bCs/>
          <w:sz w:val="18"/>
          <w:szCs w:val="18"/>
        </w:rPr>
        <w:t>face area is needed to find out the contribution of facet that it gets the radiance.</w:t>
      </w:r>
      <w:r w:rsidR="004413B6">
        <w:rPr>
          <w:b w:val="0"/>
          <w:bCs/>
          <w:sz w:val="18"/>
          <w:szCs w:val="18"/>
        </w:rPr>
        <w:t xml:space="preserve"> Lastly, the final radiance measure is calculated as:</w:t>
      </w:r>
    </w:p>
    <w:p w14:paraId="40D7FEFD" w14:textId="26C6A89D" w:rsidR="004413B6"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d</m:t>
                  </m:r>
                </m:e>
                <m:sup>
                  <m:r>
                    <w:rPr>
                      <w:rFonts w:ascii="Cambria Math" w:hAnsi="Cambria Math"/>
                      <w:sz w:val="18"/>
                      <w:szCs w:val="18"/>
                    </w:rPr>
                    <m:t>2</m:t>
                  </m:r>
                </m:sup>
              </m:sSup>
              <m:r>
                <w:rPr>
                  <w:rFonts w:ascii="Cambria Math" w:hAnsi="Cambria Math"/>
                  <w:sz w:val="18"/>
                  <w:szCs w:val="18"/>
                </w:rPr>
                <m:t>θr(θa,θb)</m:t>
              </m:r>
            </m:num>
            <m:den>
              <m:d>
                <m:dPr>
                  <m:ctrlPr>
                    <w:rPr>
                      <w:rFonts w:ascii="Cambria Math" w:hAnsi="Cambria Math"/>
                      <w:b w:val="0"/>
                      <w:bCs/>
                      <w:i/>
                      <w:sz w:val="18"/>
                      <w:szCs w:val="18"/>
                    </w:rPr>
                  </m:ctrlPr>
                </m:dPr>
                <m:e>
                  <m:r>
                    <w:rPr>
                      <w:rFonts w:ascii="Cambria Math" w:hAnsi="Cambria Math"/>
                      <w:sz w:val="18"/>
                      <w:szCs w:val="18"/>
                    </w:rPr>
                    <m:t>dA Cosθa</m:t>
                  </m:r>
                </m:e>
              </m:d>
              <m:r>
                <w:rPr>
                  <w:rFonts w:ascii="Cambria Math" w:hAnsi="Cambria Math"/>
                  <w:sz w:val="18"/>
                  <w:szCs w:val="18"/>
                </w:rPr>
                <m:t>Cosθr d</m:t>
              </m:r>
              <m:r>
                <w:rPr>
                  <w:rFonts w:ascii="Cambria Math" w:hAnsi="Cambria Math"/>
                  <w:szCs w:val="18"/>
                  <w:lang w:eastAsia="it-IT"/>
                  <w14:ligatures w14:val="standard"/>
                </w:rPr>
                <m:t>ω</m:t>
              </m:r>
              <m:r>
                <w:rPr>
                  <w:rFonts w:ascii="Cambria Math" w:hAnsi="Cambria Math"/>
                  <w:sz w:val="18"/>
                  <w:szCs w:val="18"/>
                </w:rPr>
                <m:t>r</m:t>
              </m:r>
            </m:den>
          </m:f>
        </m:oMath>
      </m:oMathPara>
    </w:p>
    <w:p w14:paraId="7AB23C28" w14:textId="07193A31" w:rsidR="00F31FA2" w:rsidRDefault="0074516F" w:rsidP="00EE7303">
      <w:pPr>
        <w:pStyle w:val="Head2"/>
        <w:shd w:val="clear" w:color="auto" w:fill="FFFFFF" w:themeFill="background1"/>
        <w:rPr>
          <w:b w:val="0"/>
          <w:bCs/>
          <w:sz w:val="18"/>
          <w:szCs w:val="18"/>
        </w:rPr>
      </w:pPr>
      <w:r>
        <w:rPr>
          <w:b w:val="0"/>
          <w:bCs/>
          <w:sz w:val="18"/>
          <w:szCs w:val="18"/>
        </w:rPr>
        <w:t xml:space="preserve">For getting the Irradiance, the slope-area distribution function used is </w:t>
      </w:r>
      <w:r w:rsidRPr="0074516F">
        <w:rPr>
          <w:b w:val="0"/>
          <w:bCs/>
          <w:i/>
          <w:sz w:val="18"/>
          <w:szCs w:val="18"/>
        </w:rPr>
        <w:t>P(θa, θb)</w:t>
      </w:r>
      <w:r>
        <w:rPr>
          <w:b w:val="0"/>
          <w:bCs/>
          <w:sz w:val="18"/>
          <w:szCs w:val="18"/>
        </w:rPr>
        <w:t xml:space="preserve"> </w:t>
      </w:r>
      <w:r w:rsidR="00F31FA2">
        <w:rPr>
          <w:b w:val="0"/>
          <w:bCs/>
          <w:sz w:val="18"/>
          <w:szCs w:val="18"/>
        </w:rPr>
        <w:t xml:space="preserve">and mean of all radiance </w:t>
      </w:r>
      <m:oMath>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oMath>
      <w:r w:rsidR="00F31FA2">
        <w:rPr>
          <w:b w:val="0"/>
          <w:bCs/>
          <w:sz w:val="18"/>
          <w:szCs w:val="18"/>
        </w:rPr>
        <w:t>. Hence, the final irradiance equation is:</w:t>
      </w:r>
    </w:p>
    <w:p w14:paraId="5E413849" w14:textId="7473CF03" w:rsidR="00F31FA2"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m:t>
          </m:r>
          <m:d>
            <m:dPr>
              <m:ctrlPr>
                <w:rPr>
                  <w:rFonts w:ascii="Cambria Math" w:hAnsi="Cambria Math"/>
                  <w:b w:val="0"/>
                  <w:bCs/>
                  <w:i/>
                  <w:sz w:val="18"/>
                  <w:szCs w:val="18"/>
                </w:rPr>
              </m:ctrlPr>
            </m:dPr>
            <m:e>
              <m:r>
                <w:rPr>
                  <w:rFonts w:ascii="Cambria Math" w:hAnsi="Cambria Math"/>
                  <w:sz w:val="18"/>
                  <w:szCs w:val="18"/>
                </w:rPr>
                <m:t>θr, θi</m:t>
              </m:r>
            </m:e>
          </m:d>
          <m:r>
            <w:rPr>
              <w:rFonts w:ascii="Cambria Math" w:hAnsi="Cambria Math"/>
              <w:sz w:val="18"/>
              <w:szCs w:val="18"/>
            </w:rPr>
            <m:t xml:space="preserve">= </m:t>
          </m:r>
          <m:nary>
            <m:naryPr>
              <m:limLoc m:val="subSup"/>
              <m:ctrlPr>
                <w:rPr>
                  <w:rFonts w:ascii="Cambria Math" w:hAnsi="Cambria Math"/>
                  <w:b w:val="0"/>
                  <w:bCs/>
                  <w:i/>
                  <w:sz w:val="18"/>
                  <w:szCs w:val="18"/>
                </w:rPr>
              </m:ctrlPr>
            </m:naryPr>
            <m:sub>
              <m:r>
                <w:rPr>
                  <w:rFonts w:ascii="Cambria Math" w:hAnsi="Cambria Math"/>
                  <w:sz w:val="18"/>
                  <w:szCs w:val="18"/>
                </w:rPr>
                <m:t>θa=0</m:t>
              </m:r>
            </m:sub>
            <m:sup>
              <m:r>
                <w:rPr>
                  <w:rFonts w:ascii="Cambria Math" w:hAnsi="Cambria Math"/>
                  <w:sz w:val="18"/>
                  <w:szCs w:val="18"/>
                </w:rPr>
                <m:t>π/2</m:t>
              </m:r>
            </m:sup>
            <m:e>
              <m:nary>
                <m:naryPr>
                  <m:limLoc m:val="subSup"/>
                  <m:ctrlPr>
                    <w:rPr>
                      <w:rFonts w:ascii="Cambria Math" w:hAnsi="Cambria Math"/>
                      <w:b w:val="0"/>
                      <w:bCs/>
                      <w:i/>
                      <w:sz w:val="18"/>
                      <w:szCs w:val="18"/>
                    </w:rPr>
                  </m:ctrlPr>
                </m:naryPr>
                <m:sub>
                  <m:r>
                    <w:rPr>
                      <w:rFonts w:ascii="Cambria Math" w:hAnsi="Cambria Math"/>
                      <w:sz w:val="18"/>
                      <w:szCs w:val="18"/>
                    </w:rPr>
                    <m:t>θb=0</m:t>
                  </m:r>
                </m:sub>
                <m:sup>
                  <m:r>
                    <w:rPr>
                      <w:rFonts w:ascii="Cambria Math" w:hAnsi="Cambria Math"/>
                      <w:sz w:val="18"/>
                      <w:szCs w:val="18"/>
                    </w:rPr>
                    <m:t>π</m:t>
                  </m:r>
                </m:sup>
                <m:e>
                  <m:r>
                    <w:rPr>
                      <w:rFonts w:ascii="Cambria Math" w:hAnsi="Cambria Math"/>
                      <w:sz w:val="18"/>
                      <w:szCs w:val="18"/>
                    </w:rPr>
                    <m:t>P</m:t>
                  </m:r>
                  <m:d>
                    <m:dPr>
                      <m:ctrlPr>
                        <w:rPr>
                          <w:rFonts w:ascii="Cambria Math" w:hAnsi="Cambria Math"/>
                          <w:b w:val="0"/>
                          <w:bCs/>
                          <w:i/>
                          <w:sz w:val="18"/>
                          <w:szCs w:val="18"/>
                        </w:rPr>
                      </m:ctrlPr>
                    </m:dPr>
                    <m:e>
                      <m:r>
                        <w:rPr>
                          <w:rFonts w:ascii="Cambria Math" w:hAnsi="Cambria Math"/>
                          <w:sz w:val="18"/>
                          <w:szCs w:val="18"/>
                        </w:rPr>
                        <m:t>θa, θb</m:t>
                      </m:r>
                    </m:e>
                  </m:d>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sinθa dθb dθa</m:t>
                  </m:r>
                </m:e>
              </m:nary>
            </m:e>
          </m:nary>
        </m:oMath>
      </m:oMathPara>
    </w:p>
    <w:p w14:paraId="09D107CA" w14:textId="61A92164" w:rsidR="004413B6" w:rsidRPr="00D76BFE" w:rsidRDefault="00264BF9" w:rsidP="00EE7303">
      <w:pPr>
        <w:pStyle w:val="Head2"/>
        <w:shd w:val="clear" w:color="auto" w:fill="FFFFFF" w:themeFill="background1"/>
        <w:rPr>
          <w:b w:val="0"/>
          <w:bCs/>
          <w:i/>
          <w:sz w:val="18"/>
          <w:szCs w:val="18"/>
        </w:rPr>
      </w:pPr>
      <w:r>
        <w:rPr>
          <w:b w:val="0"/>
          <w:bCs/>
          <w:i/>
          <w:sz w:val="18"/>
          <w:szCs w:val="18"/>
        </w:rPr>
        <w:t>2.3.4</w:t>
      </w:r>
      <w:r w:rsidR="0080201B" w:rsidRPr="00D76BFE">
        <w:rPr>
          <w:b w:val="0"/>
          <w:bCs/>
          <w:i/>
          <w:sz w:val="18"/>
          <w:szCs w:val="18"/>
        </w:rPr>
        <w:t xml:space="preserve">.3 Facet </w:t>
      </w:r>
      <w:r w:rsidR="00C21C99" w:rsidRPr="00D76BFE">
        <w:rPr>
          <w:b w:val="0"/>
          <w:bCs/>
          <w:i/>
          <w:sz w:val="18"/>
          <w:szCs w:val="18"/>
        </w:rPr>
        <w:t>Interr</w:t>
      </w:r>
      <w:r w:rsidR="0080201B" w:rsidRPr="00D76BFE">
        <w:rPr>
          <w:b w:val="0"/>
          <w:bCs/>
          <w:i/>
          <w:sz w:val="18"/>
          <w:szCs w:val="18"/>
        </w:rPr>
        <w:t>eflection:</w:t>
      </w:r>
    </w:p>
    <w:p w14:paraId="1551D235" w14:textId="7D119D91" w:rsidR="00263E6D" w:rsidRDefault="00C31AD6" w:rsidP="00EE7303">
      <w:pPr>
        <w:pStyle w:val="Head2"/>
        <w:shd w:val="clear" w:color="auto" w:fill="FFFFFF" w:themeFill="background1"/>
        <w:rPr>
          <w:b w:val="0"/>
          <w:bCs/>
          <w:sz w:val="18"/>
          <w:szCs w:val="18"/>
        </w:rPr>
      </w:pPr>
      <w:r>
        <w:rPr>
          <w:b w:val="0"/>
          <w:bCs/>
          <w:sz w:val="18"/>
          <w:szCs w:val="18"/>
        </w:rPr>
        <w:t>The</w:t>
      </w:r>
      <w:r w:rsidR="00B311AB">
        <w:rPr>
          <w:b w:val="0"/>
          <w:bCs/>
          <w:sz w:val="18"/>
          <w:szCs w:val="18"/>
        </w:rPr>
        <w:t xml:space="preserve"> diffuse</w:t>
      </w:r>
      <w:r>
        <w:rPr>
          <w:b w:val="0"/>
          <w:bCs/>
          <w:sz w:val="18"/>
          <w:szCs w:val="18"/>
        </w:rPr>
        <w:t xml:space="preserve"> model also</w:t>
      </w:r>
      <w:r w:rsidR="00B311AB">
        <w:rPr>
          <w:b w:val="0"/>
          <w:bCs/>
          <w:sz w:val="18"/>
          <w:szCs w:val="18"/>
        </w:rPr>
        <w:t xml:space="preserve"> has</w:t>
      </w:r>
      <w:r>
        <w:rPr>
          <w:b w:val="0"/>
          <w:bCs/>
          <w:sz w:val="18"/>
          <w:szCs w:val="18"/>
        </w:rPr>
        <w:t xml:space="preserve"> support for interreflections where light rays </w:t>
      </w:r>
      <w:r w:rsidR="006810A6">
        <w:rPr>
          <w:b w:val="0"/>
          <w:bCs/>
          <w:sz w:val="18"/>
          <w:szCs w:val="18"/>
        </w:rPr>
        <w:t>bounce</w:t>
      </w:r>
      <w:r>
        <w:rPr>
          <w:b w:val="0"/>
          <w:bCs/>
          <w:sz w:val="18"/>
          <w:szCs w:val="18"/>
        </w:rPr>
        <w:t xml:space="preserve"> from facets. If there are no interreflections then radiance of facet it receives is null</w:t>
      </w:r>
      <w:r w:rsidR="00B311AB">
        <w:rPr>
          <w:b w:val="0"/>
          <w:bCs/>
          <w:sz w:val="18"/>
          <w:szCs w:val="18"/>
        </w:rPr>
        <w:t xml:space="preserve"> and if the angle of facet normal and light direction is large enough and the viewing angle is from other side, then facets won’t be seen.</w:t>
      </w:r>
      <w:r w:rsidR="00FC5892">
        <w:rPr>
          <w:b w:val="0"/>
          <w:bCs/>
          <w:sz w:val="18"/>
          <w:szCs w:val="18"/>
        </w:rPr>
        <w:t xml:space="preserve"> Therefore, light bouncing from neighbouring facet will receive some amount of radiance.</w:t>
      </w:r>
      <w:r w:rsidR="00263E6D">
        <w:rPr>
          <w:b w:val="0"/>
          <w:bCs/>
          <w:sz w:val="18"/>
          <w:szCs w:val="18"/>
        </w:rPr>
        <w:t xml:space="preserve"> In </w:t>
      </w:r>
      <w:r w:rsidR="00263E6D">
        <w:rPr>
          <w:b w:val="0"/>
          <w:bCs/>
          <w:sz w:val="18"/>
          <w:szCs w:val="18"/>
        </w:rPr>
        <w:lastRenderedPageBreak/>
        <w:t>order to avoid infinite light ray reflections, only two light reflections are done.</w:t>
      </w:r>
    </w:p>
    <w:p w14:paraId="093F801D" w14:textId="16F454D2" w:rsidR="00C247E3" w:rsidRDefault="00D76BFE" w:rsidP="00EE7303">
      <w:pPr>
        <w:pStyle w:val="Head2"/>
        <w:shd w:val="clear" w:color="auto" w:fill="FFFFFF" w:themeFill="background1"/>
        <w:rPr>
          <w:b w:val="0"/>
          <w:bCs/>
          <w:i/>
          <w:sz w:val="18"/>
          <w:szCs w:val="18"/>
        </w:rPr>
      </w:pPr>
      <w:r w:rsidRPr="00D76BFE">
        <w:rPr>
          <w:b w:val="0"/>
          <w:bCs/>
          <w:i/>
          <w:sz w:val="18"/>
          <w:szCs w:val="18"/>
        </w:rPr>
        <w:t>2.3.3.4 Geometry Shadowing</w:t>
      </w:r>
      <w:r w:rsidR="003A78AB">
        <w:rPr>
          <w:b w:val="0"/>
          <w:bCs/>
          <w:i/>
          <w:sz w:val="18"/>
          <w:szCs w:val="18"/>
        </w:rPr>
        <w:t xml:space="preserve"> and Masking</w:t>
      </w:r>
      <w:r w:rsidRPr="00D76BFE">
        <w:rPr>
          <w:b w:val="0"/>
          <w:bCs/>
          <w:i/>
          <w:sz w:val="18"/>
          <w:szCs w:val="18"/>
        </w:rPr>
        <w:t>:</w:t>
      </w:r>
    </w:p>
    <w:p w14:paraId="568B8DE2" w14:textId="0E953EAF" w:rsidR="00AD149D" w:rsidRDefault="00AD149D" w:rsidP="00EE7303">
      <w:pPr>
        <w:pStyle w:val="Head2"/>
        <w:shd w:val="clear" w:color="auto" w:fill="FFFFFF" w:themeFill="background1"/>
        <w:rPr>
          <w:b w:val="0"/>
          <w:bCs/>
          <w:sz w:val="18"/>
          <w:szCs w:val="18"/>
        </w:rPr>
      </w:pPr>
      <w:r>
        <w:rPr>
          <w:b w:val="0"/>
          <w:bCs/>
          <w:sz w:val="18"/>
          <w:szCs w:val="18"/>
        </w:rPr>
        <w:t>If the facets are viewed from the surface normal angle, then all facets receives radiance and are illuminated. However, for larger angles of incidence facets are shadowed by other facets that are in front of them.</w:t>
      </w:r>
      <w:r w:rsidR="00BA0D61">
        <w:rPr>
          <w:b w:val="0"/>
          <w:bCs/>
          <w:sz w:val="18"/>
          <w:szCs w:val="18"/>
        </w:rPr>
        <w:t xml:space="preserve"> Shadowing occurs when a facet is partially illuminated when </w:t>
      </w:r>
      <w:r w:rsidR="000379FA">
        <w:rPr>
          <w:b w:val="0"/>
          <w:bCs/>
          <w:sz w:val="18"/>
          <w:szCs w:val="18"/>
        </w:rPr>
        <w:t>its</w:t>
      </w:r>
      <w:r w:rsidR="00BA0D61">
        <w:rPr>
          <w:b w:val="0"/>
          <w:bCs/>
          <w:sz w:val="18"/>
          <w:szCs w:val="18"/>
        </w:rPr>
        <w:t xml:space="preserve"> neighbour is casting shadows on it and Masking happens when adjacent facet obscures the facet and is barely visible to the viewer.</w:t>
      </w:r>
      <w:r w:rsidR="00B744AF">
        <w:rPr>
          <w:b w:val="0"/>
          <w:bCs/>
          <w:sz w:val="18"/>
          <w:szCs w:val="18"/>
        </w:rPr>
        <w:t xml:space="preserve"> These two terms directly affect the projected radiance of the facet. For calculating this geometric shadowing, the authors made a function called Geometric Attenuation Factor (GAF) that outputs the range of [0, Infinity] which helps to reduce the projected radiance of the facet and explained that it equals the ratio of visible and illuminated facet surface area to total surface area of facet.</w:t>
      </w:r>
      <w:r w:rsidR="000D3BC8">
        <w:rPr>
          <w:b w:val="0"/>
          <w:bCs/>
          <w:sz w:val="18"/>
          <w:szCs w:val="18"/>
        </w:rPr>
        <w:t xml:space="preserve"> The GAF function is also correct for any facet surface normal.</w:t>
      </w:r>
      <w:r w:rsidR="00BE2C10">
        <w:rPr>
          <w:b w:val="0"/>
          <w:bCs/>
          <w:sz w:val="18"/>
          <w:szCs w:val="18"/>
        </w:rPr>
        <w:t xml:space="preserve"> Its final formula is given as:</w:t>
      </w:r>
    </w:p>
    <w:p w14:paraId="0E92735A" w14:textId="33FCDD9F" w:rsidR="00BE2C10"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GAF=</m:t>
          </m:r>
          <m:r>
            <m:rPr>
              <m:sty m:val="p"/>
            </m:rPr>
            <w:rPr>
              <w:rFonts w:ascii="Cambria Math" w:hAnsi="Cambria Math"/>
              <w:sz w:val="18"/>
              <w:szCs w:val="18"/>
            </w:rPr>
            <m:t>min⁡</m:t>
          </m:r>
          <m:r>
            <w:rPr>
              <w:rFonts w:ascii="Cambria Math" w:hAnsi="Cambria Math"/>
              <w:sz w:val="18"/>
              <w:szCs w:val="18"/>
            </w:rPr>
            <m:t>(1,</m:t>
          </m:r>
          <m:func>
            <m:funcPr>
              <m:ctrlPr>
                <w:rPr>
                  <w:rFonts w:ascii="Cambria Math" w:hAnsi="Cambria Math"/>
                  <w:b w:val="0"/>
                  <w:bCs/>
                  <w:sz w:val="18"/>
                  <w:szCs w:val="18"/>
                </w:rPr>
              </m:ctrlPr>
            </m:funcPr>
            <m:fName>
              <m:r>
                <m:rPr>
                  <m:sty m:val="p"/>
                </m:rPr>
                <w:rPr>
                  <w:rFonts w:ascii="Cambria Math" w:hAnsi="Cambria Math"/>
                  <w:sz w:val="18"/>
                  <w:szCs w:val="18"/>
                </w:rPr>
                <m:t>max</m:t>
              </m:r>
              <m:ctrlPr>
                <w:rPr>
                  <w:rFonts w:ascii="Cambria Math" w:hAnsi="Cambria Math"/>
                  <w:b w:val="0"/>
                  <w:bCs/>
                  <w:i/>
                  <w:sz w:val="18"/>
                  <w:szCs w:val="18"/>
                </w:rPr>
              </m:ctrlPr>
            </m:fName>
            <m:e>
              <m:d>
                <m:dPr>
                  <m:ctrlPr>
                    <w:rPr>
                      <w:rFonts w:ascii="Cambria Math" w:hAnsi="Cambria Math"/>
                      <w:b w:val="0"/>
                      <w:bCs/>
                      <w:i/>
                      <w:sz w:val="18"/>
                      <w:szCs w:val="18"/>
                    </w:rPr>
                  </m:ctrlPr>
                </m:dPr>
                <m:e>
                  <m:r>
                    <w:rPr>
                      <w:rFonts w:ascii="Cambria Math" w:hAnsi="Cambria Math"/>
                      <w:sz w:val="18"/>
                      <w:szCs w:val="18"/>
                    </w:rPr>
                    <m:t>0,</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l.n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l.a</m:t>
                          </m:r>
                        </m:e>
                      </m:d>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v.n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v.a</m:t>
                          </m:r>
                        </m:e>
                      </m:d>
                    </m:den>
                  </m:f>
                </m:e>
              </m:d>
            </m:e>
          </m:func>
          <m:r>
            <w:rPr>
              <w:rFonts w:ascii="Cambria Math" w:hAnsi="Cambria Math"/>
              <w:sz w:val="18"/>
              <w:szCs w:val="18"/>
            </w:rPr>
            <m:t>)</m:t>
          </m:r>
        </m:oMath>
      </m:oMathPara>
    </w:p>
    <w:p w14:paraId="0AD8734B" w14:textId="4A0ACC22" w:rsidR="00BE2C10" w:rsidRDefault="00EB22F2" w:rsidP="00EE7303">
      <w:pPr>
        <w:pStyle w:val="Head2"/>
        <w:shd w:val="clear" w:color="auto" w:fill="FFFFFF" w:themeFill="background1"/>
        <w:rPr>
          <w:b w:val="0"/>
          <w:bCs/>
          <w:sz w:val="18"/>
          <w:szCs w:val="18"/>
        </w:rPr>
      </w:pPr>
      <w:r>
        <w:rPr>
          <w:b w:val="0"/>
          <w:bCs/>
          <w:sz w:val="18"/>
          <w:szCs w:val="18"/>
        </w:rPr>
        <w:t xml:space="preserve">Where, </w:t>
      </w:r>
      <w:r w:rsidRPr="00EB22F2">
        <w:rPr>
          <w:b w:val="0"/>
          <w:bCs/>
          <w:i/>
          <w:sz w:val="18"/>
          <w:szCs w:val="18"/>
        </w:rPr>
        <w:t>l</w:t>
      </w:r>
      <w:r>
        <w:rPr>
          <w:b w:val="0"/>
          <w:bCs/>
          <w:sz w:val="18"/>
          <w:szCs w:val="18"/>
        </w:rPr>
        <w:t xml:space="preserve"> is the incident light direction, </w:t>
      </w:r>
      <w:r w:rsidRPr="00EB22F2">
        <w:rPr>
          <w:b w:val="0"/>
          <w:bCs/>
          <w:i/>
          <w:sz w:val="18"/>
          <w:szCs w:val="18"/>
        </w:rPr>
        <w:t>n</w:t>
      </w:r>
      <w:r>
        <w:rPr>
          <w:b w:val="0"/>
          <w:bCs/>
          <w:sz w:val="18"/>
          <w:szCs w:val="18"/>
        </w:rPr>
        <w:t xml:space="preserve"> is surface normal, </w:t>
      </w:r>
      <w:r w:rsidRPr="00EB22F2">
        <w:rPr>
          <w:b w:val="0"/>
          <w:bCs/>
          <w:i/>
          <w:sz w:val="18"/>
          <w:szCs w:val="18"/>
        </w:rPr>
        <w:t>a</w:t>
      </w:r>
      <w:r>
        <w:rPr>
          <w:b w:val="0"/>
          <w:bCs/>
          <w:sz w:val="18"/>
          <w:szCs w:val="18"/>
        </w:rPr>
        <w:t xml:space="preserve"> is the microfacet surface normal and </w:t>
      </w:r>
      <w:r w:rsidRPr="00EB22F2">
        <w:rPr>
          <w:b w:val="0"/>
          <w:bCs/>
          <w:i/>
          <w:sz w:val="18"/>
          <w:szCs w:val="18"/>
        </w:rPr>
        <w:t>v</w:t>
      </w:r>
      <w:r>
        <w:rPr>
          <w:b w:val="0"/>
          <w:bCs/>
          <w:sz w:val="18"/>
          <w:szCs w:val="18"/>
        </w:rPr>
        <w:t xml:space="preserve"> is the view direction towards the surface normal.</w:t>
      </w:r>
    </w:p>
    <w:p w14:paraId="2F14BFB2" w14:textId="44239E05" w:rsidR="00EB22F2" w:rsidRPr="00AD149D" w:rsidRDefault="00EB22F2" w:rsidP="00EE7303">
      <w:pPr>
        <w:pStyle w:val="Head2"/>
        <w:shd w:val="clear" w:color="auto" w:fill="FFFFFF" w:themeFill="background1"/>
        <w:rPr>
          <w:b w:val="0"/>
          <w:bCs/>
          <w:sz w:val="18"/>
          <w:szCs w:val="18"/>
        </w:rPr>
      </w:pPr>
      <w:r>
        <w:rPr>
          <w:b w:val="0"/>
          <w:bCs/>
          <w:sz w:val="18"/>
          <w:szCs w:val="18"/>
        </w:rPr>
        <w:t xml:space="preserve">The authors have tested the experiments with different objects by taking the </w:t>
      </w:r>
      <w:r w:rsidR="006810A6">
        <w:rPr>
          <w:b w:val="0"/>
          <w:bCs/>
          <w:sz w:val="18"/>
          <w:szCs w:val="18"/>
        </w:rPr>
        <w:t>real-world</w:t>
      </w:r>
      <w:r>
        <w:rPr>
          <w:b w:val="0"/>
          <w:bCs/>
          <w:sz w:val="18"/>
          <w:szCs w:val="18"/>
        </w:rPr>
        <w:t xml:space="preserve"> images of it and comparing it with their method. They also have created model with different distribution functions. Oren-Nayar model today is widely used by the computer graphics community especially in applications for rendering rough surfaces.</w:t>
      </w:r>
    </w:p>
    <w:p w14:paraId="708078FA" w14:textId="77777777" w:rsidR="00D76BFE" w:rsidRPr="004413B6" w:rsidRDefault="00D76BFE" w:rsidP="00EE7303">
      <w:pPr>
        <w:pStyle w:val="Head2"/>
        <w:shd w:val="clear" w:color="auto" w:fill="FFFFFF" w:themeFill="background1"/>
        <w:rPr>
          <w:b w:val="0"/>
          <w:bCs/>
          <w:sz w:val="18"/>
          <w:szCs w:val="18"/>
        </w:rPr>
      </w:pPr>
    </w:p>
    <w:p w14:paraId="2153A115" w14:textId="264A1EFC" w:rsidR="00D144DA" w:rsidRDefault="00121772" w:rsidP="00767735">
      <w:pPr>
        <w:pStyle w:val="Head2"/>
      </w:pPr>
      <w:r>
        <w:t xml:space="preserve">3 </w:t>
      </w:r>
      <w:r w:rsidR="00EB4D70">
        <w:t>DESIGN AND IMPLEMENTATION</w:t>
      </w:r>
    </w:p>
    <w:p w14:paraId="53B6124D" w14:textId="48F108DA" w:rsidR="00A92067" w:rsidRPr="00A92067" w:rsidRDefault="00A92067" w:rsidP="00767735">
      <w:pPr>
        <w:pStyle w:val="Head2"/>
        <w:rPr>
          <w:b w:val="0"/>
          <w:sz w:val="18"/>
        </w:rPr>
      </w:pPr>
      <w:r>
        <w:rPr>
          <w:b w:val="0"/>
          <w:sz w:val="18"/>
        </w:rPr>
        <w:t>All the related works explained and discussed in the above section are demonstrated in the project I have developed along with additional features</w:t>
      </w:r>
      <w:r w:rsidR="00A175A4">
        <w:rPr>
          <w:b w:val="0"/>
          <w:sz w:val="18"/>
        </w:rPr>
        <w:t xml:space="preserve"> </w:t>
      </w:r>
      <w:r>
        <w:rPr>
          <w:b w:val="0"/>
          <w:sz w:val="18"/>
        </w:rPr>
        <w:t>I have implemented is explained in this section.</w:t>
      </w:r>
    </w:p>
    <w:p w14:paraId="4A400504" w14:textId="0370C362" w:rsidR="00B51DB8" w:rsidRPr="00B51DB8" w:rsidRDefault="00121772" w:rsidP="00767735">
      <w:pPr>
        <w:pStyle w:val="Head2"/>
      </w:pPr>
      <w:r>
        <w:t xml:space="preserve">3.1 </w:t>
      </w:r>
      <w:r w:rsidR="00075765">
        <w:t>Tools and APIs Used</w:t>
      </w:r>
      <w:r w:rsidR="00B51DB8">
        <w:t>:</w:t>
      </w:r>
    </w:p>
    <w:p w14:paraId="76E12FAA" w14:textId="396AF30C" w:rsidR="00075765" w:rsidRPr="00075765" w:rsidRDefault="00616FBE" w:rsidP="007A502C">
      <w:pPr>
        <w:pStyle w:val="Abstract"/>
        <w:rPr>
          <w:b/>
          <w14:ligatures w14:val="standard"/>
        </w:rPr>
      </w:pPr>
      <w:r>
        <w:rPr>
          <w:b/>
          <w14:ligatures w14:val="standard"/>
        </w:rPr>
        <w:t>3.1.1</w:t>
      </w:r>
      <w:r w:rsidR="00075765" w:rsidRPr="00075765">
        <w:rPr>
          <w:b/>
          <w14:ligatures w14:val="standard"/>
        </w:rPr>
        <w:t xml:space="preserve"> OpenGL:</w:t>
      </w:r>
    </w:p>
    <w:p w14:paraId="51F93FAD" w14:textId="324A8889" w:rsidR="001033EA" w:rsidRDefault="00075765" w:rsidP="007A502C">
      <w:pPr>
        <w:pStyle w:val="Abstract"/>
        <w:rPr>
          <w14:ligatures w14:val="standard"/>
        </w:rPr>
      </w:pPr>
      <w:r>
        <w:rPr>
          <w14:ligatures w14:val="standard"/>
        </w:rPr>
        <w:t xml:space="preserve">OpenGL is an open-source graphics API developed by Khronos Group and is still widely used </w:t>
      </w:r>
      <w:r w:rsidR="00616FBE">
        <w:rPr>
          <w14:ligatures w14:val="standard"/>
        </w:rPr>
        <w:t xml:space="preserve">in the industry. The decision was made to use this API because it is quite easy to setup and run. Although its state-machines like behaviour is old and I have quite some </w:t>
      </w:r>
      <w:r w:rsidR="000054B0">
        <w:rPr>
          <w14:ligatures w14:val="standard"/>
        </w:rPr>
        <w:t>experiences</w:t>
      </w:r>
      <w:r w:rsidR="00616FBE">
        <w:rPr>
          <w14:ligatures w14:val="standard"/>
        </w:rPr>
        <w:t xml:space="preserve"> using it. Also, OpenGL is still very big with lots of API and features inside that can be utilized for better </w:t>
      </w:r>
      <w:r w:rsidR="00653D12">
        <w:rPr>
          <w14:ligatures w14:val="standard"/>
        </w:rPr>
        <w:t>efficiency and performance</w:t>
      </w:r>
      <w:r w:rsidR="00616FBE">
        <w:rPr>
          <w14:ligatures w14:val="standard"/>
        </w:rPr>
        <w:t xml:space="preserve"> of the application.</w:t>
      </w:r>
    </w:p>
    <w:p w14:paraId="0EACE99A" w14:textId="2C119417" w:rsidR="001B5D15" w:rsidRPr="00653D12" w:rsidRDefault="001B5D15" w:rsidP="007A502C">
      <w:pPr>
        <w:pStyle w:val="Abstract"/>
        <w:rPr>
          <w:b/>
          <w14:ligatures w14:val="standard"/>
        </w:rPr>
      </w:pPr>
      <w:r w:rsidRPr="00653D12">
        <w:rPr>
          <w:b/>
          <w14:ligatures w14:val="standard"/>
        </w:rPr>
        <w:t>3.1.2 Visual Studio:</w:t>
      </w:r>
    </w:p>
    <w:p w14:paraId="1A8A63CF" w14:textId="5581D83E" w:rsidR="001B5D15" w:rsidRDefault="001B5D15" w:rsidP="007A502C">
      <w:pPr>
        <w:pStyle w:val="Abstract"/>
        <w:rPr>
          <w14:ligatures w14:val="standard"/>
        </w:rPr>
      </w:pPr>
      <w:r>
        <w:rPr>
          <w14:ligatures w14:val="standard"/>
        </w:rPr>
        <w:t>For programming IDE, the most popular and latest Visual Studio 2022 is used and the programming language is C++ so that I could use the C++ 11 features.</w:t>
      </w:r>
    </w:p>
    <w:p w14:paraId="535F79C5" w14:textId="77777777" w:rsidR="00B24FCC" w:rsidRDefault="00B24FCC" w:rsidP="007A502C">
      <w:pPr>
        <w:pStyle w:val="Abstract"/>
        <w:rPr>
          <w:b/>
          <w14:ligatures w14:val="standard"/>
        </w:rPr>
      </w:pPr>
    </w:p>
    <w:p w14:paraId="53E2B77E" w14:textId="2EE647DB" w:rsidR="008D49F6" w:rsidRPr="008D49F6" w:rsidRDefault="008D49F6" w:rsidP="007A502C">
      <w:pPr>
        <w:pStyle w:val="Abstract"/>
        <w:rPr>
          <w:b/>
          <w14:ligatures w14:val="standard"/>
        </w:rPr>
      </w:pPr>
      <w:r w:rsidRPr="008D49F6">
        <w:rPr>
          <w:b/>
          <w14:ligatures w14:val="standard"/>
        </w:rPr>
        <w:t>3.1.3 NCLGL Framework:</w:t>
      </w:r>
    </w:p>
    <w:p w14:paraId="73646CE0" w14:textId="0EB2F702" w:rsidR="008D49F6" w:rsidRDefault="008D49F6" w:rsidP="007A502C">
      <w:pPr>
        <w:pStyle w:val="Abstract"/>
        <w:rPr>
          <w14:ligatures w14:val="standard"/>
        </w:rPr>
      </w:pPr>
      <w:r>
        <w:rPr>
          <w14:ligatures w14:val="standard"/>
        </w:rPr>
        <w:t>The NCLGL framework provided by the university professors is being used as a base and it has been extended with other abstract classes required for this project and it uses Win32 for creating windows. It also comes with ready-made event system for handling inputs.</w:t>
      </w:r>
    </w:p>
    <w:p w14:paraId="0DBD9903" w14:textId="13D323F5" w:rsidR="00653D12" w:rsidRPr="000A4AEC" w:rsidRDefault="000A4AEC" w:rsidP="007A502C">
      <w:pPr>
        <w:pStyle w:val="Abstract"/>
        <w:rPr>
          <w:b/>
          <w14:ligatures w14:val="standard"/>
        </w:rPr>
      </w:pPr>
      <w:r w:rsidRPr="000A4AEC">
        <w:rPr>
          <w:b/>
          <w14:ligatures w14:val="standard"/>
        </w:rPr>
        <w:t>3.1.4</w:t>
      </w:r>
      <w:r w:rsidR="00653D12" w:rsidRPr="000A4AEC">
        <w:rPr>
          <w:b/>
          <w14:ligatures w14:val="standard"/>
        </w:rPr>
        <w:t xml:space="preserve"> Image Loading:</w:t>
      </w:r>
    </w:p>
    <w:p w14:paraId="3DA3B546" w14:textId="23638AF2" w:rsidR="00653D12" w:rsidRDefault="00653D12" w:rsidP="007A502C">
      <w:pPr>
        <w:pStyle w:val="Abstract"/>
        <w:rPr>
          <w14:ligatures w14:val="standard"/>
        </w:rPr>
      </w:pPr>
      <w:r>
        <w:rPr>
          <w14:ligatures w14:val="standard"/>
        </w:rPr>
        <w:t>There are quite many free image loading li</w:t>
      </w:r>
      <w:r w:rsidR="008D49F6">
        <w:rPr>
          <w14:ligatures w14:val="standard"/>
        </w:rPr>
        <w:t>braries available out there. Previously</w:t>
      </w:r>
      <w:r w:rsidR="00B51911">
        <w:rPr>
          <w14:ligatures w14:val="standard"/>
        </w:rPr>
        <w:t xml:space="preserve">, NCLGL framework provided was using the Simple Open Image Library (SOIL), but there were some problems with it like the image inversion in the Y-axis was taking </w:t>
      </w:r>
      <w:r w:rsidR="00751BC3">
        <w:rPr>
          <w14:ligatures w14:val="standard"/>
        </w:rPr>
        <w:t>long time and no options were there to provide desired texture format. After finding out that SOIL uses old version of STB image library. I decided to remove SOIL and add latest version STB image loading library developed by Sean Ba</w:t>
      </w:r>
      <w:r w:rsidR="00DB417E">
        <w:rPr>
          <w14:ligatures w14:val="standard"/>
        </w:rPr>
        <w:t>r</w:t>
      </w:r>
      <w:r w:rsidR="00751BC3">
        <w:rPr>
          <w14:ligatures w14:val="standard"/>
        </w:rPr>
        <w:t xml:space="preserve">rett which is free and </w:t>
      </w:r>
      <w:r w:rsidR="006810A6">
        <w:rPr>
          <w14:ligatures w14:val="standard"/>
        </w:rPr>
        <w:t>open source</w:t>
      </w:r>
      <w:r w:rsidR="00751BC3">
        <w:rPr>
          <w14:ligatures w14:val="standard"/>
        </w:rPr>
        <w:t>.</w:t>
      </w:r>
      <w:r w:rsidR="00CC6255">
        <w:rPr>
          <w14:ligatures w14:val="standard"/>
        </w:rPr>
        <w:t xml:space="preserve"> It supports most of </w:t>
      </w:r>
      <w:r w:rsidR="005168B8">
        <w:rPr>
          <w14:ligatures w14:val="standard"/>
        </w:rPr>
        <w:t>the known image formats like PNG</w:t>
      </w:r>
      <w:r w:rsidR="00CC6255">
        <w:rPr>
          <w14:ligatures w14:val="standard"/>
        </w:rPr>
        <w:t xml:space="preserve">, </w:t>
      </w:r>
      <w:r w:rsidR="005168B8">
        <w:rPr>
          <w14:ligatures w14:val="standard"/>
        </w:rPr>
        <w:t>JPEG</w:t>
      </w:r>
      <w:r w:rsidR="00CC6255">
        <w:rPr>
          <w14:ligatures w14:val="standard"/>
        </w:rPr>
        <w:t xml:space="preserve">, </w:t>
      </w:r>
      <w:r w:rsidR="005168B8">
        <w:rPr>
          <w14:ligatures w14:val="standard"/>
        </w:rPr>
        <w:t>TGA</w:t>
      </w:r>
      <w:r w:rsidR="00CC6255">
        <w:rPr>
          <w14:ligatures w14:val="standard"/>
        </w:rPr>
        <w:t>,</w:t>
      </w:r>
      <w:r w:rsidR="005168B8">
        <w:rPr>
          <w14:ligatures w14:val="standard"/>
        </w:rPr>
        <w:t xml:space="preserve"> HDR</w:t>
      </w:r>
      <w:r w:rsidR="000D5DF1">
        <w:rPr>
          <w14:ligatures w14:val="standard"/>
        </w:rPr>
        <w:t>,</w:t>
      </w:r>
      <w:r w:rsidR="00CC6255">
        <w:rPr>
          <w14:ligatures w14:val="standard"/>
        </w:rPr>
        <w:t xml:space="preserve"> etc.</w:t>
      </w:r>
    </w:p>
    <w:p w14:paraId="7F5A0F37" w14:textId="3109F6E9" w:rsidR="00751BC3" w:rsidRPr="00DB3126" w:rsidRDefault="00751BC3" w:rsidP="007A502C">
      <w:pPr>
        <w:pStyle w:val="Abstract"/>
        <w:rPr>
          <w:b/>
          <w14:ligatures w14:val="standard"/>
        </w:rPr>
      </w:pPr>
      <w:r w:rsidRPr="00DB3126">
        <w:rPr>
          <w:b/>
          <w14:ligatures w14:val="standard"/>
        </w:rPr>
        <w:t>3.1.5</w:t>
      </w:r>
      <w:r w:rsidR="00DB3126" w:rsidRPr="00DB3126">
        <w:rPr>
          <w:b/>
          <w14:ligatures w14:val="standard"/>
        </w:rPr>
        <w:t xml:space="preserve"> Dear</w:t>
      </w:r>
      <w:r w:rsidR="00DB417E" w:rsidRPr="00DB3126">
        <w:rPr>
          <w:b/>
          <w14:ligatures w14:val="standard"/>
        </w:rPr>
        <w:t xml:space="preserve"> ImGui:</w:t>
      </w:r>
    </w:p>
    <w:p w14:paraId="32424BAC" w14:textId="61A10A1C" w:rsidR="00DA27A3" w:rsidRDefault="00DB3126" w:rsidP="003C7B46">
      <w:pPr>
        <w:pStyle w:val="Abstract"/>
        <w:rPr>
          <w14:ligatures w14:val="standard"/>
        </w:rPr>
      </w:pPr>
      <w:r>
        <w:rPr>
          <w14:ligatures w14:val="standard"/>
        </w:rPr>
        <w:t>Changing parameters, compiling, checking results, exit and repeating the same steps can be annoying. To see the results immediately at runtime, a popular GUI tool is integrated in thi</w:t>
      </w:r>
      <w:r w:rsidR="0010108C">
        <w:rPr>
          <w14:ligatures w14:val="standard"/>
        </w:rPr>
        <w:t>s</w:t>
      </w:r>
      <w:r>
        <w:rPr>
          <w14:ligatures w14:val="standard"/>
        </w:rPr>
        <w:t xml:space="preserve"> project. Dear ImGui is a free g</w:t>
      </w:r>
      <w:r w:rsidR="006747E3">
        <w:rPr>
          <w14:ligatures w14:val="standard"/>
        </w:rPr>
        <w:t xml:space="preserve">raphical user interface library which is useful for any 3D graphics applications. It helps programmers to visualize and create debug tools. </w:t>
      </w:r>
      <w:r w:rsidR="00BA667F">
        <w:rPr>
          <w14:ligatures w14:val="standard"/>
        </w:rPr>
        <w:t>Its</w:t>
      </w:r>
      <w:r w:rsidR="006747E3">
        <w:rPr>
          <w14:ligatures w14:val="standard"/>
        </w:rPr>
        <w:t xml:space="preserve"> widget system allows for easy creation of UI like buttons, dropdowns, etc.</w:t>
      </w:r>
      <w:r w:rsidR="00EF6A0B">
        <w:rPr>
          <w14:ligatures w14:val="standard"/>
        </w:rPr>
        <w:t xml:space="preserve"> It also comes with its own input system. This project uses the special docking version of ImGui that enables seamless experience of docking windows and properly organize them.</w:t>
      </w:r>
    </w:p>
    <w:p w14:paraId="005598D3" w14:textId="77777777" w:rsidR="00DB4CB2" w:rsidRDefault="00DB4CB2" w:rsidP="003C7B46">
      <w:pPr>
        <w:pStyle w:val="Abstract"/>
        <w:rPr>
          <w14:ligatures w14:val="standard"/>
        </w:rPr>
      </w:pPr>
    </w:p>
    <w:p w14:paraId="1F253A3B" w14:textId="5C4BD424" w:rsidR="00052CF6" w:rsidRDefault="00052CF6" w:rsidP="003C7B46">
      <w:pPr>
        <w:pStyle w:val="Abstract"/>
        <w:rPr>
          <w:b/>
          <w:sz w:val="22"/>
          <w14:ligatures w14:val="standard"/>
        </w:rPr>
      </w:pPr>
      <w:r w:rsidRPr="00E8537F">
        <w:rPr>
          <w:b/>
          <w:sz w:val="22"/>
          <w14:ligatures w14:val="standard"/>
        </w:rPr>
        <w:t>3.2 Shaders:</w:t>
      </w:r>
    </w:p>
    <w:p w14:paraId="73AEDE46" w14:textId="0065047B" w:rsidR="00FE7CEC" w:rsidRPr="00FE7CEC" w:rsidRDefault="00FE7CEC" w:rsidP="003C7B46">
      <w:pPr>
        <w:pStyle w:val="Abstract"/>
        <w:rPr>
          <w:b/>
          <w14:ligatures w14:val="standard"/>
        </w:rPr>
      </w:pPr>
      <w:r w:rsidRPr="00FE7CEC">
        <w:rPr>
          <w:b/>
          <w14:ligatures w14:val="standard"/>
        </w:rPr>
        <w:t>3.2.1 Shader Class:</w:t>
      </w:r>
    </w:p>
    <w:p w14:paraId="7237A898" w14:textId="5C680D19" w:rsidR="00052CF6" w:rsidRDefault="00E8537F" w:rsidP="003C7B46">
      <w:pPr>
        <w:pStyle w:val="Abstract"/>
        <w:rPr>
          <w14:ligatures w14:val="standard"/>
        </w:rPr>
      </w:pPr>
      <w:r>
        <w:rPr>
          <w14:ligatures w14:val="standard"/>
        </w:rPr>
        <w:t xml:space="preserve">The main shader class is modified </w:t>
      </w:r>
      <w:r w:rsidR="00FE7CEC">
        <w:rPr>
          <w14:ligatures w14:val="standard"/>
        </w:rPr>
        <w:t>which now includes</w:t>
      </w:r>
      <w:r>
        <w:rPr>
          <w14:ligatures w14:val="standard"/>
        </w:rPr>
        <w:t xml:space="preserve"> </w:t>
      </w:r>
      <w:r w:rsidR="000932E4">
        <w:rPr>
          <w14:ligatures w14:val="standard"/>
        </w:rPr>
        <w:t xml:space="preserve">additional </w:t>
      </w:r>
      <w:r w:rsidR="00EA51B7">
        <w:rPr>
          <w14:ligatures w14:val="standard"/>
        </w:rPr>
        <w:t>methods</w:t>
      </w:r>
      <w:r w:rsidR="00FE7CEC">
        <w:rPr>
          <w14:ligatures w14:val="standard"/>
        </w:rPr>
        <w:t xml:space="preserve"> for sending data to the</w:t>
      </w:r>
      <w:r w:rsidR="000932E4">
        <w:rPr>
          <w14:ligatures w14:val="standard"/>
        </w:rPr>
        <w:t xml:space="preserve"> main GLSL</w:t>
      </w:r>
      <w:r w:rsidR="00FE7CEC">
        <w:rPr>
          <w14:ligatures w14:val="standard"/>
        </w:rPr>
        <w:t xml:space="preserve"> shader classes.</w:t>
      </w:r>
      <w:r w:rsidR="00101CF6">
        <w:rPr>
          <w14:ligatures w14:val="standard"/>
        </w:rPr>
        <w:t xml:space="preserve"> This helps to avoid </w:t>
      </w:r>
      <w:r w:rsidR="008772E7">
        <w:rPr>
          <w14:ligatures w14:val="standard"/>
        </w:rPr>
        <w:t>calling</w:t>
      </w:r>
      <w:r w:rsidR="00FE7CEC">
        <w:rPr>
          <w14:ligatures w14:val="standard"/>
        </w:rPr>
        <w:t xml:space="preserve"> </w:t>
      </w:r>
      <w:r w:rsidR="000932E4">
        <w:rPr>
          <w14:ligatures w14:val="standard"/>
        </w:rPr>
        <w:t>all big OpenGL functions</w:t>
      </w:r>
      <w:r w:rsidR="002A3D12">
        <w:rPr>
          <w14:ligatures w14:val="standard"/>
        </w:rPr>
        <w:t xml:space="preserve"> like</w:t>
      </w:r>
      <w:r w:rsidR="000932E4">
        <w:rPr>
          <w14:ligatures w14:val="standard"/>
        </w:rPr>
        <w:t xml:space="preserve"> glUniforms, glUniformMatrix, etc which prone to calling wrong functions</w:t>
      </w:r>
      <w:r w:rsidR="00EA51B7">
        <w:rPr>
          <w14:ligatures w14:val="standard"/>
        </w:rPr>
        <w:t xml:space="preserve"> or wrong data can be sent.</w:t>
      </w:r>
      <w:r w:rsidR="000932E4">
        <w:rPr>
          <w14:ligatures w14:val="standard"/>
        </w:rPr>
        <w:t xml:space="preserve"> </w:t>
      </w:r>
      <w:r w:rsidR="00EA51B7">
        <w:rPr>
          <w14:ligatures w14:val="standard"/>
        </w:rPr>
        <w:t>It has methods</w:t>
      </w:r>
      <w:r w:rsidR="00463195">
        <w:rPr>
          <w14:ligatures w14:val="standard"/>
        </w:rPr>
        <w:t xml:space="preserve"> for respective uniform datatypes like integer, float, vectors, texture and texture cubemaps.</w:t>
      </w:r>
    </w:p>
    <w:p w14:paraId="6ED490DE" w14:textId="1B959990" w:rsidR="00DB4CB2" w:rsidRDefault="00463195" w:rsidP="00A849B4">
      <w:pPr>
        <w:pStyle w:val="Abstract"/>
      </w:pPr>
      <w:r>
        <w:t>The class also conta</w:t>
      </w:r>
      <w:r w:rsidR="00422BD5">
        <w:t xml:space="preserve">ins a hash map which stores </w:t>
      </w:r>
      <w:r>
        <w:t>key as</w:t>
      </w:r>
      <w:r w:rsidR="00422BD5">
        <w:t xml:space="preserve"> uniform name and</w:t>
      </w:r>
      <w:r>
        <w:t xml:space="preserve"> </w:t>
      </w:r>
      <w:r w:rsidR="00422BD5">
        <w:t>uniform</w:t>
      </w:r>
      <w:r w:rsidR="006670C4">
        <w:t xml:space="preserve"> location</w:t>
      </w:r>
      <w:r w:rsidR="00422BD5">
        <w:t xml:space="preserve"> ID made by OpenGL as value. So whenever a method is called like SetInt() for example which has parameters uniform name and the actual integer data that will be sent to the </w:t>
      </w:r>
      <w:r w:rsidR="00422BD5" w:rsidRPr="00A849B4">
        <w:t>GLSL</w:t>
      </w:r>
      <w:r w:rsidR="00422BD5">
        <w:t xml:space="preserve"> shader. It first checks if the uniform</w:t>
      </w:r>
      <w:r w:rsidR="00C370A3">
        <w:t xml:space="preserve"> is already included in the hash map. If it does, simply return the uniform ID. If is not included, then get the uniform location from GPU and save it in the </w:t>
      </w:r>
      <w:r w:rsidR="00BE1019">
        <w:t xml:space="preserve">hash </w:t>
      </w:r>
      <w:r w:rsidR="00C370A3">
        <w:t>map.</w:t>
      </w:r>
      <w:r w:rsidR="002E7545">
        <w:t xml:space="preserve"> This minor improvement </w:t>
      </w:r>
      <w:r w:rsidR="00DC64AC">
        <w:t>gives</w:t>
      </w:r>
      <w:r w:rsidR="002E7545">
        <w:t xml:space="preserve"> performance benefits as we don’t have to call get uniform location function again.</w:t>
      </w:r>
    </w:p>
    <w:p w14:paraId="6FEE8AD9" w14:textId="77777777" w:rsidR="00DC64AC" w:rsidRDefault="00DC64AC" w:rsidP="003C7B46">
      <w:pPr>
        <w:pStyle w:val="Abstract"/>
        <w:rPr>
          <w14:ligatures w14:val="standard"/>
        </w:rPr>
      </w:pPr>
    </w:p>
    <w:p w14:paraId="48D84DD0" w14:textId="1A054903" w:rsidR="00580BF8" w:rsidRPr="00037DC4" w:rsidRDefault="00580BF8" w:rsidP="003C7B46">
      <w:pPr>
        <w:pStyle w:val="Abstract"/>
        <w:rPr>
          <w:b/>
          <w14:ligatures w14:val="standard"/>
        </w:rPr>
      </w:pPr>
      <w:r w:rsidRPr="00037DC4">
        <w:rPr>
          <w:b/>
          <w14:ligatures w14:val="standard"/>
        </w:rPr>
        <w:lastRenderedPageBreak/>
        <w:t>3.2.2</w:t>
      </w:r>
      <w:r w:rsidR="00B764C5" w:rsidRPr="00037DC4">
        <w:rPr>
          <w:b/>
          <w14:ligatures w14:val="standard"/>
        </w:rPr>
        <w:t xml:space="preserve"> GLSL</w:t>
      </w:r>
      <w:r w:rsidRPr="00037DC4">
        <w:rPr>
          <w:b/>
          <w14:ligatures w14:val="standard"/>
        </w:rPr>
        <w:t xml:space="preserve"> Shaders</w:t>
      </w:r>
      <w:r w:rsidR="00133BB6" w:rsidRPr="00037DC4">
        <w:rPr>
          <w:b/>
          <w14:ligatures w14:val="standard"/>
        </w:rPr>
        <w:t>:</w:t>
      </w:r>
    </w:p>
    <w:p w14:paraId="6F4D5B8E" w14:textId="4758E712" w:rsidR="00133BB6" w:rsidRDefault="00133BB6" w:rsidP="003C7B46">
      <w:pPr>
        <w:pStyle w:val="Abstract"/>
        <w:rPr>
          <w14:ligatures w14:val="standard"/>
        </w:rPr>
      </w:pPr>
      <w:r>
        <w:rPr>
          <w14:ligatures w14:val="standard"/>
        </w:rPr>
        <w:t xml:space="preserve">The project contains many </w:t>
      </w:r>
      <w:r w:rsidR="00DB3D1C">
        <w:rPr>
          <w14:ligatures w14:val="standard"/>
        </w:rPr>
        <w:t>shaders,</w:t>
      </w:r>
      <w:r>
        <w:rPr>
          <w14:ligatures w14:val="standard"/>
        </w:rPr>
        <w:t xml:space="preserve"> but the main BRDF shader</w:t>
      </w:r>
      <w:r w:rsidR="0078491E">
        <w:rPr>
          <w14:ligatures w14:val="standard"/>
        </w:rPr>
        <w:t>s I have made</w:t>
      </w:r>
      <w:r w:rsidR="005407A3">
        <w:rPr>
          <w14:ligatures w14:val="standard"/>
        </w:rPr>
        <w:t xml:space="preserve"> for lighting</w:t>
      </w:r>
      <w:r w:rsidR="0078491E">
        <w:rPr>
          <w14:ligatures w14:val="standard"/>
        </w:rPr>
        <w:t xml:space="preserve"> are:</w:t>
      </w:r>
    </w:p>
    <w:p w14:paraId="77144B90" w14:textId="3BBE22AF" w:rsidR="0078491E" w:rsidRDefault="0078491E" w:rsidP="0078491E">
      <w:pPr>
        <w:pStyle w:val="Abstract"/>
        <w:numPr>
          <w:ilvl w:val="0"/>
          <w:numId w:val="26"/>
        </w:numPr>
        <w:rPr>
          <w14:ligatures w14:val="standard"/>
        </w:rPr>
      </w:pPr>
      <w:r>
        <w:rPr>
          <w14:ligatures w14:val="standard"/>
        </w:rPr>
        <w:t>PBR Cook-Torrance BRDF</w:t>
      </w:r>
    </w:p>
    <w:p w14:paraId="5EEA03E9" w14:textId="69443B88" w:rsidR="0078491E" w:rsidRDefault="0078491E" w:rsidP="0078491E">
      <w:pPr>
        <w:pStyle w:val="Abstract"/>
        <w:numPr>
          <w:ilvl w:val="0"/>
          <w:numId w:val="26"/>
        </w:numPr>
        <w:rPr>
          <w14:ligatures w14:val="standard"/>
        </w:rPr>
      </w:pPr>
      <w:r>
        <w:rPr>
          <w14:ligatures w14:val="standard"/>
        </w:rPr>
        <w:t>PBR Disney BRDF</w:t>
      </w:r>
    </w:p>
    <w:p w14:paraId="0845651A" w14:textId="754A6829" w:rsidR="0078491E" w:rsidRDefault="0078491E" w:rsidP="0078491E">
      <w:pPr>
        <w:pStyle w:val="Abstract"/>
        <w:numPr>
          <w:ilvl w:val="0"/>
          <w:numId w:val="26"/>
        </w:numPr>
        <w:rPr>
          <w14:ligatures w14:val="standard"/>
        </w:rPr>
      </w:pPr>
      <w:r>
        <w:rPr>
          <w14:ligatures w14:val="standard"/>
        </w:rPr>
        <w:t>Blinn-Phong BRDF</w:t>
      </w:r>
    </w:p>
    <w:p w14:paraId="79ACCD3C" w14:textId="428AE65A" w:rsidR="0078491E" w:rsidRDefault="0078491E" w:rsidP="0078491E">
      <w:pPr>
        <w:pStyle w:val="Abstract"/>
        <w:numPr>
          <w:ilvl w:val="0"/>
          <w:numId w:val="26"/>
        </w:numPr>
        <w:rPr>
          <w14:ligatures w14:val="standard"/>
        </w:rPr>
      </w:pPr>
      <w:r>
        <w:rPr>
          <w14:ligatures w14:val="standard"/>
        </w:rPr>
        <w:t>Oren-Nayar BRDF</w:t>
      </w:r>
    </w:p>
    <w:p w14:paraId="492E848B" w14:textId="7B96481C" w:rsidR="00B46984" w:rsidRDefault="00B46984" w:rsidP="00D101F9">
      <w:pPr>
        <w:pStyle w:val="Abstract"/>
        <w:rPr>
          <w14:ligatures w14:val="standard"/>
        </w:rPr>
      </w:pPr>
      <w:r>
        <w:rPr>
          <w14:ligatures w14:val="standard"/>
        </w:rPr>
        <w:t>The Oren-Nayar BRDF also contains three additional specular BRDFs namely Gaussian, Beckmann and GGX.</w:t>
      </w:r>
    </w:p>
    <w:p w14:paraId="4C827F99" w14:textId="511CD9F4" w:rsidR="00D101F9" w:rsidRDefault="00093C2D" w:rsidP="00D101F9">
      <w:pPr>
        <w:pStyle w:val="Abstract"/>
        <w:rPr>
          <w14:ligatures w14:val="standard"/>
        </w:rPr>
      </w:pPr>
      <w:r>
        <w:rPr>
          <w14:ligatures w14:val="standard"/>
        </w:rPr>
        <w:t xml:space="preserve">The current BRDF shader can be easily changed at runtime using ImGui tool. </w:t>
      </w:r>
      <w:r w:rsidR="00D101F9">
        <w:rPr>
          <w14:ligatures w14:val="standard"/>
        </w:rPr>
        <w:t>All the internal working</w:t>
      </w:r>
      <w:r w:rsidR="00144037">
        <w:rPr>
          <w14:ligatures w14:val="standard"/>
        </w:rPr>
        <w:t>s</w:t>
      </w:r>
      <w:r w:rsidR="00D101F9">
        <w:rPr>
          <w14:ligatures w14:val="standard"/>
        </w:rPr>
        <w:t xml:space="preserve"> of these BRDFs are already explained the Related Work section.</w:t>
      </w:r>
    </w:p>
    <w:p w14:paraId="2B350BB7" w14:textId="77777777" w:rsidR="00427516" w:rsidRPr="003C7B46" w:rsidRDefault="00427516" w:rsidP="00D101F9">
      <w:pPr>
        <w:pStyle w:val="Abstract"/>
        <w:rPr>
          <w14:ligatures w14:val="standard"/>
        </w:rPr>
      </w:pPr>
    </w:p>
    <w:p w14:paraId="1EA50AC5" w14:textId="6877A168" w:rsidR="001033EA" w:rsidRDefault="009D26A6" w:rsidP="00767735">
      <w:pPr>
        <w:pStyle w:val="Head2"/>
      </w:pPr>
      <w:r>
        <w:t>3.3</w:t>
      </w:r>
      <w:r w:rsidR="00121772">
        <w:t xml:space="preserve"> </w:t>
      </w:r>
      <w:r w:rsidR="001033EA" w:rsidRPr="001033EA">
        <w:t>Material System:</w:t>
      </w:r>
    </w:p>
    <w:p w14:paraId="6FE01C9C" w14:textId="70E8A0EA" w:rsidR="001033EA" w:rsidRDefault="002B4A9D" w:rsidP="001033EA">
      <w:pPr>
        <w:pStyle w:val="Abstract"/>
        <w:rPr>
          <w14:ligatures w14:val="standard"/>
        </w:rPr>
      </w:pPr>
      <w:r>
        <w:rPr>
          <w14:ligatures w14:val="standard"/>
        </w:rPr>
        <w:t>The material system is not directly related to</w:t>
      </w:r>
      <w:r w:rsidR="00DF4E12">
        <w:rPr>
          <w14:ligatures w14:val="standard"/>
        </w:rPr>
        <w:t xml:space="preserve"> real-time</w:t>
      </w:r>
      <w:r>
        <w:rPr>
          <w14:ligatures w14:val="standard"/>
        </w:rPr>
        <w:t xml:space="preserve"> lighting</w:t>
      </w:r>
      <w:r w:rsidR="004D6D31">
        <w:rPr>
          <w14:ligatures w14:val="standard"/>
        </w:rPr>
        <w:t>. I want</w:t>
      </w:r>
      <w:r w:rsidR="00B85717">
        <w:rPr>
          <w14:ligatures w14:val="standard"/>
        </w:rPr>
        <w:t>ed</w:t>
      </w:r>
      <w:r w:rsidR="004D6D31">
        <w:rPr>
          <w14:ligatures w14:val="standard"/>
        </w:rPr>
        <w:t xml:space="preserve"> to create a</w:t>
      </w:r>
      <w:r w:rsidR="00280003">
        <w:rPr>
          <w14:ligatures w14:val="standard"/>
        </w:rPr>
        <w:t xml:space="preserve"> very basic</w:t>
      </w:r>
      <w:r w:rsidR="004D6D31">
        <w:rPr>
          <w14:ligatures w14:val="standard"/>
        </w:rPr>
        <w:t xml:space="preserve"> material system for my own personal knowledge to learn how the material system works inside the graphics engine. This was inspired by the current generation </w:t>
      </w:r>
      <w:r w:rsidR="0008297A">
        <w:rPr>
          <w14:ligatures w14:val="standard"/>
        </w:rPr>
        <w:t xml:space="preserve">of </w:t>
      </w:r>
      <w:r w:rsidR="004D6D31">
        <w:rPr>
          <w14:ligatures w14:val="standard"/>
        </w:rPr>
        <w:t>game engine</w:t>
      </w:r>
      <w:r w:rsidR="0008297A">
        <w:rPr>
          <w14:ligatures w14:val="standard"/>
        </w:rPr>
        <w:t>s</w:t>
      </w:r>
      <w:r w:rsidR="004D6D31">
        <w:rPr>
          <w14:ligatures w14:val="standard"/>
        </w:rPr>
        <w:t xml:space="preserve"> like Unity, Unreal engine.</w:t>
      </w:r>
    </w:p>
    <w:p w14:paraId="7E0F8DAE" w14:textId="4817E8C0" w:rsidR="001371D9" w:rsidRDefault="00A22FE6" w:rsidP="001033EA">
      <w:pPr>
        <w:pStyle w:val="Abstract"/>
        <w:rPr>
          <w14:ligatures w14:val="standard"/>
        </w:rPr>
      </w:pPr>
      <w:r>
        <w:rPr>
          <w14:ligatures w14:val="standard"/>
        </w:rPr>
        <w:t xml:space="preserve">From what I learned is a Material contains a set of data like </w:t>
      </w:r>
      <w:r w:rsidR="0008297A">
        <w:rPr>
          <w14:ligatures w14:val="standard"/>
        </w:rPr>
        <w:t xml:space="preserve">colour, some scalar parameters and </w:t>
      </w:r>
      <w:r w:rsidR="001F5FC1">
        <w:rPr>
          <w14:ligatures w14:val="standard"/>
        </w:rPr>
        <w:t xml:space="preserve">can be applied to a single mesh or to sub-meshes as well. In this project, I have not </w:t>
      </w:r>
      <w:r w:rsidR="00E73061">
        <w:rPr>
          <w14:ligatures w14:val="standard"/>
        </w:rPr>
        <w:t>implemented</w:t>
      </w:r>
      <w:r w:rsidR="001F5FC1">
        <w:rPr>
          <w14:ligatures w14:val="standard"/>
        </w:rPr>
        <w:t xml:space="preserve"> </w:t>
      </w:r>
      <w:r w:rsidR="00557868">
        <w:rPr>
          <w14:ligatures w14:val="standard"/>
        </w:rPr>
        <w:t xml:space="preserve"> </w:t>
      </w:r>
      <w:r w:rsidR="00CA3235">
        <w:rPr>
          <w14:ligatures w14:val="standard"/>
        </w:rPr>
        <w:t xml:space="preserve"> </w:t>
      </w:r>
      <w:r w:rsidR="001F5FC1">
        <w:rPr>
          <w14:ligatures w14:val="standard"/>
        </w:rPr>
        <w:t xml:space="preserve">materials for sub-meshes and so it only applies </w:t>
      </w:r>
      <w:r w:rsidR="00943545">
        <w:rPr>
          <w14:ligatures w14:val="standard"/>
        </w:rPr>
        <w:t>to the whole mesh.</w:t>
      </w:r>
    </w:p>
    <w:p w14:paraId="3F1A0BE3" w14:textId="7744AFEE" w:rsidR="00943545" w:rsidRDefault="00943545" w:rsidP="001033EA">
      <w:pPr>
        <w:pStyle w:val="Abstract"/>
        <w:rPr>
          <w14:ligatures w14:val="standard"/>
        </w:rPr>
      </w:pPr>
      <w:r>
        <w:rPr>
          <w14:ligatures w14:val="standard"/>
        </w:rPr>
        <w:t>The datatype of material is a structure. The master base structure contains single parameter that stores colour and four additional material structs are derived from master</w:t>
      </w:r>
      <w:r w:rsidR="004E777C">
        <w:rPr>
          <w14:ligatures w14:val="standard"/>
        </w:rPr>
        <w:t xml:space="preserve"> material</w:t>
      </w:r>
      <w:r>
        <w:rPr>
          <w14:ligatures w14:val="standard"/>
        </w:rPr>
        <w:t xml:space="preserve"> structure. As explain</w:t>
      </w:r>
      <w:r w:rsidR="004E777C">
        <w:rPr>
          <w14:ligatures w14:val="standard"/>
        </w:rPr>
        <w:t>ed</w:t>
      </w:r>
      <w:r w:rsidR="005A14E5">
        <w:rPr>
          <w14:ligatures w14:val="standard"/>
        </w:rPr>
        <w:t xml:space="preserve"> in shader BRDFs</w:t>
      </w:r>
      <w:r>
        <w:rPr>
          <w14:ligatures w14:val="standard"/>
        </w:rPr>
        <w:t xml:space="preserve"> section above,</w:t>
      </w:r>
      <w:r w:rsidR="004E777C">
        <w:rPr>
          <w14:ligatures w14:val="standard"/>
        </w:rPr>
        <w:t xml:space="preserve"> these four additional structs store data for respective</w:t>
      </w:r>
      <w:r w:rsidR="00330754">
        <w:rPr>
          <w14:ligatures w14:val="standard"/>
        </w:rPr>
        <w:t xml:space="preserve"> BRDF </w:t>
      </w:r>
      <w:r w:rsidR="004E777C">
        <w:rPr>
          <w14:ligatures w14:val="standard"/>
        </w:rPr>
        <w:t>shaders.</w:t>
      </w:r>
    </w:p>
    <w:p w14:paraId="641218D5" w14:textId="77777777" w:rsidR="00B5476A" w:rsidRDefault="00B5476A" w:rsidP="001033EA">
      <w:pPr>
        <w:pStyle w:val="Abstract"/>
        <w:rPr>
          <w14:ligatures w14:val="standard"/>
        </w:rPr>
      </w:pPr>
    </w:p>
    <w:p w14:paraId="0F5C4E83" w14:textId="6CF02C4F" w:rsidR="001371D9" w:rsidRDefault="00B5476A" w:rsidP="00767735">
      <w:pPr>
        <w:pStyle w:val="Head2"/>
      </w:pPr>
      <w:r>
        <w:t>3.4</w:t>
      </w:r>
      <w:r w:rsidR="00121772">
        <w:t xml:space="preserve"> </w:t>
      </w:r>
      <w:r w:rsidR="001371D9" w:rsidRPr="001371D9">
        <w:t>Post Processing</w:t>
      </w:r>
      <w:r w:rsidR="00CB4B18">
        <w:t xml:space="preserve"> Effects</w:t>
      </w:r>
      <w:r w:rsidR="001371D9" w:rsidRPr="001371D9">
        <w:t>:</w:t>
      </w:r>
    </w:p>
    <w:p w14:paraId="6EF2BB1F" w14:textId="2F65E1F5" w:rsidR="001371D9" w:rsidRDefault="001371D9" w:rsidP="001371D9">
      <w:pPr>
        <w:pStyle w:val="Abstract"/>
        <w:rPr>
          <w14:ligatures w14:val="standard"/>
        </w:rPr>
      </w:pPr>
      <w:r>
        <w:rPr>
          <w14:ligatures w14:val="standard"/>
        </w:rPr>
        <w:t xml:space="preserve">Post processing really interests me a lot because it gives the power to </w:t>
      </w:r>
      <w:r w:rsidR="00E61CAC">
        <w:rPr>
          <w14:ligatures w14:val="standard"/>
        </w:rPr>
        <w:t>final image to something completely different</w:t>
      </w:r>
      <w:r>
        <w:rPr>
          <w14:ligatures w14:val="standard"/>
        </w:rPr>
        <w:t>. For this</w:t>
      </w:r>
      <w:r w:rsidR="00CB4B18">
        <w:rPr>
          <w14:ligatures w14:val="standard"/>
        </w:rPr>
        <w:t xml:space="preserve"> reason</w:t>
      </w:r>
      <w:r>
        <w:rPr>
          <w14:ligatures w14:val="standard"/>
        </w:rPr>
        <w:t xml:space="preserve">, I </w:t>
      </w:r>
      <w:r w:rsidR="00CB4B18">
        <w:rPr>
          <w14:ligatures w14:val="standard"/>
        </w:rPr>
        <w:t>have</w:t>
      </w:r>
      <w:r w:rsidR="00226AC3">
        <w:rPr>
          <w14:ligatures w14:val="standard"/>
        </w:rPr>
        <w:t xml:space="preserve"> done</w:t>
      </w:r>
      <w:r w:rsidR="00CB4B18">
        <w:rPr>
          <w14:ligatures w14:val="standard"/>
        </w:rPr>
        <w:t xml:space="preserve"> four types of</w:t>
      </w:r>
      <w:r>
        <w:rPr>
          <w14:ligatures w14:val="standard"/>
        </w:rPr>
        <w:t xml:space="preserve"> po</w:t>
      </w:r>
      <w:r w:rsidR="00CB4B18">
        <w:rPr>
          <w14:ligatures w14:val="standard"/>
        </w:rPr>
        <w:t xml:space="preserve">st processing effects i.e., Bloom, </w:t>
      </w:r>
      <w:r>
        <w:rPr>
          <w14:ligatures w14:val="standard"/>
        </w:rPr>
        <w:t>Screen</w:t>
      </w:r>
      <w:r w:rsidR="00CB4B18">
        <w:rPr>
          <w14:ligatures w14:val="standard"/>
        </w:rPr>
        <w:t xml:space="preserve"> Space Ambient Occlusion (SSAO), Vignette and Invert Colour. The post process renderer class </w:t>
      </w:r>
      <w:r w:rsidR="00043AD6">
        <w:rPr>
          <w14:ligatures w14:val="standard"/>
        </w:rPr>
        <w:t>is responsible for taking care of all different effects. Each effect has a type which tells if</w:t>
      </w:r>
      <w:r w:rsidR="005F376C">
        <w:rPr>
          <w14:ligatures w14:val="standard"/>
        </w:rPr>
        <w:t xml:space="preserve"> the effect should </w:t>
      </w:r>
      <w:r w:rsidR="00112A5F">
        <w:rPr>
          <w14:ligatures w14:val="standard"/>
        </w:rPr>
        <w:t>do post processes</w:t>
      </w:r>
      <w:r w:rsidR="005F376C">
        <w:rPr>
          <w14:ligatures w14:val="standard"/>
        </w:rPr>
        <w:t xml:space="preserve"> pass</w:t>
      </w:r>
      <w:r w:rsidR="00043AD6">
        <w:rPr>
          <w14:ligatures w14:val="standard"/>
        </w:rPr>
        <w:t xml:space="preserve"> before lighting (Pre), after lighting</w:t>
      </w:r>
      <w:r w:rsidR="00CB4B18">
        <w:rPr>
          <w14:ligatures w14:val="standard"/>
        </w:rPr>
        <w:t xml:space="preserve"> </w:t>
      </w:r>
      <w:r w:rsidR="005F376C">
        <w:rPr>
          <w14:ligatures w14:val="standard"/>
        </w:rPr>
        <w:t>(Mid) and final</w:t>
      </w:r>
      <w:r w:rsidR="00043AD6">
        <w:rPr>
          <w14:ligatures w14:val="standard"/>
        </w:rPr>
        <w:t xml:space="preserve"> image (Last)</w:t>
      </w:r>
      <w:r w:rsidR="00636B68">
        <w:rPr>
          <w14:ligatures w14:val="standard"/>
        </w:rPr>
        <w:t>.</w:t>
      </w:r>
    </w:p>
    <w:p w14:paraId="76EDD618" w14:textId="458B7139" w:rsidR="00474255" w:rsidRDefault="00474255" w:rsidP="008E0BFD">
      <w:pPr>
        <w:pStyle w:val="Head3"/>
      </w:pPr>
      <w:r>
        <w:t xml:space="preserve">3.4.1 </w:t>
      </w:r>
      <w:r w:rsidRPr="0006417F">
        <w:t>Screen Space Ambient Occlusion (SSAO):</w:t>
      </w:r>
    </w:p>
    <w:p w14:paraId="05B6ADC3" w14:textId="07E3AE0E" w:rsidR="00474255" w:rsidRDefault="008C206D" w:rsidP="004440AB">
      <w:pPr>
        <w:pStyle w:val="Abstract"/>
      </w:pPr>
      <w:r>
        <w:t xml:space="preserve">SSAO </w:t>
      </w:r>
      <w:r w:rsidR="00E94E30">
        <w:t xml:space="preserve">was </w:t>
      </w:r>
      <w:r w:rsidR="00C208CF">
        <w:t>first introduced</w:t>
      </w:r>
      <w:r w:rsidR="00E94E30">
        <w:t xml:space="preserve"> by Crytek for CryEngine 2 [</w:t>
      </w:r>
      <w:r w:rsidR="00E94E30" w:rsidRPr="00E94E30">
        <w:rPr>
          <w:shd w:val="clear" w:color="auto" w:fill="C0504D" w:themeFill="accent2"/>
        </w:rPr>
        <w:t>CRYTEK</w:t>
      </w:r>
      <w:r w:rsidR="00E94E30">
        <w:t>]</w:t>
      </w:r>
      <w:r w:rsidR="00C208CF">
        <w:t xml:space="preserve"> for showing soft dark corners around e</w:t>
      </w:r>
      <w:r w:rsidR="00774EE6">
        <w:t xml:space="preserve">dges of the object using only </w:t>
      </w:r>
      <w:r w:rsidR="00C208CF">
        <w:t>depth buffer. I have used</w:t>
      </w:r>
      <w:r w:rsidR="00774EE6">
        <w:t xml:space="preserve"> this</w:t>
      </w:r>
      <w:r w:rsidR="00C45A6F">
        <w:t xml:space="preserve"> effect as pre-pass meaning it is done before any lighting calculations is done.</w:t>
      </w:r>
      <w:r w:rsidR="004440AB">
        <w:t xml:space="preserve"> A framebuffer is used with only depth texture</w:t>
      </w:r>
      <w:r w:rsidR="00A26920">
        <w:t xml:space="preserve"> attached</w:t>
      </w:r>
      <w:r w:rsidR="004440AB">
        <w:t xml:space="preserve"> that will render the whole scene and store in a single channel depth tex</w:t>
      </w:r>
      <w:r w:rsidR="00261DD1">
        <w:t>t</w:t>
      </w:r>
      <w:r w:rsidR="004440AB">
        <w:t>ure.</w:t>
      </w:r>
      <w:r w:rsidR="00A26920">
        <w:t xml:space="preserve"> After this, the texture is sent to the SSAO shader what will do the computing. </w:t>
      </w:r>
      <w:r w:rsidR="00A26920">
        <w:t>SSAO works by converting the fragment from screen space to world space of the depth texture and is compared with other fragments inside the hemisphere. If the fragment is occluded, then it is given a dark colour.</w:t>
      </w:r>
      <w:r w:rsidR="00CF34CE">
        <w:t xml:space="preserve"> A simple blur process is run to make it smoother.</w:t>
      </w:r>
      <w:r w:rsidR="00A26920">
        <w:t xml:space="preserve"> The final SSAO texture is then stored and sent to any lighting shaders and merged during the ambient lighting calculations along with ambient occlusion texture of the object if it has any. Figure </w:t>
      </w:r>
      <w:r w:rsidR="00E076D5">
        <w:t>32 shows the raw SSAO effect.</w:t>
      </w:r>
    </w:p>
    <w:p w14:paraId="0ABC93D2" w14:textId="7A2A6D03" w:rsidR="00E076D5" w:rsidRDefault="0048654A" w:rsidP="00E076D5">
      <w:pPr>
        <w:pStyle w:val="Abstract"/>
        <w:jc w:val="center"/>
      </w:pPr>
      <w:r>
        <w:pict w14:anchorId="0F70B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153.8pt;height:116.4pt">
            <v:imagedata r:id="rId46" o:title="Pic06_SSAO_Edited2"/>
          </v:shape>
        </w:pict>
      </w:r>
    </w:p>
    <w:p w14:paraId="0658F9B0" w14:textId="7600F90A" w:rsidR="00E076D5" w:rsidRPr="00327489" w:rsidRDefault="00E076D5" w:rsidP="00327489">
      <w:pPr>
        <w:pStyle w:val="Abstract"/>
        <w:jc w:val="center"/>
        <w:rPr>
          <w:b/>
        </w:rPr>
      </w:pPr>
      <w:r w:rsidRPr="005407A3">
        <w:rPr>
          <w:b/>
        </w:rPr>
        <w:t>Figure 32: Screen Space Ambient Occlusion</w:t>
      </w:r>
      <w:r w:rsidR="00C373B7">
        <w:rPr>
          <w:b/>
        </w:rPr>
        <w:t>.</w:t>
      </w:r>
    </w:p>
    <w:p w14:paraId="2E083C83" w14:textId="1C08A525" w:rsidR="0006417F" w:rsidRPr="008E0BFD" w:rsidRDefault="00A06165" w:rsidP="008E0BFD">
      <w:pPr>
        <w:pStyle w:val="Head3"/>
      </w:pPr>
      <w:r w:rsidRPr="008E0BFD">
        <w:t>3.4.2</w:t>
      </w:r>
      <w:r w:rsidR="00121772" w:rsidRPr="008E0BFD">
        <w:t xml:space="preserve"> </w:t>
      </w:r>
      <w:r w:rsidR="0006417F" w:rsidRPr="008E0BFD">
        <w:t>Bloom:</w:t>
      </w:r>
    </w:p>
    <w:p w14:paraId="05602D83" w14:textId="7208ABAB" w:rsidR="00D21E05" w:rsidRDefault="00CB574C" w:rsidP="001371D9">
      <w:pPr>
        <w:pStyle w:val="Abstract"/>
        <w:rPr>
          <w14:ligatures w14:val="standard"/>
        </w:rPr>
      </w:pPr>
      <w:r>
        <w:rPr>
          <w14:ligatures w14:val="standard"/>
        </w:rPr>
        <w:t xml:space="preserve">Bloom always fascinates and makes the scene </w:t>
      </w:r>
      <w:r w:rsidR="00F41703">
        <w:rPr>
          <w14:ligatures w14:val="standard"/>
        </w:rPr>
        <w:t>look beautiful</w:t>
      </w:r>
      <w:r>
        <w:rPr>
          <w14:ligatures w14:val="standard"/>
        </w:rPr>
        <w:t xml:space="preserve"> if done right. </w:t>
      </w:r>
      <w:r w:rsidR="00280283">
        <w:rPr>
          <w14:ligatures w14:val="standard"/>
        </w:rPr>
        <w:t xml:space="preserve">Physics based </w:t>
      </w:r>
      <w:r>
        <w:rPr>
          <w14:ligatures w14:val="standard"/>
        </w:rPr>
        <w:t>b</w:t>
      </w:r>
      <w:r w:rsidR="006B4C6B">
        <w:rPr>
          <w14:ligatures w14:val="standard"/>
        </w:rPr>
        <w:t>loom effect was</w:t>
      </w:r>
      <w:r w:rsidR="004A72E8">
        <w:rPr>
          <w14:ligatures w14:val="standard"/>
        </w:rPr>
        <w:t xml:space="preserve"> introduced</w:t>
      </w:r>
      <w:r w:rsidR="00280283">
        <w:rPr>
          <w14:ligatures w14:val="standard"/>
        </w:rPr>
        <w:t xml:space="preserve"> by Sledgehammer games and</w:t>
      </w:r>
      <w:r w:rsidR="006B4C6B">
        <w:rPr>
          <w14:ligatures w14:val="standard"/>
        </w:rPr>
        <w:t xml:space="preserve"> shown in Call of Duty: Advanced Warfare game</w:t>
      </w:r>
      <w:r w:rsidR="00C373B7">
        <w:rPr>
          <w14:ligatures w14:val="standard"/>
        </w:rPr>
        <w:t xml:space="preserve"> [</w:t>
      </w:r>
      <w:r w:rsidR="00C804B7" w:rsidRPr="00C804B7">
        <w:rPr>
          <w:shd w:val="clear" w:color="auto" w:fill="C0504D" w:themeFill="accent2"/>
          <w14:ligatures w14:val="standard"/>
        </w:rPr>
        <w:t>SLEDGE</w:t>
      </w:r>
      <w:r w:rsidR="00C373B7">
        <w:rPr>
          <w14:ligatures w14:val="standard"/>
        </w:rPr>
        <w:t>]</w:t>
      </w:r>
      <w:r w:rsidR="006B4C6B">
        <w:rPr>
          <w14:ligatures w14:val="standard"/>
        </w:rPr>
        <w:t>.</w:t>
      </w:r>
      <w:r w:rsidR="00560E32">
        <w:rPr>
          <w14:ligatures w14:val="standard"/>
        </w:rPr>
        <w:t xml:space="preserve"> </w:t>
      </w:r>
      <w:r w:rsidR="00C373B7">
        <w:rPr>
          <w14:ligatures w14:val="standard"/>
        </w:rPr>
        <w:t>It is done in series of steps</w:t>
      </w:r>
      <w:r w:rsidR="00C804B7">
        <w:rPr>
          <w14:ligatures w14:val="standard"/>
        </w:rPr>
        <w:t>.</w:t>
      </w:r>
      <w:r w:rsidR="00B3353E">
        <w:rPr>
          <w14:ligatures w14:val="standard"/>
        </w:rPr>
        <w:t xml:space="preserve"> All these steps are done with the help of framebuffer with only colour attachment.</w:t>
      </w:r>
      <w:r w:rsidR="00C373B7">
        <w:rPr>
          <w14:ligatures w14:val="standard"/>
        </w:rPr>
        <w:t xml:space="preserve"> </w:t>
      </w:r>
      <w:r w:rsidR="00B3353E">
        <w:rPr>
          <w14:ligatures w14:val="standard"/>
        </w:rPr>
        <w:t xml:space="preserve">The first step is to filter out all the less bright colours </w:t>
      </w:r>
      <w:r w:rsidR="00C37E48">
        <w:rPr>
          <w14:ligatures w14:val="standard"/>
        </w:rPr>
        <w:t>and make them completely black if their brightness is less than threshold value. Again</w:t>
      </w:r>
      <w:r w:rsidR="0048654A">
        <w:rPr>
          <w14:ligatures w14:val="standard"/>
        </w:rPr>
        <w:t>,</w:t>
      </w:r>
      <w:r w:rsidR="00C37E48">
        <w:rPr>
          <w14:ligatures w14:val="standard"/>
        </w:rPr>
        <w:t xml:space="preserve"> a special framebuffer is created called FrameBufferBloom which </w:t>
      </w:r>
      <w:r w:rsidR="00D21E05">
        <w:rPr>
          <w14:ligatures w14:val="standard"/>
        </w:rPr>
        <w:t>stores an array of textures called mipchain which will store textures data of different mip level.</w:t>
      </w:r>
      <w:r w:rsidR="00C37E48">
        <w:rPr>
          <w14:ligatures w14:val="standard"/>
        </w:rPr>
        <w:t xml:space="preserve"> </w:t>
      </w:r>
      <w:r w:rsidR="00D21E05">
        <w:rPr>
          <w14:ligatures w14:val="standard"/>
        </w:rPr>
        <w:t>Maximum mip level is 8.</w:t>
      </w:r>
    </w:p>
    <w:p w14:paraId="0F4FF21A" w14:textId="62559CD9" w:rsidR="001371D9" w:rsidRDefault="00C37E48" w:rsidP="001371D9">
      <w:pPr>
        <w:pStyle w:val="Abstract"/>
        <w:rPr>
          <w14:ligatures w14:val="standard"/>
        </w:rPr>
      </w:pPr>
      <w:r>
        <w:rPr>
          <w14:ligatures w14:val="standard"/>
        </w:rPr>
        <w:t xml:space="preserve">The main stage consists of two parts: Downsample and Upsample part. The </w:t>
      </w:r>
      <w:r w:rsidR="00D21E05">
        <w:rPr>
          <w14:ligatures w14:val="standard"/>
        </w:rPr>
        <w:t xml:space="preserve">downsample part is done by scaling down the image by half at each stage which is run in fixed iteration. Then a special blur kernel developed by developers at Sledgehammer is used on each downsample. The upsample is </w:t>
      </w:r>
      <w:r w:rsidR="00414618">
        <w:rPr>
          <w14:ligatures w14:val="standard"/>
        </w:rPr>
        <w:t xml:space="preserve">reverse of downsample where texture is upscaled twice the original and added with the blurred downsample until </w:t>
      </w:r>
      <w:r w:rsidR="00516D21">
        <w:rPr>
          <w14:ligatures w14:val="standard"/>
        </w:rPr>
        <w:t>texture</w:t>
      </w:r>
      <w:r w:rsidR="00414618">
        <w:rPr>
          <w14:ligatures w14:val="standard"/>
        </w:rPr>
        <w:t xml:space="preserve"> dimension matches the original.</w:t>
      </w:r>
      <w:r w:rsidR="00516D21">
        <w:rPr>
          <w14:ligatures w14:val="standard"/>
        </w:rPr>
        <w:t xml:space="preserve"> The final filtered and sampled texture is then merged with original colour texture obtained from framebuffer running another simple shader.</w:t>
      </w:r>
      <w:r w:rsidR="00164E9E">
        <w:rPr>
          <w14:ligatures w14:val="standard"/>
        </w:rPr>
        <w:t xml:space="preserve"> </w:t>
      </w:r>
      <w:r w:rsidR="000054B0">
        <w:rPr>
          <w14:ligatures w14:val="standard"/>
        </w:rPr>
        <w:t>Result</w:t>
      </w:r>
      <w:r w:rsidR="00164E9E">
        <w:rPr>
          <w14:ligatures w14:val="standard"/>
        </w:rPr>
        <w:t xml:space="preserve"> is shown in Figure 33.</w:t>
      </w:r>
    </w:p>
    <w:p w14:paraId="55284F4D" w14:textId="0B826010" w:rsidR="007219B1" w:rsidRDefault="0048654A" w:rsidP="00654811">
      <w:pPr>
        <w:pStyle w:val="Abstract"/>
        <w:jc w:val="center"/>
        <w:rPr>
          <w14:ligatures w14:val="standard"/>
        </w:rPr>
      </w:pPr>
      <w:r>
        <w:rPr>
          <w14:ligatures w14:val="standard"/>
        </w:rPr>
        <w:pict w14:anchorId="52AA9849">
          <v:shape id="_x0000_i1130" type="#_x0000_t75" style="width:153.35pt;height:116.4pt">
            <v:imagedata r:id="rId47" o:title="Pic07_Bloom"/>
          </v:shape>
        </w:pict>
      </w:r>
    </w:p>
    <w:p w14:paraId="23ABFF5C" w14:textId="18703315" w:rsidR="00654811" w:rsidRPr="00C373B7" w:rsidRDefault="00654811" w:rsidP="00654811">
      <w:pPr>
        <w:pStyle w:val="Abstract"/>
        <w:jc w:val="center"/>
        <w:rPr>
          <w:b/>
          <w14:ligatures w14:val="standard"/>
        </w:rPr>
      </w:pPr>
      <w:r w:rsidRPr="00C373B7">
        <w:rPr>
          <w:b/>
          <w14:ligatures w14:val="standard"/>
        </w:rPr>
        <w:t>Figure 33: Bloom.</w:t>
      </w:r>
    </w:p>
    <w:p w14:paraId="49B54FE4" w14:textId="23B45372" w:rsidR="007B53EA" w:rsidRPr="003053F1" w:rsidRDefault="007B53EA" w:rsidP="00767735">
      <w:pPr>
        <w:pStyle w:val="Head2"/>
        <w:rPr>
          <w:sz w:val="18"/>
        </w:rPr>
      </w:pPr>
      <w:r w:rsidRPr="003053F1">
        <w:rPr>
          <w:sz w:val="18"/>
        </w:rPr>
        <w:lastRenderedPageBreak/>
        <w:t>3.4.3 Vignette:</w:t>
      </w:r>
    </w:p>
    <w:p w14:paraId="4BC6C65A" w14:textId="30971AB6" w:rsidR="007B53EA" w:rsidRDefault="003053F1" w:rsidP="003053F1">
      <w:pPr>
        <w:pStyle w:val="Abstract"/>
      </w:pPr>
      <w:r>
        <w:t>Vignette effect is common in photography</w:t>
      </w:r>
      <w:r w:rsidR="007F015F">
        <w:t xml:space="preserve"> where </w:t>
      </w:r>
      <w:r w:rsidR="004B0E4C">
        <w:t xml:space="preserve">borders of the image are darkened. Fragments further from </w:t>
      </w:r>
      <w:r w:rsidR="005C4EE2">
        <w:t>center of the image are darkened creating a tunnel vision effect.</w:t>
      </w:r>
      <w:r w:rsidR="00F14535">
        <w:t xml:space="preserve"> A simple vignette effect is created and is merged with final colour image.</w:t>
      </w:r>
      <w:r w:rsidR="0073632A">
        <w:t xml:space="preserve"> Figure 34 shows the effect.</w:t>
      </w:r>
    </w:p>
    <w:p w14:paraId="27C0880E" w14:textId="51150AD9" w:rsidR="00354559" w:rsidRDefault="00354559" w:rsidP="00354559">
      <w:pPr>
        <w:pStyle w:val="Abstract"/>
        <w:jc w:val="center"/>
      </w:pPr>
      <w:r>
        <w:rPr>
          <w:noProof/>
          <w:lang w:val="en-IN" w:eastAsia="en-IN"/>
        </w:rPr>
        <w:drawing>
          <wp:inline distT="0" distB="0" distL="0" distR="0" wp14:anchorId="0BDE7B71" wp14:editId="29DACE56">
            <wp:extent cx="1948077" cy="1476000"/>
            <wp:effectExtent l="0" t="0" r="0" b="0"/>
            <wp:docPr id="39" name="Picture 39" descr="D:\Works\C++_Tutorials\Newcastle University\CSC8599\Screenshots\Original\Pic08_Vign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s\C++_Tutorials\Newcastle University\CSC8599\Screenshots\Original\Pic08_Vignet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A2A7137" w14:textId="438169CF" w:rsidR="00354559" w:rsidRPr="00064195" w:rsidRDefault="00354559" w:rsidP="00354559">
      <w:pPr>
        <w:pStyle w:val="Abstract"/>
        <w:jc w:val="center"/>
        <w:rPr>
          <w:b/>
        </w:rPr>
      </w:pPr>
      <w:r w:rsidRPr="00064195">
        <w:rPr>
          <w:b/>
        </w:rPr>
        <w:t>Figure 34: Vignette.</w:t>
      </w:r>
    </w:p>
    <w:p w14:paraId="594618C1" w14:textId="29DF41DC" w:rsidR="00354559" w:rsidRPr="00064195" w:rsidRDefault="005D3621" w:rsidP="00354559">
      <w:pPr>
        <w:pStyle w:val="Abstract"/>
        <w:rPr>
          <w:b/>
        </w:rPr>
      </w:pPr>
      <w:r>
        <w:rPr>
          <w:b/>
        </w:rPr>
        <w:t>3.4.4</w:t>
      </w:r>
      <w:r w:rsidR="00354559" w:rsidRPr="00064195">
        <w:rPr>
          <w:b/>
        </w:rPr>
        <w:t xml:space="preserve"> Invert Colour:</w:t>
      </w:r>
    </w:p>
    <w:p w14:paraId="6F7BE75B" w14:textId="7958A713" w:rsidR="00354559" w:rsidRDefault="00D422A9" w:rsidP="00354559">
      <w:pPr>
        <w:pStyle w:val="Abstract"/>
      </w:pPr>
      <w:r>
        <w:t>This is the simplest post processing effect that inverts colour of final image.</w:t>
      </w:r>
      <w:r w:rsidR="00FC3AAF">
        <w:t xml:space="preserve"> See Figure 35.</w:t>
      </w:r>
    </w:p>
    <w:p w14:paraId="56C06D9B" w14:textId="28322ADA" w:rsidR="00C108EF" w:rsidRDefault="00C108EF" w:rsidP="00C108EF">
      <w:pPr>
        <w:pStyle w:val="Abstract"/>
        <w:jc w:val="center"/>
      </w:pPr>
      <w:r>
        <w:rPr>
          <w:noProof/>
          <w:lang w:val="en-IN" w:eastAsia="en-IN"/>
        </w:rPr>
        <w:drawing>
          <wp:inline distT="0" distB="0" distL="0" distR="0" wp14:anchorId="600C6D07" wp14:editId="12F9CB52">
            <wp:extent cx="1948077" cy="1476000"/>
            <wp:effectExtent l="0" t="0" r="0" b="0"/>
            <wp:docPr id="40" name="Picture 40" descr="D:\Works\C++_Tutorials\Newcastle University\CSC8599\Screenshots\Original\Pic09_I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orks\C++_Tutorials\Newcastle University\CSC8599\Screenshots\Original\Pic09_Inver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13F9C6FC" w14:textId="181F81E4" w:rsidR="00C108EF" w:rsidRPr="00C857F9" w:rsidRDefault="00C108EF" w:rsidP="00C108EF">
      <w:pPr>
        <w:pStyle w:val="Abstract"/>
        <w:jc w:val="center"/>
        <w:rPr>
          <w:b/>
        </w:rPr>
      </w:pPr>
      <w:r w:rsidRPr="00C857F9">
        <w:rPr>
          <w:b/>
        </w:rPr>
        <w:t>Figure 35: Invert Colour</w:t>
      </w:r>
      <w:r w:rsidR="00350CC8">
        <w:rPr>
          <w:b/>
        </w:rPr>
        <w:t>.</w:t>
      </w:r>
    </w:p>
    <w:p w14:paraId="4EA76FC8" w14:textId="77777777" w:rsidR="00867352" w:rsidRDefault="00867352" w:rsidP="008E0BFD">
      <w:pPr>
        <w:pStyle w:val="Head3"/>
      </w:pPr>
    </w:p>
    <w:p w14:paraId="77753993" w14:textId="77777777" w:rsidR="00867352" w:rsidRPr="000054B0" w:rsidRDefault="00867352" w:rsidP="008E0BFD">
      <w:pPr>
        <w:pStyle w:val="Head3"/>
        <w:rPr>
          <w:sz w:val="22"/>
          <w:szCs w:val="22"/>
        </w:rPr>
      </w:pPr>
      <w:r w:rsidRPr="000054B0">
        <w:rPr>
          <w:sz w:val="22"/>
          <w:szCs w:val="22"/>
        </w:rPr>
        <w:t>3.5 Billboards:</w:t>
      </w:r>
    </w:p>
    <w:p w14:paraId="672EC67E" w14:textId="39AE18FF" w:rsidR="00867352" w:rsidRDefault="00867352" w:rsidP="00867352">
      <w:pPr>
        <w:pStyle w:val="Abstract"/>
        <w:rPr>
          <w14:ligatures w14:val="standard"/>
        </w:rPr>
      </w:pPr>
      <w:r>
        <w:rPr>
          <w14:ligatures w14:val="standard"/>
        </w:rPr>
        <w:t>This is not related to lighting in the project. Billboard is a simple flat quad mesh which will always face the camera or any target it is given. The direction always changes in runtime when the camera or the billboard object moves. Referring to [6], I will explain the type of billboards and its implementations. Billboards comes in three types:</w:t>
      </w:r>
    </w:p>
    <w:p w14:paraId="0881C6FD" w14:textId="77777777" w:rsidR="00867352" w:rsidRPr="008B6F92" w:rsidRDefault="00867352" w:rsidP="00867352">
      <w:pPr>
        <w:pStyle w:val="Head4"/>
      </w:pPr>
      <w:r w:rsidRPr="008B6F92">
        <w:t>3.5.1 Point Sprites:</w:t>
      </w:r>
    </w:p>
    <w:p w14:paraId="75BB8B02" w14:textId="77777777" w:rsidR="00867352" w:rsidRDefault="00867352" w:rsidP="00867352">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36D0C749" w14:textId="77777777" w:rsidR="00867352" w:rsidRDefault="00867352" w:rsidP="00867352">
      <w:pPr>
        <w:pStyle w:val="Abstract"/>
        <w:rPr>
          <w14:ligatures w14:val="standard"/>
        </w:rPr>
      </w:pPr>
      <w:r>
        <w:rPr>
          <w14:ligatures w14:val="standard"/>
        </w:rPr>
        <w:t>To implement the point sprite billboards, it requires special billboard matrix, which is like a normal model matrix, but for the billboards.</w:t>
      </w:r>
    </w:p>
    <w:p w14:paraId="027A033B" w14:textId="77777777" w:rsidR="00867352" w:rsidRDefault="00867352" w:rsidP="00867352">
      <w:pPr>
        <w:pStyle w:val="Abstract"/>
        <w:rPr>
          <w14:ligatures w14:val="standard"/>
        </w:rPr>
      </w:pPr>
      <w:r>
        <w:rPr>
          <w14:ligatures w14:val="standard"/>
        </w:rPr>
        <w:t>The first step is to get the look direction vector from billboard to camera which is obtained by simply subtracting the camera position and billboard position in world space and normalizing it. This look vector is required for any type of billboard.</w:t>
      </w:r>
    </w:p>
    <w:p w14:paraId="1DDA9B65" w14:textId="77777777" w:rsidR="00867352" w:rsidRDefault="00867352" w:rsidP="00867352">
      <w:pPr>
        <w:pStyle w:val="Abstract"/>
        <w:jc w:val="center"/>
        <w:rPr>
          <w14:ligatures w14:val="standard"/>
        </w:rPr>
      </w:pPr>
      <w:r>
        <w:rPr>
          <w:noProof/>
          <w:lang w:val="en-IN" w:eastAsia="en-IN"/>
        </w:rPr>
        <w:drawing>
          <wp:inline distT="0" distB="0" distL="0" distR="0" wp14:anchorId="510AE35F" wp14:editId="29C18B8E">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66882491" w14:textId="00E4DA7C" w:rsidR="00867352" w:rsidRPr="009870C1" w:rsidRDefault="00867352" w:rsidP="00867352">
      <w:pPr>
        <w:pStyle w:val="Abstract"/>
        <w:jc w:val="center"/>
        <w:rPr>
          <w:b/>
          <w:bCs/>
          <w14:ligatures w14:val="standard"/>
        </w:rPr>
      </w:pPr>
      <w:r w:rsidRPr="009870C1">
        <w:rPr>
          <w:b/>
          <w:bCs/>
          <w14:ligatures w14:val="standard"/>
        </w:rPr>
        <w:t xml:space="preserve">Figure </w:t>
      </w:r>
      <w:r w:rsidR="008A38D9">
        <w:rPr>
          <w:b/>
          <w:bCs/>
          <w14:ligatures w14:val="standard"/>
        </w:rPr>
        <w:t>36</w:t>
      </w:r>
      <w:r w:rsidRPr="009870C1">
        <w:rPr>
          <w:b/>
          <w:bCs/>
          <w14:ligatures w14:val="standard"/>
        </w:rPr>
        <w:t>: Point Sprites</w:t>
      </w:r>
    </w:p>
    <w:p w14:paraId="0FEFCC55" w14:textId="77777777" w:rsidR="00867352" w:rsidRDefault="00867352" w:rsidP="00867352">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7D7EA3CE" w14:textId="77777777" w:rsidR="00867352" w:rsidRDefault="00867352" w:rsidP="00867352">
      <w:pPr>
        <w:pStyle w:val="Abstract"/>
        <w:rPr>
          <w14:ligatures w14:val="standard"/>
        </w:rPr>
      </w:pPr>
      <w:r>
        <w:rPr>
          <w14:ligatures w14:val="standard"/>
        </w:rPr>
        <w:t>This billboard type can be seen in game engine as gizmos like Unity, Unreal, etc.</w:t>
      </w:r>
    </w:p>
    <w:p w14:paraId="7E5F083F" w14:textId="55DD1892" w:rsidR="00867352" w:rsidRPr="00F32724" w:rsidRDefault="00F32724" w:rsidP="00F32724">
      <w:pPr>
        <w:pStyle w:val="Abstract"/>
        <w:rPr>
          <w:b/>
          <w:iCs/>
          <w14:ligatures w14:val="standard"/>
        </w:rPr>
      </w:pPr>
      <w:r w:rsidRPr="00F32724">
        <w:rPr>
          <w:b/>
          <w:iCs/>
          <w14:ligatures w14:val="standard"/>
        </w:rPr>
        <w:t>3.5.2</w:t>
      </w:r>
      <w:r w:rsidR="00867352" w:rsidRPr="00F32724">
        <w:rPr>
          <w:b/>
          <w:iCs/>
          <w14:ligatures w14:val="standard"/>
        </w:rPr>
        <w:t xml:space="preserve"> Axis Aligned:</w:t>
      </w:r>
    </w:p>
    <w:p w14:paraId="1ECC672E" w14:textId="77777777" w:rsidR="00867352" w:rsidRDefault="00867352" w:rsidP="00867352">
      <w:pPr>
        <w:pStyle w:val="Abstract"/>
        <w:jc w:val="center"/>
        <w:rPr>
          <w:i/>
          <w:iCs/>
          <w14:ligatures w14:val="standard"/>
        </w:rPr>
      </w:pPr>
      <w:r>
        <w:rPr>
          <w:noProof/>
          <w:lang w:val="en-IN" w:eastAsia="en-IN"/>
        </w:rPr>
        <w:drawing>
          <wp:inline distT="0" distB="0" distL="0" distR="0" wp14:anchorId="01138A7A" wp14:editId="65B40D2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229F00CB" w14:textId="06EA6626" w:rsidR="00867352" w:rsidRPr="009870C1" w:rsidRDefault="008A38D9" w:rsidP="00867352">
      <w:pPr>
        <w:pStyle w:val="Abstract"/>
        <w:jc w:val="center"/>
        <w:rPr>
          <w:b/>
          <w:bCs/>
          <w14:ligatures w14:val="standard"/>
        </w:rPr>
      </w:pPr>
      <w:r>
        <w:rPr>
          <w:b/>
          <w:bCs/>
          <w14:ligatures w14:val="standard"/>
        </w:rPr>
        <w:t>Figure 37</w:t>
      </w:r>
      <w:r w:rsidR="00867352">
        <w:rPr>
          <w:b/>
          <w:bCs/>
          <w14:ligatures w14:val="standard"/>
        </w:rPr>
        <w:t>: Axis Aligned Billboards locked Y axis</w:t>
      </w:r>
    </w:p>
    <w:p w14:paraId="48EE1E3F" w14:textId="77777777" w:rsidR="00867352" w:rsidRDefault="00867352" w:rsidP="00867352">
      <w:pPr>
        <w:pStyle w:val="Abstract"/>
        <w:rPr>
          <w14:ligatures w14:val="standard"/>
        </w:rPr>
      </w:pPr>
      <w:r>
        <w:rPr>
          <w14:ligatures w14:val="standard"/>
        </w:rPr>
        <w:t>Axis aligned billboard is a lot simple as it doesn’t the temporary camera up vector. AA billboards always rotate around the locked global Y axis or the up axis. In OpenGL it is a simple up vector of (0, 1, 0). The look vector works as forward vector and right vector calculated by doing the cross product of the look and up vector.</w:t>
      </w:r>
    </w:p>
    <w:p w14:paraId="720B410F" w14:textId="77777777" w:rsidR="00867352" w:rsidRDefault="00867352" w:rsidP="00867352">
      <w:pPr>
        <w:pStyle w:val="Abstract"/>
        <w:rPr>
          <w14:ligatures w14:val="standard"/>
        </w:rPr>
      </w:pPr>
      <w:r>
        <w:rPr>
          <w14:ligatures w14:val="standard"/>
        </w:rPr>
        <w:t>This kind of billboards can be seen in action in old games like Wolfenstein 3D and Doom.</w:t>
      </w:r>
    </w:p>
    <w:p w14:paraId="34CBC50D" w14:textId="37878AB4" w:rsidR="00867352" w:rsidRPr="00735A5F" w:rsidRDefault="00735A5F" w:rsidP="00735A5F">
      <w:pPr>
        <w:pStyle w:val="Abstract"/>
        <w:rPr>
          <w:b/>
          <w:iCs/>
          <w14:ligatures w14:val="standard"/>
        </w:rPr>
      </w:pPr>
      <w:r w:rsidRPr="00735A5F">
        <w:rPr>
          <w:b/>
          <w:iCs/>
          <w14:ligatures w14:val="standard"/>
        </w:rPr>
        <w:t>3.5.3</w:t>
      </w:r>
      <w:r w:rsidR="00867352" w:rsidRPr="00735A5F">
        <w:rPr>
          <w:b/>
          <w:iCs/>
          <w14:ligatures w14:val="standard"/>
        </w:rPr>
        <w:t xml:space="preserve"> Arbitrary Axis:</w:t>
      </w:r>
    </w:p>
    <w:p w14:paraId="08534D15" w14:textId="77777777" w:rsidR="00867352" w:rsidRDefault="00867352" w:rsidP="00867352">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 This temporary look vector is not orthogonal to the up vector. The up vector is given by the axis we want to rotate around which can be either X, Y or Z.</w:t>
      </w:r>
    </w:p>
    <w:p w14:paraId="7EC0CB6F" w14:textId="02C19B58" w:rsidR="00867352" w:rsidRDefault="00867352" w:rsidP="00867352">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A9026C">
        <w:rPr>
          <w14:ligatures w14:val="standard"/>
        </w:rPr>
        <w:t xml:space="preserve"> See figure 38</w:t>
      </w:r>
      <w:r>
        <w:rPr>
          <w14:ligatures w14:val="standard"/>
        </w:rPr>
        <w:t>.</w:t>
      </w:r>
    </w:p>
    <w:p w14:paraId="454952FE" w14:textId="77777777" w:rsidR="00867352" w:rsidRDefault="00867352" w:rsidP="00867352">
      <w:pPr>
        <w:pStyle w:val="Abstract"/>
        <w:jc w:val="center"/>
        <w:rPr>
          <w14:ligatures w14:val="standard"/>
        </w:rPr>
      </w:pPr>
      <w:r>
        <w:rPr>
          <w:noProof/>
          <w:lang w:val="en-IN" w:eastAsia="en-IN"/>
        </w:rPr>
        <w:lastRenderedPageBreak/>
        <w:drawing>
          <wp:inline distT="0" distB="0" distL="0" distR="0" wp14:anchorId="4769C97E" wp14:editId="4063C5C8">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2901A2E1" w14:textId="2D796027" w:rsidR="00867352" w:rsidRPr="009870C1" w:rsidRDefault="00190D10" w:rsidP="00867352">
      <w:pPr>
        <w:pStyle w:val="Abstract"/>
        <w:jc w:val="center"/>
        <w:rPr>
          <w:b/>
          <w:bCs/>
          <w14:ligatures w14:val="standard"/>
        </w:rPr>
      </w:pPr>
      <w:r>
        <w:rPr>
          <w:b/>
          <w:bCs/>
          <w14:ligatures w14:val="standard"/>
        </w:rPr>
        <w:t>Figure 38</w:t>
      </w:r>
      <w:r w:rsidR="00867352" w:rsidRPr="009870C1">
        <w:rPr>
          <w:b/>
          <w:bCs/>
          <w14:ligatures w14:val="standard"/>
        </w:rPr>
        <w:t>: Arbitrary Axis</w:t>
      </w:r>
    </w:p>
    <w:p w14:paraId="3ED26BF4" w14:textId="135F7A90" w:rsidR="00867352" w:rsidRPr="00456FB4" w:rsidRDefault="00456FB4" w:rsidP="00867352">
      <w:pPr>
        <w:pStyle w:val="Abstract"/>
        <w:rPr>
          <w:b/>
          <w14:ligatures w14:val="standard"/>
        </w:rPr>
      </w:pPr>
      <w:r w:rsidRPr="00456FB4">
        <w:rPr>
          <w:b/>
          <w14:ligatures w14:val="standard"/>
        </w:rPr>
        <w:t>3.5</w:t>
      </w:r>
      <w:r w:rsidR="00867352" w:rsidRPr="00456FB4">
        <w:rPr>
          <w:b/>
          <w14:ligatures w14:val="standard"/>
        </w:rPr>
        <w:t>.4 Billboard Matrix:</w:t>
      </w:r>
    </w:p>
    <w:p w14:paraId="29843DCB" w14:textId="77777777" w:rsidR="00867352" w:rsidRDefault="00867352" w:rsidP="00867352">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51435988" w14:textId="77777777" w:rsidR="00867352" w:rsidRDefault="007A2B25" w:rsidP="00867352">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R1</m:t>
                    </m:r>
                  </m:e>
                  <m:e>
                    <m:r>
                      <w:rPr>
                        <w:rFonts w:ascii="Cambria Math" w:hAnsi="Cambria Math"/>
                        <w14:ligatures w14:val="standard"/>
                      </w:rPr>
                      <m:t>U1</m:t>
                    </m:r>
                  </m:e>
                  <m:e>
                    <m:r>
                      <w:rPr>
                        <w:rFonts w:ascii="Cambria Math" w:hAnsi="Cambria Math"/>
                        <w14:ligatures w14:val="standard"/>
                      </w:rPr>
                      <m:t>F1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R2</m:t>
                    </m:r>
                  </m:e>
                  <m:e>
                    <m:r>
                      <w:rPr>
                        <w:rFonts w:ascii="Cambria Math" w:hAnsi="Cambria Math"/>
                        <w14:ligatures w14:val="standard"/>
                      </w:rPr>
                      <m:t>U2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6DF8A8EB" w14:textId="6406BF17" w:rsidR="00867352" w:rsidRDefault="00867352" w:rsidP="00CD732D">
      <w:pPr>
        <w:pStyle w:val="Abstract"/>
      </w:pPr>
      <w:r w:rsidRPr="007C165F">
        <w:t>Where R is right vector, U is up vector, F is forward or look vector and P is the position of the billboard in world space. This matrix is later multiplied with the view projection matrix in the vertex shader.</w:t>
      </w:r>
    </w:p>
    <w:p w14:paraId="71DDB2B7" w14:textId="77777777" w:rsidR="00440900" w:rsidRPr="007C165F" w:rsidRDefault="00440900" w:rsidP="00CD732D">
      <w:pPr>
        <w:pStyle w:val="Abstract"/>
      </w:pPr>
    </w:p>
    <w:p w14:paraId="35AB8AA7" w14:textId="370FFFD4" w:rsidR="00C7538C" w:rsidRPr="00440900" w:rsidRDefault="00393C23" w:rsidP="008E0BFD">
      <w:pPr>
        <w:pStyle w:val="Head3"/>
        <w:rPr>
          <w:sz w:val="22"/>
          <w:szCs w:val="22"/>
        </w:rPr>
      </w:pPr>
      <w:r>
        <w:rPr>
          <w:sz w:val="22"/>
          <w:szCs w:val="22"/>
        </w:rPr>
        <w:t>3</w:t>
      </w:r>
      <w:r w:rsidR="00121772" w:rsidRPr="00440900">
        <w:rPr>
          <w:sz w:val="22"/>
          <w:szCs w:val="22"/>
        </w:rPr>
        <w:t>.</w:t>
      </w:r>
      <w:r>
        <w:rPr>
          <w:sz w:val="22"/>
          <w:szCs w:val="22"/>
        </w:rPr>
        <w:t>6</w:t>
      </w:r>
      <w:r w:rsidR="00121772" w:rsidRPr="00440900">
        <w:rPr>
          <w:sz w:val="22"/>
          <w:szCs w:val="22"/>
        </w:rPr>
        <w:t xml:space="preserve"> </w:t>
      </w:r>
      <w:r w:rsidR="00C7538C" w:rsidRPr="00440900">
        <w:rPr>
          <w:sz w:val="22"/>
          <w:szCs w:val="22"/>
        </w:rPr>
        <w:t>Uniform Buffer Objects:</w:t>
      </w:r>
    </w:p>
    <w:p w14:paraId="0422ADC0" w14:textId="74E651A9"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63AC6742" w:rsidR="00C7538C" w:rsidRDefault="00C7538C" w:rsidP="007A502C">
      <w:pPr>
        <w:pStyle w:val="Abstract"/>
        <w:rPr>
          <w14:ligatures w14:val="standard"/>
        </w:rPr>
      </w:pPr>
      <w:r>
        <w:rPr>
          <w14:ligatures w14:val="standard"/>
        </w:rPr>
        <w:t xml:space="preserve">The same UBO object </w:t>
      </w:r>
      <w:r w:rsidR="009C1CDB">
        <w:rPr>
          <w14:ligatures w14:val="standard"/>
        </w:rPr>
        <w:t>is</w:t>
      </w:r>
      <w:r>
        <w:rPr>
          <w14:ligatures w14:val="standard"/>
        </w:rPr>
        <w:t xml:space="preserve"> also used for storing the projection and view matrix of the camera object instead of sending then every frame.</w:t>
      </w:r>
    </w:p>
    <w:p w14:paraId="680236FA" w14:textId="77777777" w:rsidR="005C51A0" w:rsidRDefault="005C51A0" w:rsidP="007A502C">
      <w:pPr>
        <w:pStyle w:val="Abstract"/>
        <w:rPr>
          <w14:ligatures w14:val="standard"/>
        </w:rPr>
      </w:pPr>
    </w:p>
    <w:p w14:paraId="78880529" w14:textId="1C86BBAA" w:rsidR="00C7538C" w:rsidRPr="005C51A0" w:rsidRDefault="00393C23" w:rsidP="008E0BFD">
      <w:pPr>
        <w:pStyle w:val="Head3"/>
        <w:rPr>
          <w:sz w:val="22"/>
          <w:szCs w:val="22"/>
        </w:rPr>
      </w:pPr>
      <w:r>
        <w:rPr>
          <w:sz w:val="22"/>
          <w:szCs w:val="22"/>
        </w:rPr>
        <w:t>3</w:t>
      </w:r>
      <w:r w:rsidR="00121772" w:rsidRPr="005C51A0">
        <w:rPr>
          <w:sz w:val="22"/>
          <w:szCs w:val="22"/>
        </w:rPr>
        <w:t>.</w:t>
      </w:r>
      <w:r>
        <w:rPr>
          <w:sz w:val="22"/>
          <w:szCs w:val="22"/>
        </w:rPr>
        <w:t>7</w:t>
      </w:r>
      <w:r w:rsidR="00121772" w:rsidRPr="005C51A0">
        <w:rPr>
          <w:sz w:val="22"/>
          <w:szCs w:val="22"/>
        </w:rPr>
        <w:t xml:space="preserve"> </w:t>
      </w:r>
      <w:r w:rsidR="00C7538C" w:rsidRPr="005C51A0">
        <w:rPr>
          <w:sz w:val="22"/>
          <w:szCs w:val="22"/>
        </w:rPr>
        <w:t>Textures:</w:t>
      </w:r>
    </w:p>
    <w:p w14:paraId="261A178F" w14:textId="26E37C33" w:rsidR="00C7538C" w:rsidRDefault="00C7538C" w:rsidP="007A502C">
      <w:pPr>
        <w:pStyle w:val="Abstract"/>
        <w:rPr>
          <w14:ligatures w14:val="standard"/>
        </w:rPr>
      </w:pPr>
      <w:r>
        <w:rPr>
          <w14:ligatures w14:val="standard"/>
        </w:rPr>
        <w:t xml:space="preserve">Texture class was created to </w:t>
      </w:r>
      <w:r w:rsidR="00AF6D2B">
        <w:rPr>
          <w14:ligatures w14:val="standard"/>
        </w:rPr>
        <w:t xml:space="preserve">automatically get </w:t>
      </w:r>
      <w:r w:rsidR="008A114C">
        <w:rPr>
          <w14:ligatures w14:val="standard"/>
        </w:rPr>
        <w:t>the format</w:t>
      </w:r>
      <w:r>
        <w:rPr>
          <w14:ligatures w14:val="standard"/>
        </w:rPr>
        <w:t xml:space="preserve"> of texture is loaded like RGBA, RED, etc. and get its width, height dimensions of the image whenever required along with options like what internal format to give before loading the image. With </w:t>
      </w:r>
      <w:r>
        <w:rPr>
          <w14:ligatures w14:val="standard"/>
        </w:rPr>
        <w:t>this I have also created more texture classes which inherits from normal texture class like HDR texture class for HDR and gamma correction and a Cube Map texture class for converting the equirectangular HDR image to a 6-sided cube map texture.</w:t>
      </w:r>
    </w:p>
    <w:p w14:paraId="00207E28" w14:textId="0158B9C3" w:rsidR="008C544C" w:rsidRPr="00B74156" w:rsidRDefault="00393C23" w:rsidP="007A502C">
      <w:pPr>
        <w:pStyle w:val="Abstract"/>
        <w:rPr>
          <w:b/>
          <w:bCs/>
          <w14:ligatures w14:val="standard"/>
        </w:rPr>
      </w:pPr>
      <w:r>
        <w:rPr>
          <w:b/>
          <w:bCs/>
          <w14:ligatures w14:val="standard"/>
        </w:rPr>
        <w:t>3</w:t>
      </w:r>
      <w:r w:rsidR="008C544C" w:rsidRPr="00B74156">
        <w:rPr>
          <w:b/>
          <w:bCs/>
          <w14:ligatures w14:val="standard"/>
        </w:rPr>
        <w:t>.</w:t>
      </w:r>
      <w:r>
        <w:rPr>
          <w:b/>
          <w:bCs/>
          <w14:ligatures w14:val="standard"/>
        </w:rPr>
        <w:t>7</w:t>
      </w:r>
      <w:r w:rsidR="008C544C" w:rsidRPr="00B74156">
        <w:rPr>
          <w:b/>
          <w:bCs/>
          <w14:ligatures w14:val="standard"/>
        </w:rPr>
        <w:t>.1 Using Threads:</w:t>
      </w:r>
    </w:p>
    <w:p w14:paraId="61EFC6B6" w14:textId="507A6358" w:rsidR="008C544C" w:rsidRDefault="008C544C" w:rsidP="007A502C">
      <w:pPr>
        <w:pStyle w:val="Abstract"/>
        <w:rPr>
          <w14:ligatures w14:val="standard"/>
        </w:rPr>
      </w:pPr>
      <w:r>
        <w:rPr>
          <w14:ligatures w14:val="standard"/>
        </w:rPr>
        <w:t>One challenge was to reduce loading times of texture</w:t>
      </w:r>
      <w:r w:rsidR="00367A82">
        <w:rPr>
          <w14:ligatures w14:val="standard"/>
        </w:rPr>
        <w:t xml:space="preserve"> file size</w:t>
      </w:r>
      <w:r>
        <w:rPr>
          <w14:ligatures w14:val="standard"/>
        </w:rPr>
        <w:t xml:space="preserve"> due to being</w:t>
      </w:r>
      <w:r w:rsidR="00367A82">
        <w:rPr>
          <w14:ligatures w14:val="standard"/>
        </w:rPr>
        <w:t xml:space="preserve"> large</w:t>
      </w:r>
      <w:r w:rsidR="00E47E71">
        <w:rPr>
          <w14:ligatures w14:val="standard"/>
        </w:rPr>
        <w:t xml:space="preserve"> as all the textures were loaded using main thread and hence, they are loaded one by one synchronously. Normally, for using multi-threading in OpenGL requires to make multiple contexts with sharing data between contexts.</w:t>
      </w:r>
      <w:r w:rsidR="00913E56">
        <w:rPr>
          <w14:ligatures w14:val="standard"/>
        </w:rPr>
        <w:t xml:space="preserve"> However, due to time constraints this couldn’t be implemented and small workaround I did was using threads provided by C++ which will load only raw data from the texture file and </w:t>
      </w:r>
      <w:r w:rsidR="00C35982">
        <w:rPr>
          <w14:ligatures w14:val="standard"/>
        </w:rPr>
        <w:t>after all the threads are done doing their job, the raw data are used to OpenGL texture objects ready to be sent to GPU.</w:t>
      </w:r>
    </w:p>
    <w:p w14:paraId="0242114C" w14:textId="77777777" w:rsidR="007B1F84" w:rsidRPr="00393C23" w:rsidRDefault="007B1F84" w:rsidP="007A502C">
      <w:pPr>
        <w:pStyle w:val="Abstract"/>
        <w:rPr>
          <w14:ligatures w14:val="standard"/>
        </w:rPr>
      </w:pPr>
    </w:p>
    <w:p w14:paraId="48A459F6" w14:textId="20629EE0" w:rsidR="00C7538C" w:rsidRPr="007B1F84" w:rsidRDefault="00393C23" w:rsidP="008E0BFD">
      <w:pPr>
        <w:pStyle w:val="Head3"/>
        <w:rPr>
          <w:sz w:val="22"/>
          <w:szCs w:val="22"/>
        </w:rPr>
      </w:pPr>
      <w:r>
        <w:rPr>
          <w:sz w:val="22"/>
          <w:szCs w:val="22"/>
        </w:rPr>
        <w:t>3</w:t>
      </w:r>
      <w:r w:rsidR="00121772" w:rsidRPr="007B1F84">
        <w:rPr>
          <w:sz w:val="22"/>
          <w:szCs w:val="22"/>
        </w:rPr>
        <w:t>.</w:t>
      </w:r>
      <w:r>
        <w:rPr>
          <w:sz w:val="22"/>
          <w:szCs w:val="22"/>
        </w:rPr>
        <w:t>8</w:t>
      </w:r>
      <w:r w:rsidR="00121772" w:rsidRPr="007B1F84">
        <w:rPr>
          <w:sz w:val="22"/>
          <w:szCs w:val="22"/>
        </w:rPr>
        <w:t xml:space="preserve"> </w:t>
      </w:r>
      <w:r w:rsidR="00C7538C" w:rsidRPr="007B1F84">
        <w:rPr>
          <w:sz w:val="22"/>
          <w:szCs w:val="22"/>
        </w:rPr>
        <w:t>Tone Mapping:</w:t>
      </w:r>
    </w:p>
    <w:p w14:paraId="109FBEFF" w14:textId="69BFF413" w:rsidR="008651D6" w:rsidRDefault="008B4128" w:rsidP="008651D6">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p>
    <w:p w14:paraId="355765D5" w14:textId="74EA6CC6" w:rsidR="00F61DC1" w:rsidRDefault="00F61DC1" w:rsidP="008651D6">
      <w:pPr>
        <w:pStyle w:val="Abstract"/>
        <w:rPr>
          <w14:ligatures w14:val="standard"/>
        </w:rPr>
      </w:pPr>
    </w:p>
    <w:p w14:paraId="631BC9BC" w14:textId="6DB5A0BB" w:rsidR="00494AED" w:rsidRPr="00494AED" w:rsidRDefault="00393C23" w:rsidP="00494AED">
      <w:pPr>
        <w:pStyle w:val="AbsHead"/>
      </w:pPr>
      <w:r>
        <w:t>3</w:t>
      </w:r>
      <w:r w:rsidR="00F61DC1" w:rsidRPr="00494AED">
        <w:t>.</w:t>
      </w:r>
      <w:r>
        <w:t>9</w:t>
      </w:r>
      <w:r w:rsidR="00F61DC1" w:rsidRPr="00494AED">
        <w:t xml:space="preserve"> </w:t>
      </w:r>
      <w:r w:rsidR="00494AED" w:rsidRPr="00494AED">
        <w:t>Shadows:</w:t>
      </w:r>
    </w:p>
    <w:p w14:paraId="3B264ECF" w14:textId="4F01D2A4" w:rsidR="00F61DC1" w:rsidRDefault="00A351D2" w:rsidP="008651D6">
      <w:pPr>
        <w:pStyle w:val="Abstract"/>
        <w:rPr>
          <w14:ligatures w14:val="standard"/>
        </w:rPr>
      </w:pPr>
      <w:r>
        <w:rPr>
          <w14:ligatures w14:val="standard"/>
        </w:rPr>
        <w:t>I wanted to implement basic shadows because I think they are also a part of lighting calculations in computer graphics.</w:t>
      </w:r>
      <w:r w:rsidR="00C85327">
        <w:rPr>
          <w14:ligatures w14:val="standard"/>
        </w:rPr>
        <w:t xml:space="preserve"> </w:t>
      </w:r>
      <w:r w:rsidR="004574B1">
        <w:rPr>
          <w14:ligatures w14:val="standard"/>
        </w:rPr>
        <w:t xml:space="preserve">A basic shadow mapping implementation using only </w:t>
      </w:r>
      <w:r w:rsidR="004A3C54">
        <w:rPr>
          <w14:ligatures w14:val="standard"/>
        </w:rPr>
        <w:t xml:space="preserve">single </w:t>
      </w:r>
      <w:r w:rsidR="004574B1">
        <w:rPr>
          <w14:ligatures w14:val="standard"/>
        </w:rPr>
        <w:t xml:space="preserve">directional light as source and </w:t>
      </w:r>
      <w:r w:rsidR="004A3C54">
        <w:rPr>
          <w14:ligatures w14:val="standard"/>
        </w:rPr>
        <w:t>creating a depth texture from light’s point of view</w:t>
      </w:r>
      <w:r w:rsidR="00EB7463">
        <w:rPr>
          <w14:ligatures w14:val="standard"/>
        </w:rPr>
        <w:t xml:space="preserve"> and is captured and stored in a frame buffer colour </w:t>
      </w:r>
      <w:r w:rsidR="00EC3AAD">
        <w:rPr>
          <w14:ligatures w14:val="standard"/>
        </w:rPr>
        <w:t>attachment</w:t>
      </w:r>
      <w:r w:rsidR="004A3C54">
        <w:rPr>
          <w14:ligatures w14:val="standard"/>
        </w:rPr>
        <w:t xml:space="preserve">. This </w:t>
      </w:r>
      <w:r w:rsidR="00497C82">
        <w:rPr>
          <w14:ligatures w14:val="standard"/>
        </w:rPr>
        <w:t>shadow</w:t>
      </w:r>
      <w:r w:rsidR="004A3C54">
        <w:rPr>
          <w14:ligatures w14:val="standard"/>
        </w:rPr>
        <w:t xml:space="preserve"> depth texture </w:t>
      </w:r>
      <w:r w:rsidR="00497C82">
        <w:rPr>
          <w14:ligatures w14:val="standard"/>
        </w:rPr>
        <w:t>is sent to</w:t>
      </w:r>
      <w:r w:rsidR="009E38C8">
        <w:rPr>
          <w14:ligatures w14:val="standard"/>
        </w:rPr>
        <w:t xml:space="preserve"> lighting BRDF shaders and a simple checking is done if the current fragment is obscured by the fragment in depth texture</w:t>
      </w:r>
      <w:r w:rsidR="0002644B">
        <w:rPr>
          <w14:ligatures w14:val="standard"/>
        </w:rPr>
        <w:t>. If yes, then current fragment is in shadow.</w:t>
      </w:r>
      <w:r w:rsidR="00EE3548">
        <w:rPr>
          <w14:ligatures w14:val="standard"/>
        </w:rPr>
        <w:t xml:space="preserve"> To avoid shadow acne problem, a small bias is added to push shadow a bit below </w:t>
      </w:r>
      <w:r w:rsidR="007E712D">
        <w:rPr>
          <w14:ligatures w14:val="standard"/>
        </w:rPr>
        <w:t>surface</w:t>
      </w:r>
      <w:r w:rsidR="00EE3548">
        <w:rPr>
          <w14:ligatures w14:val="standard"/>
        </w:rPr>
        <w:t xml:space="preserve"> level.</w:t>
      </w:r>
      <w:r w:rsidR="00CF1022">
        <w:rPr>
          <w14:ligatures w14:val="standard"/>
        </w:rPr>
        <w:t xml:space="preserve"> Also,</w:t>
      </w:r>
      <w:r w:rsidR="00852CEC">
        <w:rPr>
          <w14:ligatures w14:val="standard"/>
        </w:rPr>
        <w:t xml:space="preserve"> a</w:t>
      </w:r>
      <w:r w:rsidR="00CF1022">
        <w:rPr>
          <w14:ligatures w14:val="standard"/>
        </w:rPr>
        <w:t xml:space="preserve"> small PCF</w:t>
      </w:r>
      <w:r w:rsidR="00EA4356">
        <w:rPr>
          <w14:ligatures w14:val="standard"/>
        </w:rPr>
        <w:t xml:space="preserve"> blur</w:t>
      </w:r>
      <w:r w:rsidR="00CF1022">
        <w:rPr>
          <w14:ligatures w14:val="standard"/>
        </w:rPr>
        <w:t xml:space="preserve"> filter is applied to make shadows </w:t>
      </w:r>
      <w:r w:rsidR="00EA4356">
        <w:rPr>
          <w14:ligatures w14:val="standard"/>
        </w:rPr>
        <w:t>look smoother</w:t>
      </w:r>
      <w:r w:rsidR="00CF1022">
        <w:rPr>
          <w14:ligatures w14:val="standard"/>
        </w:rPr>
        <w:t>.</w:t>
      </w:r>
    </w:p>
    <w:p w14:paraId="4C722C85" w14:textId="77777777" w:rsidR="00FD2D13" w:rsidRDefault="00FD2D13" w:rsidP="008651D6">
      <w:pPr>
        <w:pStyle w:val="Abstract"/>
        <w:rPr>
          <w14:ligatures w14:val="standard"/>
        </w:rPr>
      </w:pPr>
    </w:p>
    <w:p w14:paraId="27A745DF" w14:textId="3F7A288B" w:rsidR="00275927" w:rsidRPr="00C4560E" w:rsidRDefault="00275927" w:rsidP="008651D6">
      <w:pPr>
        <w:pStyle w:val="Abstract"/>
        <w:rPr>
          <w:b/>
          <w:bCs/>
          <w:sz w:val="22"/>
          <w14:ligatures w14:val="standard"/>
        </w:rPr>
      </w:pPr>
      <w:r w:rsidRPr="00C4560E">
        <w:rPr>
          <w:b/>
          <w:bCs/>
          <w:sz w:val="22"/>
          <w14:ligatures w14:val="standard"/>
        </w:rPr>
        <w:t>4 RESULTS AND EVALUATION</w:t>
      </w:r>
    </w:p>
    <w:p w14:paraId="7C28B4E5" w14:textId="77777777" w:rsidR="00A3053A" w:rsidRDefault="00ED1107" w:rsidP="008651D6">
      <w:pPr>
        <w:pStyle w:val="Abstract"/>
        <w:rPr>
          <w:szCs w:val="18"/>
          <w14:ligatures w14:val="standard"/>
        </w:rPr>
      </w:pPr>
      <w:r>
        <w:rPr>
          <w:szCs w:val="18"/>
          <w14:ligatures w14:val="standard"/>
        </w:rPr>
        <w:t xml:space="preserve">With all the implementations explained, the output results </w:t>
      </w:r>
      <w:r w:rsidR="00BD3860">
        <w:rPr>
          <w:szCs w:val="18"/>
          <w14:ligatures w14:val="standard"/>
        </w:rPr>
        <w:t>demonstrate</w:t>
      </w:r>
      <w:r>
        <w:rPr>
          <w:szCs w:val="18"/>
          <w14:ligatures w14:val="standard"/>
        </w:rPr>
        <w:t xml:space="preserve"> all real time lighting effects showcasing different BRDFs and IBL along with post processing effects to make graphics look more aesthetically pleasing.</w:t>
      </w:r>
      <w:r w:rsidR="00BD3860">
        <w:rPr>
          <w:szCs w:val="18"/>
          <w14:ligatures w14:val="standard"/>
        </w:rPr>
        <w:t xml:space="preserve"> </w:t>
      </w:r>
    </w:p>
    <w:p w14:paraId="582B5E6B" w14:textId="77777777" w:rsidR="00A3053A" w:rsidRDefault="00BD3860" w:rsidP="008651D6">
      <w:pPr>
        <w:pStyle w:val="Abstract"/>
        <w:rPr>
          <w:szCs w:val="18"/>
          <w14:ligatures w14:val="standard"/>
        </w:rPr>
      </w:pPr>
      <w:r>
        <w:rPr>
          <w:szCs w:val="18"/>
          <w14:ligatures w14:val="standard"/>
        </w:rPr>
        <w:t xml:space="preserve">The scene renders only one 3D object out of three which can be changed in runtime using ImGui. </w:t>
      </w:r>
    </w:p>
    <w:p w14:paraId="2DDE76D2" w14:textId="40B0C2BB" w:rsidR="008D4F5A" w:rsidRDefault="00BD3860" w:rsidP="008651D6">
      <w:pPr>
        <w:pStyle w:val="Abstract"/>
        <w:rPr>
          <w:szCs w:val="18"/>
          <w14:ligatures w14:val="standard"/>
        </w:rPr>
      </w:pPr>
      <w:r>
        <w:rPr>
          <w:szCs w:val="18"/>
          <w14:ligatures w14:val="standard"/>
        </w:rPr>
        <w:t xml:space="preserve">Image-based Lighting (IBL) also </w:t>
      </w:r>
      <w:r w:rsidR="00037FA4">
        <w:rPr>
          <w:szCs w:val="18"/>
          <w14:ligatures w14:val="standard"/>
        </w:rPr>
        <w:t>have worked perfected with can be changed as well at runtime. All the IBL captures are pre-computed at 1</w:t>
      </w:r>
      <w:r w:rsidR="00037FA4" w:rsidRPr="00037FA4">
        <w:rPr>
          <w:szCs w:val="18"/>
          <w:vertAlign w:val="superscript"/>
          <w14:ligatures w14:val="standard"/>
        </w:rPr>
        <w:t>st</w:t>
      </w:r>
      <w:r w:rsidR="00037FA4">
        <w:rPr>
          <w:szCs w:val="18"/>
          <w14:ligatures w14:val="standard"/>
        </w:rPr>
        <w:t xml:space="preserve"> frame. Total five HDR skyboxes are loaded.</w:t>
      </w:r>
    </w:p>
    <w:p w14:paraId="07F40670" w14:textId="7C90B98E" w:rsidR="00A3053A" w:rsidRDefault="00A3053A" w:rsidP="008651D6">
      <w:pPr>
        <w:pStyle w:val="Abstract"/>
        <w:rPr>
          <w:szCs w:val="18"/>
          <w14:ligatures w14:val="standard"/>
        </w:rPr>
      </w:pPr>
      <w:r>
        <w:rPr>
          <w:szCs w:val="18"/>
          <w14:ligatures w14:val="standard"/>
        </w:rPr>
        <w:t xml:space="preserve">The post processing effects </w:t>
      </w:r>
      <w:r w:rsidR="00926F59">
        <w:rPr>
          <w:szCs w:val="18"/>
          <w14:ligatures w14:val="standard"/>
        </w:rPr>
        <w:t xml:space="preserve">can be individually enabled or disabled at runtime. Each effect comes with parameters </w:t>
      </w:r>
      <w:r w:rsidR="00B73062">
        <w:rPr>
          <w:szCs w:val="18"/>
          <w14:ligatures w14:val="standard"/>
        </w:rPr>
        <w:t>can also be</w:t>
      </w:r>
      <w:r w:rsidR="00926F59">
        <w:rPr>
          <w:szCs w:val="18"/>
          <w14:ligatures w14:val="standard"/>
        </w:rPr>
        <w:t xml:space="preserve"> changed at runtime</w:t>
      </w:r>
      <w:r w:rsidR="00887B24">
        <w:rPr>
          <w:szCs w:val="18"/>
          <w14:ligatures w14:val="standard"/>
        </w:rPr>
        <w:t xml:space="preserve"> again using ImGui.</w:t>
      </w:r>
    </w:p>
    <w:p w14:paraId="2AC8AA3A" w14:textId="5A774FCC" w:rsidR="00B73062" w:rsidRPr="00C4560E" w:rsidRDefault="00B73062" w:rsidP="008651D6">
      <w:pPr>
        <w:pStyle w:val="Abstract"/>
        <w:rPr>
          <w:b/>
          <w:bCs/>
          <w:sz w:val="22"/>
          <w14:ligatures w14:val="standard"/>
        </w:rPr>
      </w:pPr>
      <w:r w:rsidRPr="00C4560E">
        <w:rPr>
          <w:b/>
          <w:bCs/>
          <w:sz w:val="22"/>
          <w14:ligatures w14:val="standard"/>
        </w:rPr>
        <w:lastRenderedPageBreak/>
        <w:t xml:space="preserve">4.1 </w:t>
      </w:r>
      <w:r w:rsidR="006E1B49" w:rsidRPr="00C4560E">
        <w:rPr>
          <w:b/>
          <w:bCs/>
          <w:sz w:val="22"/>
          <w14:ligatures w14:val="standard"/>
        </w:rPr>
        <w:t>Profiling</w:t>
      </w:r>
      <w:r w:rsidRPr="00C4560E">
        <w:rPr>
          <w:b/>
          <w:bCs/>
          <w:sz w:val="22"/>
          <w14:ligatures w14:val="standard"/>
        </w:rPr>
        <w:t>:</w:t>
      </w:r>
    </w:p>
    <w:p w14:paraId="1911B1AA" w14:textId="5DF5AF0C" w:rsidR="00B73062" w:rsidRDefault="006E1B49" w:rsidP="006E1B49">
      <w:pPr>
        <w:pStyle w:val="Abstract"/>
        <w:jc w:val="center"/>
        <w:rPr>
          <w:szCs w:val="18"/>
          <w14:ligatures w14:val="standard"/>
        </w:rPr>
      </w:pPr>
      <w:r w:rsidRPr="006E1B49">
        <w:rPr>
          <w:szCs w:val="18"/>
          <w14:ligatures w14:val="standard"/>
        </w:rPr>
        <w:drawing>
          <wp:inline distT="0" distB="0" distL="0" distR="0" wp14:anchorId="3C724953" wp14:editId="15AE6216">
            <wp:extent cx="1359724" cy="2309578"/>
            <wp:effectExtent l="0" t="0" r="0" b="0"/>
            <wp:docPr id="14" name="Picture 14">
              <a:extLst xmlns:a="http://schemas.openxmlformats.org/drawingml/2006/main">
                <a:ext uri="{FF2B5EF4-FFF2-40B4-BE49-F238E27FC236}">
                  <a16:creationId xmlns:a16="http://schemas.microsoft.com/office/drawing/2014/main" id="{FA75B320-27A3-143A-DF98-E3FF68F54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A75B320-27A3-143A-DF98-E3FF68F546E9}"/>
                        </a:ext>
                      </a:extLst>
                    </pic:cNvPr>
                    <pic:cNvPicPr>
                      <a:picLocks noChangeAspect="1"/>
                    </pic:cNvPicPr>
                  </pic:nvPicPr>
                  <pic:blipFill>
                    <a:blip r:embed="rId53"/>
                    <a:stretch>
                      <a:fillRect/>
                    </a:stretch>
                  </pic:blipFill>
                  <pic:spPr>
                    <a:xfrm>
                      <a:off x="0" y="0"/>
                      <a:ext cx="1370638" cy="2328115"/>
                    </a:xfrm>
                    <a:prstGeom prst="rect">
                      <a:avLst/>
                    </a:prstGeom>
                  </pic:spPr>
                </pic:pic>
              </a:graphicData>
            </a:graphic>
          </wp:inline>
        </w:drawing>
      </w:r>
    </w:p>
    <w:p w14:paraId="35493D05" w14:textId="2DB84ED0" w:rsidR="006E1B49" w:rsidRPr="00DD4DE4" w:rsidRDefault="006E1B49" w:rsidP="006E1B49">
      <w:pPr>
        <w:pStyle w:val="Abstract"/>
        <w:jc w:val="center"/>
        <w:rPr>
          <w:b/>
          <w:bCs/>
          <w:szCs w:val="18"/>
          <w14:ligatures w14:val="standard"/>
        </w:rPr>
      </w:pPr>
      <w:r w:rsidRPr="00DD4DE4">
        <w:rPr>
          <w:b/>
          <w:bCs/>
          <w:szCs w:val="18"/>
          <w14:ligatures w14:val="standard"/>
        </w:rPr>
        <w:t>Figure 39: Profiling Details</w:t>
      </w:r>
    </w:p>
    <w:p w14:paraId="491B187F" w14:textId="1BF70BA3" w:rsidR="00BD3860" w:rsidRDefault="00782A7D" w:rsidP="008651D6">
      <w:pPr>
        <w:pStyle w:val="Abstract"/>
        <w:rPr>
          <w:szCs w:val="18"/>
          <w14:ligatures w14:val="standard"/>
        </w:rPr>
      </w:pPr>
      <w:r>
        <w:rPr>
          <w:szCs w:val="18"/>
          <w14:ligatures w14:val="standard"/>
        </w:rPr>
        <w:t xml:space="preserve">A profiling manager class is created to record all the performance statistics. </w:t>
      </w:r>
      <w:r w:rsidR="007A2068">
        <w:rPr>
          <w:szCs w:val="18"/>
          <w14:ligatures w14:val="standard"/>
        </w:rPr>
        <w:t>Again, Dear ImGui tool is used to record performance at runtime</w:t>
      </w:r>
      <w:r w:rsidR="009D34B9">
        <w:rPr>
          <w:szCs w:val="18"/>
          <w14:ligatures w14:val="standard"/>
        </w:rPr>
        <w:t xml:space="preserve"> shown in Figure 39 above</w:t>
      </w:r>
      <w:r w:rsidR="007A2068">
        <w:rPr>
          <w:szCs w:val="18"/>
          <w14:ligatures w14:val="standard"/>
        </w:rPr>
        <w:t>. Performance stayed at stable 60 FPS</w:t>
      </w:r>
      <w:r w:rsidR="00825EF0">
        <w:rPr>
          <w:szCs w:val="18"/>
          <w14:ligatures w14:val="standard"/>
        </w:rPr>
        <w:t xml:space="preserve"> </w:t>
      </w:r>
      <w:r w:rsidR="00CF7F4C">
        <w:rPr>
          <w:szCs w:val="18"/>
          <w14:ligatures w14:val="standard"/>
        </w:rPr>
        <w:t xml:space="preserve">with </w:t>
      </w:r>
      <w:r w:rsidR="007A2068">
        <w:rPr>
          <w:szCs w:val="18"/>
          <w14:ligatures w14:val="standard"/>
        </w:rPr>
        <w:t>V-Sync</w:t>
      </w:r>
      <w:r w:rsidR="00CF7F4C">
        <w:rPr>
          <w:szCs w:val="18"/>
          <w14:ligatures w14:val="standard"/>
        </w:rPr>
        <w:t xml:space="preserve"> enabled </w:t>
      </w:r>
      <w:r w:rsidR="00C4560E">
        <w:rPr>
          <w:szCs w:val="18"/>
          <w14:ligatures w14:val="standard"/>
        </w:rPr>
        <w:t>and</w:t>
      </w:r>
      <w:r w:rsidR="007A2068">
        <w:rPr>
          <w:szCs w:val="18"/>
          <w14:ligatures w14:val="standard"/>
        </w:rPr>
        <w:t xml:space="preserve"> can be disable</w:t>
      </w:r>
      <w:r w:rsidR="00CF7F4C">
        <w:rPr>
          <w:szCs w:val="18"/>
          <w14:ligatures w14:val="standard"/>
        </w:rPr>
        <w:t>d which makes the FPS approximately 300-350 FPS.</w:t>
      </w:r>
      <w:r w:rsidR="005B27EE">
        <w:rPr>
          <w:szCs w:val="18"/>
          <w14:ligatures w14:val="standard"/>
        </w:rPr>
        <w:t xml:space="preserve"> Draw calls is bit high because there is no instance rendering done</w:t>
      </w:r>
      <w:r w:rsidR="001D2A25">
        <w:rPr>
          <w:szCs w:val="18"/>
          <w14:ligatures w14:val="standard"/>
        </w:rPr>
        <w:t>. Below draw calls shown is total vertices and triangles of all the meshes loaded</w:t>
      </w:r>
      <w:r w:rsidR="00C912A6">
        <w:rPr>
          <w:szCs w:val="18"/>
          <w14:ligatures w14:val="standard"/>
        </w:rPr>
        <w:t xml:space="preserve"> as well</w:t>
      </w:r>
      <w:r w:rsidR="001D2A25">
        <w:rPr>
          <w:szCs w:val="18"/>
          <w14:ligatures w14:val="standard"/>
        </w:rPr>
        <w:t xml:space="preserve"> as the count of vertices and triangles </w:t>
      </w:r>
      <w:r w:rsidR="00C912A6">
        <w:rPr>
          <w:szCs w:val="18"/>
          <w14:ligatures w14:val="standard"/>
        </w:rPr>
        <w:t>that is currently rendered in the scene.</w:t>
      </w:r>
    </w:p>
    <w:p w14:paraId="6F861FB0" w14:textId="6ACBBC5A" w:rsidR="00221A64" w:rsidRDefault="00221A64" w:rsidP="008651D6">
      <w:pPr>
        <w:pStyle w:val="Abstract"/>
        <w:rPr>
          <w:szCs w:val="18"/>
          <w14:ligatures w14:val="standard"/>
        </w:rPr>
      </w:pPr>
      <w:r>
        <w:rPr>
          <w:szCs w:val="18"/>
          <w14:ligatures w14:val="standard"/>
        </w:rPr>
        <w:t>The Total load time shows the loading time from start to end in milliseconds. Texture load time shows the time for loading all the textures for all meshes. Without using threads, the loading time was around 14-16 seconds which got reduced to 5-7 seconds using threads, but this also depends on the type of hardware the program runs on.</w:t>
      </w:r>
      <w:r w:rsidR="00F76ADD">
        <w:rPr>
          <w:szCs w:val="18"/>
          <w14:ligatures w14:val="standard"/>
        </w:rPr>
        <w:t xml:space="preserve"> The Skybox load time is </w:t>
      </w:r>
      <w:r w:rsidR="00D7576B">
        <w:rPr>
          <w:szCs w:val="18"/>
          <w14:ligatures w14:val="standard"/>
        </w:rPr>
        <w:t>the</w:t>
      </w:r>
      <w:r w:rsidR="00F76ADD">
        <w:rPr>
          <w:szCs w:val="18"/>
          <w14:ligatures w14:val="standard"/>
        </w:rPr>
        <w:t xml:space="preserve"> time of capturing and pre-computing all the HDR cubemaps for IBL which remained low.</w:t>
      </w:r>
      <w:r w:rsidR="00D7576B">
        <w:rPr>
          <w:szCs w:val="18"/>
          <w14:ligatures w14:val="standard"/>
        </w:rPr>
        <w:t xml:space="preserve"> Frame time is the time </w:t>
      </w:r>
      <w:r w:rsidR="002E437E">
        <w:rPr>
          <w:szCs w:val="18"/>
          <w14:ligatures w14:val="standard"/>
        </w:rPr>
        <w:t xml:space="preserve">between current frame and previous frame which is related </w:t>
      </w:r>
      <w:r w:rsidR="005E77B1">
        <w:rPr>
          <w:szCs w:val="18"/>
          <w14:ligatures w14:val="standard"/>
        </w:rPr>
        <w:t>to</w:t>
      </w:r>
      <w:r w:rsidR="002E437E">
        <w:rPr>
          <w:szCs w:val="18"/>
          <w14:ligatures w14:val="standard"/>
        </w:rPr>
        <w:t xml:space="preserve"> FPS</w:t>
      </w:r>
      <w:r w:rsidR="00385F5B">
        <w:rPr>
          <w:szCs w:val="18"/>
          <w14:ligatures w14:val="standard"/>
        </w:rPr>
        <w:t xml:space="preserve">. Post Process time is self-explanatory which is total time taken for rendering all post processing effects. Since, there were less effects hence, it didn’t </w:t>
      </w:r>
      <w:r w:rsidR="007A2B25">
        <w:rPr>
          <w:szCs w:val="18"/>
          <w14:ligatures w14:val="standard"/>
        </w:rPr>
        <w:t>take</w:t>
      </w:r>
      <w:r w:rsidR="00385F5B">
        <w:rPr>
          <w:szCs w:val="18"/>
          <w14:ligatures w14:val="standard"/>
        </w:rPr>
        <w:t xml:space="preserve"> that much time</w:t>
      </w:r>
      <w:r w:rsidR="002A5AC0">
        <w:rPr>
          <w:szCs w:val="18"/>
          <w14:ligatures w14:val="standard"/>
        </w:rPr>
        <w:t xml:space="preserve"> and lastly GUI time is time for ImGui to render which didn’t show any delays.</w:t>
      </w:r>
    </w:p>
    <w:p w14:paraId="48C41AEB" w14:textId="67EF9248" w:rsidR="007A2B25" w:rsidRPr="00275927" w:rsidRDefault="007A2B25" w:rsidP="008651D6">
      <w:pPr>
        <w:pStyle w:val="Abstract"/>
        <w:rPr>
          <w:szCs w:val="18"/>
          <w14:ligatures w14:val="standard"/>
        </w:rPr>
      </w:pPr>
      <w:r>
        <w:rPr>
          <w:szCs w:val="18"/>
          <w14:ligatures w14:val="standard"/>
        </w:rPr>
        <w:t>The memory usage of program is shown, and it is interesting for me that the program uses more virtual memory from storage device than physical memory. This could be because textures files are big enough to be fit in RAM and OS decided to use virtual memory here.</w:t>
      </w:r>
    </w:p>
    <w:p w14:paraId="73E57EAF" w14:textId="08B1AF76" w:rsidR="00052C34" w:rsidRPr="00586A35" w:rsidRDefault="00A652D8" w:rsidP="00052C34">
      <w:pPr>
        <w:pStyle w:val="AckHead"/>
        <w:rPr>
          <w14:ligatures w14:val="standard"/>
        </w:rPr>
      </w:pPr>
      <w:r>
        <w:rPr>
          <w14:ligatures w14:val="standard"/>
        </w:rPr>
        <w:t>EVALUATION</w:t>
      </w:r>
    </w:p>
    <w:p w14:paraId="4639F8E2" w14:textId="46C04FDA" w:rsidR="00AA10C4" w:rsidRDefault="00690837" w:rsidP="00511355">
      <w:pPr>
        <w:pStyle w:val="Abstract"/>
        <w:rPr>
          <w:lang w:eastAsia="it-IT"/>
        </w:rPr>
      </w:pPr>
      <w:r>
        <w:rPr>
          <w:lang w:eastAsia="it-IT"/>
        </w:rPr>
        <w:t xml:space="preserve">The project will be evaluated for performance benchmarks </w:t>
      </w:r>
      <w:r w:rsidR="00B529EA">
        <w:rPr>
          <w:lang w:eastAsia="it-IT"/>
        </w:rPr>
        <w:t xml:space="preserve">using the ImGui tool like doing frames per seconds </w:t>
      </w:r>
      <w:r w:rsidR="0090785F">
        <w:rPr>
          <w:lang w:eastAsia="it-IT"/>
        </w:rPr>
        <w:t xml:space="preserve">(FPS), startup time, rendering time. For debugging purpose, RenderDoc software will be used if any issues are occurred in graphics or data when sent to the shader. For graphics quality, the PBR scene in the project can </w:t>
      </w:r>
      <w:r w:rsidR="0090785F">
        <w:rPr>
          <w:lang w:eastAsia="it-IT"/>
        </w:rPr>
        <w:t>be compared with the scene from other engines like Unreal Engine Uber shader and Unity Autodesk Interactive PBR.</w:t>
      </w:r>
    </w:p>
    <w:p w14:paraId="5AC434F6" w14:textId="77777777" w:rsidR="00B53C69" w:rsidRPr="00586A35" w:rsidRDefault="00B53C69" w:rsidP="00DD476E">
      <w:pPr>
        <w:pStyle w:val="AckPara"/>
        <w:rPr>
          <w14:ligatures w14:val="standard"/>
        </w:rPr>
      </w:pPr>
    </w:p>
    <w:p w14:paraId="390DD2F0" w14:textId="77777777" w:rsidR="0007392C" w:rsidRPr="00586A35" w:rsidRDefault="00AA5BF1" w:rsidP="00AA5BF1">
      <w:pPr>
        <w:pStyle w:val="ReferenceHead"/>
        <w:rPr>
          <w14:ligatures w14:val="standard"/>
        </w:rPr>
      </w:pPr>
      <w:r w:rsidRPr="00586A35">
        <w:rPr>
          <w14:ligatures w14:val="standard"/>
        </w:rPr>
        <w:t>REFERENCES</w:t>
      </w:r>
    </w:p>
    <w:p w14:paraId="62621D0C" w14:textId="29C7240E"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E52834">
        <w:rPr>
          <w:rFonts w:eastAsia="Times New Roman"/>
          <w:szCs w:val="14"/>
        </w:rPr>
        <w:t xml:space="preserve">“Light Diminishing” 2022. [Online]. Available: </w:t>
      </w:r>
      <w:r w:rsidR="00E52834" w:rsidRPr="00E52834">
        <w:t>Light diminishing - The Doom Wiki at DoomWiki.org</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7B0A0143" w:rsidR="00C14A4F" w:rsidRDefault="009F1D5A" w:rsidP="005F77FD">
      <w:pPr>
        <w:pStyle w:val="Bibentry"/>
      </w:pPr>
      <w:r>
        <w:t>[7]</w:t>
      </w:r>
      <w:r>
        <w:tab/>
      </w:r>
      <w:r w:rsidR="00CA7A90">
        <w:t xml:space="preserve">Gotanda, Martinez, Snow, “Physically-Based Shading Models in Film and Game Production,” SIGGRAPH 2010. [Online]. Available: </w:t>
      </w:r>
      <w:r w:rsidR="00CA7A90" w:rsidRPr="00CA7A90">
        <w:t>SIGGRAPH 2010 Course: Physically-Based Shading Models in Film and Game Production (renderwonk.com)</w:t>
      </w:r>
      <w:r w:rsidR="00C14A4F" w:rsidRPr="00C14A4F">
        <w:rPr>
          <w:vanish/>
          <w:szCs w:val="14"/>
          <w14:ligatures w14:val="standard"/>
        </w:rPr>
        <w:t>Conference Short Name:WOODSTOCK’18</w:t>
      </w:r>
    </w:p>
    <w:p w14:paraId="49DF5170" w14:textId="2923B41B" w:rsidR="006505E7" w:rsidRDefault="006505E7" w:rsidP="006505E7">
      <w:pPr>
        <w:pStyle w:val="Bibentry"/>
        <w:jc w:val="left"/>
      </w:pPr>
      <w:r>
        <w:t>[8]</w:t>
      </w:r>
      <w:r>
        <w:tab/>
        <w:t xml:space="preserve">Joey De Vries, “PBR Theory”. [Online]. Available: </w:t>
      </w:r>
      <w:r w:rsidRPr="006505E7">
        <w:t>https://learnopengl.com/PBR/Theory</w:t>
      </w:r>
    </w:p>
    <w:p w14:paraId="6B6F7188" w14:textId="1824B54E" w:rsidR="005F77FD" w:rsidRPr="005F77FD" w:rsidRDefault="005F77FD" w:rsidP="005F77FD">
      <w:pPr>
        <w:pStyle w:val="Bibentry"/>
      </w:pPr>
      <w:r>
        <w:t>[</w:t>
      </w:r>
      <w:r w:rsidR="00F404DA">
        <w:t>9</w:t>
      </w:r>
      <w:r>
        <w:t>]</w:t>
      </w:r>
      <w:r>
        <w:tab/>
      </w:r>
      <w:r w:rsidR="00B23F8E">
        <w:t>Brian</w:t>
      </w:r>
      <w:r w:rsidR="00F404DA">
        <w:t xml:space="preserve"> Karis, “Real Shading in Unreal Engine 4”. Epic Games. [Online]. Available: </w:t>
      </w:r>
      <w:r w:rsidR="00F404DA" w:rsidRPr="00F404DA">
        <w:t>s2013_pbs_epic_notes_v2.pdf (selfshadow.com)</w:t>
      </w:r>
    </w:p>
    <w:p w14:paraId="057709F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42C71B1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B67BFB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063382D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012F292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094B909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32F6EA9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459374B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44F28E34"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0" w:name="intm"/>
      <w:bookmarkEnd w:id="0"/>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9AC42" w14:textId="77777777" w:rsidR="00BE0C3C" w:rsidRDefault="00BE0C3C">
      <w:r>
        <w:separator/>
      </w:r>
    </w:p>
  </w:endnote>
  <w:endnote w:type="continuationSeparator" w:id="0">
    <w:p w14:paraId="16EF9960" w14:textId="77777777" w:rsidR="00BE0C3C" w:rsidRDefault="00BE0C3C">
      <w:r>
        <w:continuationSeparator/>
      </w:r>
    </w:p>
  </w:endnote>
  <w:endnote w:type="continuationNotice" w:id="1">
    <w:p w14:paraId="09ECC378" w14:textId="77777777" w:rsidR="00BE0C3C" w:rsidRDefault="00BE0C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altName w:val="Yu Gothic"/>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56A3" w14:textId="77777777" w:rsidR="00125452" w:rsidRPr="00586A35" w:rsidRDefault="00125452" w:rsidP="00586A35">
    <w:pPr>
      <w:pStyle w:val="Footer"/>
      <w:rPr>
        <w:rStyle w:val="PageNumber"/>
        <w:rFonts w:ascii="Linux Biolinum" w:hAnsi="Linux Biolinum" w:cs="Linux Biolinum"/>
      </w:rPr>
    </w:pPr>
  </w:p>
  <w:p w14:paraId="0AEF7566" w14:textId="77777777" w:rsidR="00125452" w:rsidRPr="00586A35" w:rsidRDefault="00125452"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E7B8" w14:textId="77777777" w:rsidR="00125452" w:rsidRPr="00586A35" w:rsidRDefault="00125452">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A2C47" w14:textId="77777777" w:rsidR="00BE0C3C" w:rsidRDefault="00BE0C3C">
      <w:r>
        <w:separator/>
      </w:r>
    </w:p>
  </w:footnote>
  <w:footnote w:type="continuationSeparator" w:id="0">
    <w:p w14:paraId="0448D042" w14:textId="77777777" w:rsidR="00BE0C3C" w:rsidRDefault="00BE0C3C">
      <w:r>
        <w:continuationSeparator/>
      </w:r>
    </w:p>
  </w:footnote>
  <w:footnote w:type="continuationNotice" w:id="1">
    <w:p w14:paraId="1DDF8324" w14:textId="77777777" w:rsidR="00BE0C3C" w:rsidRDefault="00BE0C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6944A9"/>
    <w:multiLevelType w:val="hybridMultilevel"/>
    <w:tmpl w:val="13E820DA"/>
    <w:lvl w:ilvl="0" w:tplc="F7309EB0">
      <w:start w:val="1"/>
      <w:numFmt w:val="bullet"/>
      <w:lvlText w:val="-"/>
      <w:lvlJc w:val="left"/>
      <w:pPr>
        <w:ind w:left="720" w:hanging="360"/>
      </w:pPr>
      <w:rPr>
        <w:rFonts w:ascii="Linux Libertine" w:eastAsiaTheme="minorHAnsi" w:hAnsi="Linux Libertine" w:cs="Linux Libertine"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15:restartNumberingAfterBreak="0">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9"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1"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2" w15:restartNumberingAfterBreak="0">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15:restartNumberingAfterBreak="0">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3818055">
    <w:abstractNumId w:val="24"/>
  </w:num>
  <w:num w:numId="2" w16cid:durableId="254095983">
    <w:abstractNumId w:val="13"/>
  </w:num>
  <w:num w:numId="3" w16cid:durableId="44305516">
    <w:abstractNumId w:val="11"/>
  </w:num>
  <w:num w:numId="4" w16cid:durableId="1281454151">
    <w:abstractNumId w:val="23"/>
  </w:num>
  <w:num w:numId="5" w16cid:durableId="155808704">
    <w:abstractNumId w:val="15"/>
  </w:num>
  <w:num w:numId="6" w16cid:durableId="402684149">
    <w:abstractNumId w:val="14"/>
  </w:num>
  <w:num w:numId="7" w16cid:durableId="856233602">
    <w:abstractNumId w:val="21"/>
  </w:num>
  <w:num w:numId="8" w16cid:durableId="214046444">
    <w:abstractNumId w:val="18"/>
  </w:num>
  <w:num w:numId="9" w16cid:durableId="725494578">
    <w:abstractNumId w:val="20"/>
  </w:num>
  <w:num w:numId="10" w16cid:durableId="1589776147">
    <w:abstractNumId w:val="9"/>
  </w:num>
  <w:num w:numId="11" w16cid:durableId="1977106256">
    <w:abstractNumId w:val="7"/>
  </w:num>
  <w:num w:numId="12" w16cid:durableId="881868221">
    <w:abstractNumId w:val="6"/>
  </w:num>
  <w:num w:numId="13" w16cid:durableId="712777091">
    <w:abstractNumId w:val="5"/>
  </w:num>
  <w:num w:numId="14" w16cid:durableId="363412411">
    <w:abstractNumId w:val="4"/>
  </w:num>
  <w:num w:numId="15" w16cid:durableId="389692144">
    <w:abstractNumId w:val="8"/>
  </w:num>
  <w:num w:numId="16" w16cid:durableId="1583493427">
    <w:abstractNumId w:val="3"/>
  </w:num>
  <w:num w:numId="17" w16cid:durableId="422647831">
    <w:abstractNumId w:val="2"/>
  </w:num>
  <w:num w:numId="18" w16cid:durableId="1372657724">
    <w:abstractNumId w:val="1"/>
  </w:num>
  <w:num w:numId="19" w16cid:durableId="1490825978">
    <w:abstractNumId w:val="0"/>
  </w:num>
  <w:num w:numId="20" w16cid:durableId="1094938779">
    <w:abstractNumId w:val="17"/>
  </w:num>
  <w:num w:numId="21" w16cid:durableId="702245492">
    <w:abstractNumId w:val="19"/>
  </w:num>
  <w:num w:numId="22" w16cid:durableId="620381700">
    <w:abstractNumId w:val="12"/>
  </w:num>
  <w:num w:numId="23" w16cid:durableId="594360074">
    <w:abstractNumId w:val="16"/>
  </w:num>
  <w:num w:numId="24" w16cid:durableId="868296815">
    <w:abstractNumId w:val="22"/>
  </w:num>
  <w:num w:numId="25" w16cid:durableId="1103722014">
    <w:abstractNumId w:val="25"/>
  </w:num>
  <w:num w:numId="26" w16cid:durableId="1458991895">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ttachedTemplate r:id="rId1"/>
  <w:linkStyles/>
  <w:defaultTabStop w:val="708"/>
  <w:hyphenationZone w:val="283"/>
  <w:evenAndOddHeaders/>
  <w:characterSpacingControl w:val="doNotCompress"/>
  <w:hdrShapeDefaults>
    <o:shapedefaults v:ext="edit" spidmax="4097"/>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61B"/>
    <w:rsid w:val="000019C1"/>
    <w:rsid w:val="00001D53"/>
    <w:rsid w:val="000052C3"/>
    <w:rsid w:val="000054B0"/>
    <w:rsid w:val="0000598B"/>
    <w:rsid w:val="00005A32"/>
    <w:rsid w:val="0000688E"/>
    <w:rsid w:val="00006C01"/>
    <w:rsid w:val="00007681"/>
    <w:rsid w:val="000120E8"/>
    <w:rsid w:val="00015EE0"/>
    <w:rsid w:val="000172EF"/>
    <w:rsid w:val="000226F0"/>
    <w:rsid w:val="00025570"/>
    <w:rsid w:val="0002644B"/>
    <w:rsid w:val="00027CFA"/>
    <w:rsid w:val="00030F15"/>
    <w:rsid w:val="0003358F"/>
    <w:rsid w:val="00035BC3"/>
    <w:rsid w:val="00035FAD"/>
    <w:rsid w:val="00036D30"/>
    <w:rsid w:val="000379FA"/>
    <w:rsid w:val="00037DC4"/>
    <w:rsid w:val="00037FA4"/>
    <w:rsid w:val="00041330"/>
    <w:rsid w:val="000436FF"/>
    <w:rsid w:val="00043AD6"/>
    <w:rsid w:val="00045252"/>
    <w:rsid w:val="00047398"/>
    <w:rsid w:val="00050EEF"/>
    <w:rsid w:val="000513EB"/>
    <w:rsid w:val="00052A1A"/>
    <w:rsid w:val="00052C34"/>
    <w:rsid w:val="00052CF6"/>
    <w:rsid w:val="000553EC"/>
    <w:rsid w:val="00056777"/>
    <w:rsid w:val="00062D29"/>
    <w:rsid w:val="00062F69"/>
    <w:rsid w:val="0006417F"/>
    <w:rsid w:val="00064195"/>
    <w:rsid w:val="000713CD"/>
    <w:rsid w:val="000716E9"/>
    <w:rsid w:val="00072E69"/>
    <w:rsid w:val="0007392C"/>
    <w:rsid w:val="000739F9"/>
    <w:rsid w:val="00073D3F"/>
    <w:rsid w:val="0007460F"/>
    <w:rsid w:val="00075765"/>
    <w:rsid w:val="00077680"/>
    <w:rsid w:val="00080E27"/>
    <w:rsid w:val="00080F3C"/>
    <w:rsid w:val="000819C0"/>
    <w:rsid w:val="00082089"/>
    <w:rsid w:val="0008297A"/>
    <w:rsid w:val="00082DCA"/>
    <w:rsid w:val="000832ED"/>
    <w:rsid w:val="00083EDE"/>
    <w:rsid w:val="0008431E"/>
    <w:rsid w:val="000931E1"/>
    <w:rsid w:val="000932E4"/>
    <w:rsid w:val="00093C2D"/>
    <w:rsid w:val="00095108"/>
    <w:rsid w:val="000A0DD4"/>
    <w:rsid w:val="000A2E3C"/>
    <w:rsid w:val="000A4AEC"/>
    <w:rsid w:val="000A631B"/>
    <w:rsid w:val="000A6DF0"/>
    <w:rsid w:val="000B3F59"/>
    <w:rsid w:val="000C0126"/>
    <w:rsid w:val="000C030A"/>
    <w:rsid w:val="000C050B"/>
    <w:rsid w:val="000C25C7"/>
    <w:rsid w:val="000C34D9"/>
    <w:rsid w:val="000C4DDE"/>
    <w:rsid w:val="000C7291"/>
    <w:rsid w:val="000D3BC8"/>
    <w:rsid w:val="000D5145"/>
    <w:rsid w:val="000D5508"/>
    <w:rsid w:val="000D5DF1"/>
    <w:rsid w:val="000D63F9"/>
    <w:rsid w:val="000E118B"/>
    <w:rsid w:val="000E278E"/>
    <w:rsid w:val="000E4EAA"/>
    <w:rsid w:val="000E62FA"/>
    <w:rsid w:val="000E64FC"/>
    <w:rsid w:val="000E7A87"/>
    <w:rsid w:val="000E7BAD"/>
    <w:rsid w:val="000F4CFA"/>
    <w:rsid w:val="000F5C97"/>
    <w:rsid w:val="000F5F4E"/>
    <w:rsid w:val="000F6090"/>
    <w:rsid w:val="000F6652"/>
    <w:rsid w:val="0010108C"/>
    <w:rsid w:val="00101CF6"/>
    <w:rsid w:val="00102F71"/>
    <w:rsid w:val="001033EA"/>
    <w:rsid w:val="001041A3"/>
    <w:rsid w:val="0010534D"/>
    <w:rsid w:val="0011271E"/>
    <w:rsid w:val="00112A5F"/>
    <w:rsid w:val="00115249"/>
    <w:rsid w:val="00116EFA"/>
    <w:rsid w:val="001177D7"/>
    <w:rsid w:val="00121772"/>
    <w:rsid w:val="001227E7"/>
    <w:rsid w:val="001231CD"/>
    <w:rsid w:val="00125452"/>
    <w:rsid w:val="00125AC6"/>
    <w:rsid w:val="001279E4"/>
    <w:rsid w:val="00127D30"/>
    <w:rsid w:val="0013113A"/>
    <w:rsid w:val="001314CF"/>
    <w:rsid w:val="00131E3E"/>
    <w:rsid w:val="00132D97"/>
    <w:rsid w:val="00133BB6"/>
    <w:rsid w:val="0013628A"/>
    <w:rsid w:val="001363F5"/>
    <w:rsid w:val="001371D9"/>
    <w:rsid w:val="00137225"/>
    <w:rsid w:val="00137C12"/>
    <w:rsid w:val="00140C02"/>
    <w:rsid w:val="00141A17"/>
    <w:rsid w:val="0014244B"/>
    <w:rsid w:val="00142EF6"/>
    <w:rsid w:val="00142FEA"/>
    <w:rsid w:val="00143FB1"/>
    <w:rsid w:val="00144037"/>
    <w:rsid w:val="00145169"/>
    <w:rsid w:val="001453E7"/>
    <w:rsid w:val="00145419"/>
    <w:rsid w:val="00145486"/>
    <w:rsid w:val="001472C4"/>
    <w:rsid w:val="0015076A"/>
    <w:rsid w:val="001512A6"/>
    <w:rsid w:val="00152510"/>
    <w:rsid w:val="001535DC"/>
    <w:rsid w:val="00153C18"/>
    <w:rsid w:val="001566AE"/>
    <w:rsid w:val="001610A2"/>
    <w:rsid w:val="00163C24"/>
    <w:rsid w:val="00164E9E"/>
    <w:rsid w:val="0017015D"/>
    <w:rsid w:val="00174CF1"/>
    <w:rsid w:val="001751F7"/>
    <w:rsid w:val="0018189C"/>
    <w:rsid w:val="001846C3"/>
    <w:rsid w:val="001867C2"/>
    <w:rsid w:val="00190D10"/>
    <w:rsid w:val="00191300"/>
    <w:rsid w:val="00193445"/>
    <w:rsid w:val="0019566F"/>
    <w:rsid w:val="00195E29"/>
    <w:rsid w:val="001961CD"/>
    <w:rsid w:val="00196E9B"/>
    <w:rsid w:val="0019783D"/>
    <w:rsid w:val="001A06AF"/>
    <w:rsid w:val="001A1A83"/>
    <w:rsid w:val="001A31DF"/>
    <w:rsid w:val="001A43B1"/>
    <w:rsid w:val="001A71BB"/>
    <w:rsid w:val="001A764E"/>
    <w:rsid w:val="001A7FA4"/>
    <w:rsid w:val="001B0044"/>
    <w:rsid w:val="001B08EC"/>
    <w:rsid w:val="001B29D6"/>
    <w:rsid w:val="001B456F"/>
    <w:rsid w:val="001B5D15"/>
    <w:rsid w:val="001C2EB9"/>
    <w:rsid w:val="001D124E"/>
    <w:rsid w:val="001D2A25"/>
    <w:rsid w:val="001D4BD8"/>
    <w:rsid w:val="001D5887"/>
    <w:rsid w:val="001D6128"/>
    <w:rsid w:val="001D61E3"/>
    <w:rsid w:val="001E25E9"/>
    <w:rsid w:val="001E2720"/>
    <w:rsid w:val="001E3FA7"/>
    <w:rsid w:val="001E41C5"/>
    <w:rsid w:val="001E71D7"/>
    <w:rsid w:val="001F05C2"/>
    <w:rsid w:val="001F209F"/>
    <w:rsid w:val="001F4485"/>
    <w:rsid w:val="001F55FF"/>
    <w:rsid w:val="001F5FC1"/>
    <w:rsid w:val="001F61DE"/>
    <w:rsid w:val="001F679E"/>
    <w:rsid w:val="002011E3"/>
    <w:rsid w:val="0020294A"/>
    <w:rsid w:val="0020646B"/>
    <w:rsid w:val="0021211E"/>
    <w:rsid w:val="00213F62"/>
    <w:rsid w:val="0021793C"/>
    <w:rsid w:val="00221A64"/>
    <w:rsid w:val="002233F8"/>
    <w:rsid w:val="00226AC3"/>
    <w:rsid w:val="00232D4C"/>
    <w:rsid w:val="00234AF2"/>
    <w:rsid w:val="00236050"/>
    <w:rsid w:val="00237AA2"/>
    <w:rsid w:val="00245119"/>
    <w:rsid w:val="00250312"/>
    <w:rsid w:val="00250FEF"/>
    <w:rsid w:val="00252596"/>
    <w:rsid w:val="00257E33"/>
    <w:rsid w:val="00257FF3"/>
    <w:rsid w:val="0026000C"/>
    <w:rsid w:val="00261DD1"/>
    <w:rsid w:val="00263E6D"/>
    <w:rsid w:val="00264B6B"/>
    <w:rsid w:val="00264BF9"/>
    <w:rsid w:val="00270347"/>
    <w:rsid w:val="0027151E"/>
    <w:rsid w:val="0027195D"/>
    <w:rsid w:val="0027264C"/>
    <w:rsid w:val="002726DC"/>
    <w:rsid w:val="00272BA7"/>
    <w:rsid w:val="002738DA"/>
    <w:rsid w:val="00273913"/>
    <w:rsid w:val="00275927"/>
    <w:rsid w:val="00280003"/>
    <w:rsid w:val="00280283"/>
    <w:rsid w:val="00282789"/>
    <w:rsid w:val="00282822"/>
    <w:rsid w:val="00290A60"/>
    <w:rsid w:val="00290DF5"/>
    <w:rsid w:val="00292645"/>
    <w:rsid w:val="00292E7F"/>
    <w:rsid w:val="00294629"/>
    <w:rsid w:val="0029574E"/>
    <w:rsid w:val="0029583F"/>
    <w:rsid w:val="0029725C"/>
    <w:rsid w:val="002A0BC7"/>
    <w:rsid w:val="002A3D12"/>
    <w:rsid w:val="002A517A"/>
    <w:rsid w:val="002A5AC0"/>
    <w:rsid w:val="002A5F7F"/>
    <w:rsid w:val="002A6274"/>
    <w:rsid w:val="002A6DDC"/>
    <w:rsid w:val="002A7AFE"/>
    <w:rsid w:val="002B01E4"/>
    <w:rsid w:val="002B0E93"/>
    <w:rsid w:val="002B0ECB"/>
    <w:rsid w:val="002B1F59"/>
    <w:rsid w:val="002B4A9D"/>
    <w:rsid w:val="002C04D9"/>
    <w:rsid w:val="002C1DCC"/>
    <w:rsid w:val="002D1A22"/>
    <w:rsid w:val="002D26C4"/>
    <w:rsid w:val="002E437E"/>
    <w:rsid w:val="002E4FE6"/>
    <w:rsid w:val="002E6355"/>
    <w:rsid w:val="002E6A85"/>
    <w:rsid w:val="002E718A"/>
    <w:rsid w:val="002E7489"/>
    <w:rsid w:val="002E7545"/>
    <w:rsid w:val="002E7C86"/>
    <w:rsid w:val="002F04CD"/>
    <w:rsid w:val="002F069E"/>
    <w:rsid w:val="002F0BB6"/>
    <w:rsid w:val="002F128F"/>
    <w:rsid w:val="002F2289"/>
    <w:rsid w:val="002F2EB2"/>
    <w:rsid w:val="002F6433"/>
    <w:rsid w:val="002F6C0E"/>
    <w:rsid w:val="00301545"/>
    <w:rsid w:val="003034C4"/>
    <w:rsid w:val="00303FAD"/>
    <w:rsid w:val="003046DB"/>
    <w:rsid w:val="003053F1"/>
    <w:rsid w:val="003057B1"/>
    <w:rsid w:val="00305CAC"/>
    <w:rsid w:val="00306DF4"/>
    <w:rsid w:val="00307501"/>
    <w:rsid w:val="003100F2"/>
    <w:rsid w:val="00311EDD"/>
    <w:rsid w:val="0031387D"/>
    <w:rsid w:val="00314617"/>
    <w:rsid w:val="0031492A"/>
    <w:rsid w:val="00317850"/>
    <w:rsid w:val="00321B6E"/>
    <w:rsid w:val="00321DDC"/>
    <w:rsid w:val="0032265B"/>
    <w:rsid w:val="00325987"/>
    <w:rsid w:val="00326DEC"/>
    <w:rsid w:val="00327489"/>
    <w:rsid w:val="0032775A"/>
    <w:rsid w:val="00330754"/>
    <w:rsid w:val="0033342D"/>
    <w:rsid w:val="003342CD"/>
    <w:rsid w:val="00336D12"/>
    <w:rsid w:val="00337AD2"/>
    <w:rsid w:val="00337F32"/>
    <w:rsid w:val="0034051D"/>
    <w:rsid w:val="00340642"/>
    <w:rsid w:val="0034235E"/>
    <w:rsid w:val="00344A0D"/>
    <w:rsid w:val="00350CC8"/>
    <w:rsid w:val="003528FA"/>
    <w:rsid w:val="00354559"/>
    <w:rsid w:val="00356296"/>
    <w:rsid w:val="00357671"/>
    <w:rsid w:val="0036009F"/>
    <w:rsid w:val="00361911"/>
    <w:rsid w:val="00362964"/>
    <w:rsid w:val="00364243"/>
    <w:rsid w:val="00364490"/>
    <w:rsid w:val="00367A82"/>
    <w:rsid w:val="00371CC4"/>
    <w:rsid w:val="00372508"/>
    <w:rsid w:val="00373175"/>
    <w:rsid w:val="0037572A"/>
    <w:rsid w:val="00376CCC"/>
    <w:rsid w:val="0038080D"/>
    <w:rsid w:val="003831FD"/>
    <w:rsid w:val="00384D13"/>
    <w:rsid w:val="00385F5B"/>
    <w:rsid w:val="00390853"/>
    <w:rsid w:val="00390A61"/>
    <w:rsid w:val="00392395"/>
    <w:rsid w:val="003936B1"/>
    <w:rsid w:val="00393C23"/>
    <w:rsid w:val="003944CF"/>
    <w:rsid w:val="0039613C"/>
    <w:rsid w:val="003A1ABD"/>
    <w:rsid w:val="003A338C"/>
    <w:rsid w:val="003A40AD"/>
    <w:rsid w:val="003A52E6"/>
    <w:rsid w:val="003A78AB"/>
    <w:rsid w:val="003B05EF"/>
    <w:rsid w:val="003B1321"/>
    <w:rsid w:val="003B1CA3"/>
    <w:rsid w:val="003B263B"/>
    <w:rsid w:val="003B38E0"/>
    <w:rsid w:val="003B44F3"/>
    <w:rsid w:val="003B5F3B"/>
    <w:rsid w:val="003C2E4A"/>
    <w:rsid w:val="003C3338"/>
    <w:rsid w:val="003C3A36"/>
    <w:rsid w:val="003C3B63"/>
    <w:rsid w:val="003C687E"/>
    <w:rsid w:val="003C6E1A"/>
    <w:rsid w:val="003C7204"/>
    <w:rsid w:val="003C7B46"/>
    <w:rsid w:val="003D02ED"/>
    <w:rsid w:val="003D0DD2"/>
    <w:rsid w:val="003D195F"/>
    <w:rsid w:val="003D1C5A"/>
    <w:rsid w:val="003D3623"/>
    <w:rsid w:val="003D544B"/>
    <w:rsid w:val="003D7001"/>
    <w:rsid w:val="003E3941"/>
    <w:rsid w:val="003E6247"/>
    <w:rsid w:val="003E653B"/>
    <w:rsid w:val="003F10A4"/>
    <w:rsid w:val="003F1908"/>
    <w:rsid w:val="003F3FA5"/>
    <w:rsid w:val="003F4297"/>
    <w:rsid w:val="003F5C28"/>
    <w:rsid w:val="003F5DAE"/>
    <w:rsid w:val="003F5F3D"/>
    <w:rsid w:val="003F6383"/>
    <w:rsid w:val="003F7CA2"/>
    <w:rsid w:val="00401910"/>
    <w:rsid w:val="0040642A"/>
    <w:rsid w:val="004066E5"/>
    <w:rsid w:val="00410163"/>
    <w:rsid w:val="0041126E"/>
    <w:rsid w:val="004128EE"/>
    <w:rsid w:val="00414211"/>
    <w:rsid w:val="00414618"/>
    <w:rsid w:val="00414E42"/>
    <w:rsid w:val="00421B92"/>
    <w:rsid w:val="00422BD5"/>
    <w:rsid w:val="0042460C"/>
    <w:rsid w:val="00424C8E"/>
    <w:rsid w:val="00427516"/>
    <w:rsid w:val="00427C7D"/>
    <w:rsid w:val="00427DED"/>
    <w:rsid w:val="004304A4"/>
    <w:rsid w:val="00431CB0"/>
    <w:rsid w:val="00432195"/>
    <w:rsid w:val="004337AF"/>
    <w:rsid w:val="00435BC0"/>
    <w:rsid w:val="00436373"/>
    <w:rsid w:val="00436B03"/>
    <w:rsid w:val="00440900"/>
    <w:rsid w:val="004413B6"/>
    <w:rsid w:val="0044232D"/>
    <w:rsid w:val="00443847"/>
    <w:rsid w:val="004440AB"/>
    <w:rsid w:val="00444E8E"/>
    <w:rsid w:val="004458F1"/>
    <w:rsid w:val="004508DE"/>
    <w:rsid w:val="0045117D"/>
    <w:rsid w:val="00451F79"/>
    <w:rsid w:val="00456891"/>
    <w:rsid w:val="00456FB4"/>
    <w:rsid w:val="004574B1"/>
    <w:rsid w:val="0046042C"/>
    <w:rsid w:val="004615EC"/>
    <w:rsid w:val="00463195"/>
    <w:rsid w:val="00467A37"/>
    <w:rsid w:val="00467C1A"/>
    <w:rsid w:val="00471BFE"/>
    <w:rsid w:val="00473502"/>
    <w:rsid w:val="00474255"/>
    <w:rsid w:val="0047527D"/>
    <w:rsid w:val="0048106F"/>
    <w:rsid w:val="0048126B"/>
    <w:rsid w:val="004825CE"/>
    <w:rsid w:val="004836A6"/>
    <w:rsid w:val="00484C54"/>
    <w:rsid w:val="0048654A"/>
    <w:rsid w:val="00486B71"/>
    <w:rsid w:val="00492405"/>
    <w:rsid w:val="00492C31"/>
    <w:rsid w:val="00492EF4"/>
    <w:rsid w:val="004947C9"/>
    <w:rsid w:val="00494AED"/>
    <w:rsid w:val="00495781"/>
    <w:rsid w:val="00497365"/>
    <w:rsid w:val="00497C82"/>
    <w:rsid w:val="004A3C54"/>
    <w:rsid w:val="004A3F8C"/>
    <w:rsid w:val="004A4607"/>
    <w:rsid w:val="004A5752"/>
    <w:rsid w:val="004A584A"/>
    <w:rsid w:val="004A688A"/>
    <w:rsid w:val="004A6D31"/>
    <w:rsid w:val="004A72E8"/>
    <w:rsid w:val="004A7556"/>
    <w:rsid w:val="004B0BF6"/>
    <w:rsid w:val="004B0E4C"/>
    <w:rsid w:val="004B5312"/>
    <w:rsid w:val="004B5F37"/>
    <w:rsid w:val="004C03F5"/>
    <w:rsid w:val="004C1EDF"/>
    <w:rsid w:val="004C49F3"/>
    <w:rsid w:val="004C6B2D"/>
    <w:rsid w:val="004D0A50"/>
    <w:rsid w:val="004D2359"/>
    <w:rsid w:val="004D3152"/>
    <w:rsid w:val="004D4161"/>
    <w:rsid w:val="004D4E60"/>
    <w:rsid w:val="004D4EA7"/>
    <w:rsid w:val="004D6D31"/>
    <w:rsid w:val="004D713E"/>
    <w:rsid w:val="004E2A78"/>
    <w:rsid w:val="004E2C3C"/>
    <w:rsid w:val="004E5E5F"/>
    <w:rsid w:val="004E777C"/>
    <w:rsid w:val="004F3C51"/>
    <w:rsid w:val="004F59B0"/>
    <w:rsid w:val="0050103C"/>
    <w:rsid w:val="005031FB"/>
    <w:rsid w:val="00503E32"/>
    <w:rsid w:val="005041C6"/>
    <w:rsid w:val="00504C8B"/>
    <w:rsid w:val="00505D30"/>
    <w:rsid w:val="0050642F"/>
    <w:rsid w:val="00506EF6"/>
    <w:rsid w:val="00511355"/>
    <w:rsid w:val="005153AC"/>
    <w:rsid w:val="005160AB"/>
    <w:rsid w:val="00516859"/>
    <w:rsid w:val="005168B8"/>
    <w:rsid w:val="00516D21"/>
    <w:rsid w:val="00517BA5"/>
    <w:rsid w:val="00521D50"/>
    <w:rsid w:val="00523CD9"/>
    <w:rsid w:val="00525C8F"/>
    <w:rsid w:val="00526EB5"/>
    <w:rsid w:val="00527648"/>
    <w:rsid w:val="005322CB"/>
    <w:rsid w:val="005343B1"/>
    <w:rsid w:val="00536559"/>
    <w:rsid w:val="005407A3"/>
    <w:rsid w:val="00540C55"/>
    <w:rsid w:val="005437DB"/>
    <w:rsid w:val="0054645C"/>
    <w:rsid w:val="005500F0"/>
    <w:rsid w:val="00551881"/>
    <w:rsid w:val="005528F6"/>
    <w:rsid w:val="00553400"/>
    <w:rsid w:val="0055738E"/>
    <w:rsid w:val="00557868"/>
    <w:rsid w:val="00557C7B"/>
    <w:rsid w:val="00560C1C"/>
    <w:rsid w:val="00560E32"/>
    <w:rsid w:val="005623AF"/>
    <w:rsid w:val="00571A2E"/>
    <w:rsid w:val="00572AE0"/>
    <w:rsid w:val="005750C0"/>
    <w:rsid w:val="0057530B"/>
    <w:rsid w:val="00580BF8"/>
    <w:rsid w:val="00581D4C"/>
    <w:rsid w:val="005833C8"/>
    <w:rsid w:val="0058578F"/>
    <w:rsid w:val="00586A35"/>
    <w:rsid w:val="00587CA0"/>
    <w:rsid w:val="005903FE"/>
    <w:rsid w:val="005927BE"/>
    <w:rsid w:val="00596082"/>
    <w:rsid w:val="00596F2A"/>
    <w:rsid w:val="00597295"/>
    <w:rsid w:val="005A14E5"/>
    <w:rsid w:val="005A53FB"/>
    <w:rsid w:val="005A5A49"/>
    <w:rsid w:val="005B14C4"/>
    <w:rsid w:val="005B18C6"/>
    <w:rsid w:val="005B1B9F"/>
    <w:rsid w:val="005B27EE"/>
    <w:rsid w:val="005B2ED3"/>
    <w:rsid w:val="005B493F"/>
    <w:rsid w:val="005B4ACA"/>
    <w:rsid w:val="005B5150"/>
    <w:rsid w:val="005B5588"/>
    <w:rsid w:val="005C0062"/>
    <w:rsid w:val="005C1D2C"/>
    <w:rsid w:val="005C3D12"/>
    <w:rsid w:val="005C3D72"/>
    <w:rsid w:val="005C4EE2"/>
    <w:rsid w:val="005C51A0"/>
    <w:rsid w:val="005C5E36"/>
    <w:rsid w:val="005C669E"/>
    <w:rsid w:val="005D0695"/>
    <w:rsid w:val="005D0CCE"/>
    <w:rsid w:val="005D3621"/>
    <w:rsid w:val="005D59BA"/>
    <w:rsid w:val="005D672B"/>
    <w:rsid w:val="005D7E6E"/>
    <w:rsid w:val="005E0FB4"/>
    <w:rsid w:val="005E22A3"/>
    <w:rsid w:val="005E3459"/>
    <w:rsid w:val="005E3E59"/>
    <w:rsid w:val="005E5B67"/>
    <w:rsid w:val="005E5F4D"/>
    <w:rsid w:val="005E67C6"/>
    <w:rsid w:val="005E77B1"/>
    <w:rsid w:val="005F2D6E"/>
    <w:rsid w:val="005F30FF"/>
    <w:rsid w:val="005F376C"/>
    <w:rsid w:val="005F4EDC"/>
    <w:rsid w:val="005F515C"/>
    <w:rsid w:val="005F586D"/>
    <w:rsid w:val="005F77FD"/>
    <w:rsid w:val="005F7AD7"/>
    <w:rsid w:val="00601D2F"/>
    <w:rsid w:val="00607A60"/>
    <w:rsid w:val="00607F2B"/>
    <w:rsid w:val="00610EA3"/>
    <w:rsid w:val="00611F64"/>
    <w:rsid w:val="0061273A"/>
    <w:rsid w:val="00612C56"/>
    <w:rsid w:val="00612E4E"/>
    <w:rsid w:val="00614A3C"/>
    <w:rsid w:val="00616BA4"/>
    <w:rsid w:val="00616FBE"/>
    <w:rsid w:val="00617628"/>
    <w:rsid w:val="0062628D"/>
    <w:rsid w:val="006317A6"/>
    <w:rsid w:val="006317C4"/>
    <w:rsid w:val="0063608B"/>
    <w:rsid w:val="00636B68"/>
    <w:rsid w:val="006410B3"/>
    <w:rsid w:val="00643E43"/>
    <w:rsid w:val="00644A52"/>
    <w:rsid w:val="00644AC8"/>
    <w:rsid w:val="0064736D"/>
    <w:rsid w:val="0064793A"/>
    <w:rsid w:val="00650463"/>
    <w:rsid w:val="006505E7"/>
    <w:rsid w:val="006514CD"/>
    <w:rsid w:val="0065275A"/>
    <w:rsid w:val="006535EC"/>
    <w:rsid w:val="00653D12"/>
    <w:rsid w:val="00654811"/>
    <w:rsid w:val="006549A4"/>
    <w:rsid w:val="00654D92"/>
    <w:rsid w:val="00655D86"/>
    <w:rsid w:val="00657E4F"/>
    <w:rsid w:val="00660A05"/>
    <w:rsid w:val="0066155B"/>
    <w:rsid w:val="00661655"/>
    <w:rsid w:val="00661F62"/>
    <w:rsid w:val="006621DC"/>
    <w:rsid w:val="00662ACF"/>
    <w:rsid w:val="006649E6"/>
    <w:rsid w:val="006670C4"/>
    <w:rsid w:val="00670649"/>
    <w:rsid w:val="00670812"/>
    <w:rsid w:val="00672D23"/>
    <w:rsid w:val="0067369E"/>
    <w:rsid w:val="0067436A"/>
    <w:rsid w:val="006747E3"/>
    <w:rsid w:val="00675128"/>
    <w:rsid w:val="00676B3F"/>
    <w:rsid w:val="006810A6"/>
    <w:rsid w:val="0068208B"/>
    <w:rsid w:val="00690837"/>
    <w:rsid w:val="0069472B"/>
    <w:rsid w:val="00694749"/>
    <w:rsid w:val="00695B6A"/>
    <w:rsid w:val="006963DD"/>
    <w:rsid w:val="006978B2"/>
    <w:rsid w:val="006A0231"/>
    <w:rsid w:val="006A044E"/>
    <w:rsid w:val="006A074B"/>
    <w:rsid w:val="006A0C07"/>
    <w:rsid w:val="006A22F6"/>
    <w:rsid w:val="006A29E8"/>
    <w:rsid w:val="006A4F26"/>
    <w:rsid w:val="006A5A41"/>
    <w:rsid w:val="006A5D9A"/>
    <w:rsid w:val="006A6152"/>
    <w:rsid w:val="006A65FF"/>
    <w:rsid w:val="006B3223"/>
    <w:rsid w:val="006B35CD"/>
    <w:rsid w:val="006B4271"/>
    <w:rsid w:val="006B4623"/>
    <w:rsid w:val="006B4C6B"/>
    <w:rsid w:val="006C04AF"/>
    <w:rsid w:val="006C07A3"/>
    <w:rsid w:val="006C3956"/>
    <w:rsid w:val="006C4181"/>
    <w:rsid w:val="006C4BE3"/>
    <w:rsid w:val="006C5976"/>
    <w:rsid w:val="006C6ED8"/>
    <w:rsid w:val="006D0D7E"/>
    <w:rsid w:val="006D0E9B"/>
    <w:rsid w:val="006D2239"/>
    <w:rsid w:val="006D4E96"/>
    <w:rsid w:val="006D5E6D"/>
    <w:rsid w:val="006D734F"/>
    <w:rsid w:val="006E067B"/>
    <w:rsid w:val="006E0D12"/>
    <w:rsid w:val="006E1B49"/>
    <w:rsid w:val="006E31AC"/>
    <w:rsid w:val="006E4407"/>
    <w:rsid w:val="006E7653"/>
    <w:rsid w:val="006E7A93"/>
    <w:rsid w:val="006F050A"/>
    <w:rsid w:val="006F1681"/>
    <w:rsid w:val="006F2591"/>
    <w:rsid w:val="006F41E3"/>
    <w:rsid w:val="006F4482"/>
    <w:rsid w:val="006F5D7B"/>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7319"/>
    <w:rsid w:val="00717FB2"/>
    <w:rsid w:val="007219B1"/>
    <w:rsid w:val="007249CB"/>
    <w:rsid w:val="007260B5"/>
    <w:rsid w:val="00727914"/>
    <w:rsid w:val="00727EBD"/>
    <w:rsid w:val="00732243"/>
    <w:rsid w:val="00732D22"/>
    <w:rsid w:val="00735A5F"/>
    <w:rsid w:val="00735D5A"/>
    <w:rsid w:val="0073632A"/>
    <w:rsid w:val="007371E5"/>
    <w:rsid w:val="00737F61"/>
    <w:rsid w:val="007422FA"/>
    <w:rsid w:val="007423A7"/>
    <w:rsid w:val="00742D72"/>
    <w:rsid w:val="00742DB6"/>
    <w:rsid w:val="00743328"/>
    <w:rsid w:val="0074516F"/>
    <w:rsid w:val="007451FF"/>
    <w:rsid w:val="00745373"/>
    <w:rsid w:val="007454B3"/>
    <w:rsid w:val="00745E35"/>
    <w:rsid w:val="00747E69"/>
    <w:rsid w:val="00751BC3"/>
    <w:rsid w:val="00751D7E"/>
    <w:rsid w:val="00751EC1"/>
    <w:rsid w:val="00752225"/>
    <w:rsid w:val="00753548"/>
    <w:rsid w:val="00757358"/>
    <w:rsid w:val="00764059"/>
    <w:rsid w:val="007647B0"/>
    <w:rsid w:val="00765265"/>
    <w:rsid w:val="0076628E"/>
    <w:rsid w:val="00767735"/>
    <w:rsid w:val="00770B17"/>
    <w:rsid w:val="007715F7"/>
    <w:rsid w:val="00771E4A"/>
    <w:rsid w:val="00774EE6"/>
    <w:rsid w:val="007800CE"/>
    <w:rsid w:val="00780227"/>
    <w:rsid w:val="00780522"/>
    <w:rsid w:val="00782A7D"/>
    <w:rsid w:val="00784619"/>
    <w:rsid w:val="0078491E"/>
    <w:rsid w:val="00786ED5"/>
    <w:rsid w:val="0079032A"/>
    <w:rsid w:val="00790675"/>
    <w:rsid w:val="00791B1D"/>
    <w:rsid w:val="00793451"/>
    <w:rsid w:val="00793808"/>
    <w:rsid w:val="007966CA"/>
    <w:rsid w:val="0079682F"/>
    <w:rsid w:val="00797D60"/>
    <w:rsid w:val="007A2068"/>
    <w:rsid w:val="007A2B25"/>
    <w:rsid w:val="007A3F4E"/>
    <w:rsid w:val="007A481F"/>
    <w:rsid w:val="007A4F37"/>
    <w:rsid w:val="007A502C"/>
    <w:rsid w:val="007A579F"/>
    <w:rsid w:val="007B1F84"/>
    <w:rsid w:val="007B4009"/>
    <w:rsid w:val="007B53EA"/>
    <w:rsid w:val="007B561D"/>
    <w:rsid w:val="007B5812"/>
    <w:rsid w:val="007C165F"/>
    <w:rsid w:val="007C226A"/>
    <w:rsid w:val="007C57E7"/>
    <w:rsid w:val="007C6C59"/>
    <w:rsid w:val="007D3C28"/>
    <w:rsid w:val="007D73C3"/>
    <w:rsid w:val="007D7728"/>
    <w:rsid w:val="007E0B4F"/>
    <w:rsid w:val="007E1AFE"/>
    <w:rsid w:val="007E615D"/>
    <w:rsid w:val="007E712D"/>
    <w:rsid w:val="007E7648"/>
    <w:rsid w:val="007F0061"/>
    <w:rsid w:val="007F015F"/>
    <w:rsid w:val="007F055E"/>
    <w:rsid w:val="007F2D1D"/>
    <w:rsid w:val="007F2DCB"/>
    <w:rsid w:val="007F6D6A"/>
    <w:rsid w:val="00800F41"/>
    <w:rsid w:val="008018A0"/>
    <w:rsid w:val="0080201B"/>
    <w:rsid w:val="00802D53"/>
    <w:rsid w:val="00802E06"/>
    <w:rsid w:val="00802E62"/>
    <w:rsid w:val="00803270"/>
    <w:rsid w:val="008051C3"/>
    <w:rsid w:val="00810CE2"/>
    <w:rsid w:val="008150D4"/>
    <w:rsid w:val="00816A9D"/>
    <w:rsid w:val="00816B33"/>
    <w:rsid w:val="0082158C"/>
    <w:rsid w:val="008234BC"/>
    <w:rsid w:val="00824131"/>
    <w:rsid w:val="00825EF0"/>
    <w:rsid w:val="008262FE"/>
    <w:rsid w:val="008313F7"/>
    <w:rsid w:val="00831E0E"/>
    <w:rsid w:val="00833454"/>
    <w:rsid w:val="00835A29"/>
    <w:rsid w:val="0083699A"/>
    <w:rsid w:val="0083735E"/>
    <w:rsid w:val="00837CBF"/>
    <w:rsid w:val="00837DC0"/>
    <w:rsid w:val="00840F1C"/>
    <w:rsid w:val="00840F4E"/>
    <w:rsid w:val="0084166B"/>
    <w:rsid w:val="008421A0"/>
    <w:rsid w:val="00843705"/>
    <w:rsid w:val="008446CA"/>
    <w:rsid w:val="0084502E"/>
    <w:rsid w:val="00846F14"/>
    <w:rsid w:val="00847A31"/>
    <w:rsid w:val="00850D0C"/>
    <w:rsid w:val="00852CEC"/>
    <w:rsid w:val="00853B5E"/>
    <w:rsid w:val="0085553A"/>
    <w:rsid w:val="00855EFD"/>
    <w:rsid w:val="0085774B"/>
    <w:rsid w:val="00860E74"/>
    <w:rsid w:val="00864658"/>
    <w:rsid w:val="00864D0C"/>
    <w:rsid w:val="008651D6"/>
    <w:rsid w:val="0086669E"/>
    <w:rsid w:val="008670A6"/>
    <w:rsid w:val="00867352"/>
    <w:rsid w:val="00870F44"/>
    <w:rsid w:val="00871571"/>
    <w:rsid w:val="00871E83"/>
    <w:rsid w:val="008772E7"/>
    <w:rsid w:val="00880595"/>
    <w:rsid w:val="008812A6"/>
    <w:rsid w:val="008849EA"/>
    <w:rsid w:val="00887B24"/>
    <w:rsid w:val="0089066F"/>
    <w:rsid w:val="00891A1D"/>
    <w:rsid w:val="008949E1"/>
    <w:rsid w:val="008A0704"/>
    <w:rsid w:val="008A09E7"/>
    <w:rsid w:val="008A0A83"/>
    <w:rsid w:val="008A114C"/>
    <w:rsid w:val="008A38D9"/>
    <w:rsid w:val="008A56FD"/>
    <w:rsid w:val="008A665A"/>
    <w:rsid w:val="008A7262"/>
    <w:rsid w:val="008B1EFD"/>
    <w:rsid w:val="008B2523"/>
    <w:rsid w:val="008B31B3"/>
    <w:rsid w:val="008B3C37"/>
    <w:rsid w:val="008B4128"/>
    <w:rsid w:val="008B6F92"/>
    <w:rsid w:val="008B710D"/>
    <w:rsid w:val="008B7843"/>
    <w:rsid w:val="008C206D"/>
    <w:rsid w:val="008C5413"/>
    <w:rsid w:val="008C544C"/>
    <w:rsid w:val="008C6E83"/>
    <w:rsid w:val="008C72C9"/>
    <w:rsid w:val="008D0FB8"/>
    <w:rsid w:val="008D12A4"/>
    <w:rsid w:val="008D40EC"/>
    <w:rsid w:val="008D49F6"/>
    <w:rsid w:val="008D4A83"/>
    <w:rsid w:val="008D4F5A"/>
    <w:rsid w:val="008D534A"/>
    <w:rsid w:val="008E0BFD"/>
    <w:rsid w:val="008E10B7"/>
    <w:rsid w:val="008E45EF"/>
    <w:rsid w:val="008E4B80"/>
    <w:rsid w:val="008E5572"/>
    <w:rsid w:val="008E6FEB"/>
    <w:rsid w:val="008E7D41"/>
    <w:rsid w:val="008F6FB8"/>
    <w:rsid w:val="009010B7"/>
    <w:rsid w:val="00902E9C"/>
    <w:rsid w:val="00903945"/>
    <w:rsid w:val="0090464A"/>
    <w:rsid w:val="009046DF"/>
    <w:rsid w:val="009073E1"/>
    <w:rsid w:val="0090785F"/>
    <w:rsid w:val="009119A7"/>
    <w:rsid w:val="00911F1F"/>
    <w:rsid w:val="00913E56"/>
    <w:rsid w:val="00916109"/>
    <w:rsid w:val="0092209C"/>
    <w:rsid w:val="00922D48"/>
    <w:rsid w:val="009268B7"/>
    <w:rsid w:val="00926E45"/>
    <w:rsid w:val="00926F59"/>
    <w:rsid w:val="00927538"/>
    <w:rsid w:val="00930F3D"/>
    <w:rsid w:val="00931F2B"/>
    <w:rsid w:val="00932520"/>
    <w:rsid w:val="00932662"/>
    <w:rsid w:val="00933C3F"/>
    <w:rsid w:val="00934EBB"/>
    <w:rsid w:val="00934FE1"/>
    <w:rsid w:val="00936367"/>
    <w:rsid w:val="00936F8D"/>
    <w:rsid w:val="00943545"/>
    <w:rsid w:val="00947D1A"/>
    <w:rsid w:val="0095071A"/>
    <w:rsid w:val="00952CBC"/>
    <w:rsid w:val="00954C65"/>
    <w:rsid w:val="00955704"/>
    <w:rsid w:val="009562EF"/>
    <w:rsid w:val="009615E7"/>
    <w:rsid w:val="00962316"/>
    <w:rsid w:val="00962503"/>
    <w:rsid w:val="00963D07"/>
    <w:rsid w:val="00966299"/>
    <w:rsid w:val="009668DE"/>
    <w:rsid w:val="00966C25"/>
    <w:rsid w:val="00972B12"/>
    <w:rsid w:val="009740EB"/>
    <w:rsid w:val="00974F94"/>
    <w:rsid w:val="00975CAA"/>
    <w:rsid w:val="00976413"/>
    <w:rsid w:val="00977D72"/>
    <w:rsid w:val="009803E3"/>
    <w:rsid w:val="009827BC"/>
    <w:rsid w:val="00982C4C"/>
    <w:rsid w:val="00986039"/>
    <w:rsid w:val="009870C1"/>
    <w:rsid w:val="0099165A"/>
    <w:rsid w:val="009923C7"/>
    <w:rsid w:val="009978A7"/>
    <w:rsid w:val="00997CE8"/>
    <w:rsid w:val="009A1E0A"/>
    <w:rsid w:val="009A2A5F"/>
    <w:rsid w:val="009A4AF7"/>
    <w:rsid w:val="009A6589"/>
    <w:rsid w:val="009B00DC"/>
    <w:rsid w:val="009B16C6"/>
    <w:rsid w:val="009B25E8"/>
    <w:rsid w:val="009B2EAE"/>
    <w:rsid w:val="009B396E"/>
    <w:rsid w:val="009B441E"/>
    <w:rsid w:val="009B4466"/>
    <w:rsid w:val="009B6B12"/>
    <w:rsid w:val="009B722A"/>
    <w:rsid w:val="009B74CF"/>
    <w:rsid w:val="009B7559"/>
    <w:rsid w:val="009C13D1"/>
    <w:rsid w:val="009C1CDB"/>
    <w:rsid w:val="009C1F83"/>
    <w:rsid w:val="009C22BA"/>
    <w:rsid w:val="009D1070"/>
    <w:rsid w:val="009D15CC"/>
    <w:rsid w:val="009D26A6"/>
    <w:rsid w:val="009D34B9"/>
    <w:rsid w:val="009D3C3B"/>
    <w:rsid w:val="009D463F"/>
    <w:rsid w:val="009D46EA"/>
    <w:rsid w:val="009D606C"/>
    <w:rsid w:val="009E20FA"/>
    <w:rsid w:val="009E38C8"/>
    <w:rsid w:val="009E43C0"/>
    <w:rsid w:val="009E56C5"/>
    <w:rsid w:val="009F1D5A"/>
    <w:rsid w:val="009F2833"/>
    <w:rsid w:val="009F58FA"/>
    <w:rsid w:val="009F7599"/>
    <w:rsid w:val="00A0065F"/>
    <w:rsid w:val="00A012F5"/>
    <w:rsid w:val="00A041B0"/>
    <w:rsid w:val="00A06150"/>
    <w:rsid w:val="00A06165"/>
    <w:rsid w:val="00A10CAE"/>
    <w:rsid w:val="00A1185B"/>
    <w:rsid w:val="00A12291"/>
    <w:rsid w:val="00A12C1D"/>
    <w:rsid w:val="00A15152"/>
    <w:rsid w:val="00A155F9"/>
    <w:rsid w:val="00A164B7"/>
    <w:rsid w:val="00A175A4"/>
    <w:rsid w:val="00A21DEF"/>
    <w:rsid w:val="00A22FE6"/>
    <w:rsid w:val="00A238D5"/>
    <w:rsid w:val="00A26920"/>
    <w:rsid w:val="00A3053A"/>
    <w:rsid w:val="00A319FD"/>
    <w:rsid w:val="00A32E71"/>
    <w:rsid w:val="00A3365D"/>
    <w:rsid w:val="00A3457B"/>
    <w:rsid w:val="00A34A0C"/>
    <w:rsid w:val="00A3504A"/>
    <w:rsid w:val="00A351D2"/>
    <w:rsid w:val="00A42215"/>
    <w:rsid w:val="00A45A51"/>
    <w:rsid w:val="00A462C6"/>
    <w:rsid w:val="00A54E65"/>
    <w:rsid w:val="00A55013"/>
    <w:rsid w:val="00A55023"/>
    <w:rsid w:val="00A553B4"/>
    <w:rsid w:val="00A6064E"/>
    <w:rsid w:val="00A6162F"/>
    <w:rsid w:val="00A62DA4"/>
    <w:rsid w:val="00A640CE"/>
    <w:rsid w:val="00A652D8"/>
    <w:rsid w:val="00A65438"/>
    <w:rsid w:val="00A67A59"/>
    <w:rsid w:val="00A7277C"/>
    <w:rsid w:val="00A739CB"/>
    <w:rsid w:val="00A73D49"/>
    <w:rsid w:val="00A73F51"/>
    <w:rsid w:val="00A740D7"/>
    <w:rsid w:val="00A75047"/>
    <w:rsid w:val="00A761B4"/>
    <w:rsid w:val="00A774F0"/>
    <w:rsid w:val="00A81385"/>
    <w:rsid w:val="00A849B4"/>
    <w:rsid w:val="00A8507F"/>
    <w:rsid w:val="00A86DB5"/>
    <w:rsid w:val="00A8745D"/>
    <w:rsid w:val="00A87921"/>
    <w:rsid w:val="00A9026C"/>
    <w:rsid w:val="00A9139A"/>
    <w:rsid w:val="00A913BE"/>
    <w:rsid w:val="00A91E16"/>
    <w:rsid w:val="00A92067"/>
    <w:rsid w:val="00A93543"/>
    <w:rsid w:val="00A950F3"/>
    <w:rsid w:val="00A95518"/>
    <w:rsid w:val="00A97230"/>
    <w:rsid w:val="00AA10C4"/>
    <w:rsid w:val="00AA1E43"/>
    <w:rsid w:val="00AA4AC3"/>
    <w:rsid w:val="00AA57D8"/>
    <w:rsid w:val="00AA5BF1"/>
    <w:rsid w:val="00AA5C3B"/>
    <w:rsid w:val="00AA6729"/>
    <w:rsid w:val="00AA6C1C"/>
    <w:rsid w:val="00AA6E2B"/>
    <w:rsid w:val="00AB0733"/>
    <w:rsid w:val="00AB214D"/>
    <w:rsid w:val="00AB21AA"/>
    <w:rsid w:val="00AB2327"/>
    <w:rsid w:val="00AB24E6"/>
    <w:rsid w:val="00AB3F05"/>
    <w:rsid w:val="00AB5DBC"/>
    <w:rsid w:val="00AB65A0"/>
    <w:rsid w:val="00AB6681"/>
    <w:rsid w:val="00AC0F40"/>
    <w:rsid w:val="00AC1AC4"/>
    <w:rsid w:val="00AC41C9"/>
    <w:rsid w:val="00AC4630"/>
    <w:rsid w:val="00AC4F89"/>
    <w:rsid w:val="00AC58DD"/>
    <w:rsid w:val="00AC6635"/>
    <w:rsid w:val="00AC69A1"/>
    <w:rsid w:val="00AD0294"/>
    <w:rsid w:val="00AD149D"/>
    <w:rsid w:val="00AD243C"/>
    <w:rsid w:val="00AD604F"/>
    <w:rsid w:val="00AD743A"/>
    <w:rsid w:val="00AD7A0A"/>
    <w:rsid w:val="00AE0100"/>
    <w:rsid w:val="00AE0D4F"/>
    <w:rsid w:val="00AE1E64"/>
    <w:rsid w:val="00AE2015"/>
    <w:rsid w:val="00AE4D97"/>
    <w:rsid w:val="00AE58AB"/>
    <w:rsid w:val="00AE7A48"/>
    <w:rsid w:val="00AF5A7D"/>
    <w:rsid w:val="00AF67BD"/>
    <w:rsid w:val="00AF6906"/>
    <w:rsid w:val="00AF6D2B"/>
    <w:rsid w:val="00B01EE0"/>
    <w:rsid w:val="00B021F0"/>
    <w:rsid w:val="00B04CB4"/>
    <w:rsid w:val="00B050C0"/>
    <w:rsid w:val="00B07FCF"/>
    <w:rsid w:val="00B13D73"/>
    <w:rsid w:val="00B13E4F"/>
    <w:rsid w:val="00B14608"/>
    <w:rsid w:val="00B14E51"/>
    <w:rsid w:val="00B15A21"/>
    <w:rsid w:val="00B1638F"/>
    <w:rsid w:val="00B16923"/>
    <w:rsid w:val="00B209B6"/>
    <w:rsid w:val="00B210FC"/>
    <w:rsid w:val="00B236A4"/>
    <w:rsid w:val="00B23F8E"/>
    <w:rsid w:val="00B24FCC"/>
    <w:rsid w:val="00B25737"/>
    <w:rsid w:val="00B25F97"/>
    <w:rsid w:val="00B311AB"/>
    <w:rsid w:val="00B32103"/>
    <w:rsid w:val="00B3226E"/>
    <w:rsid w:val="00B33269"/>
    <w:rsid w:val="00B3353E"/>
    <w:rsid w:val="00B350C9"/>
    <w:rsid w:val="00B3715C"/>
    <w:rsid w:val="00B40044"/>
    <w:rsid w:val="00B4052C"/>
    <w:rsid w:val="00B41CB4"/>
    <w:rsid w:val="00B42B21"/>
    <w:rsid w:val="00B43D73"/>
    <w:rsid w:val="00B46551"/>
    <w:rsid w:val="00B46984"/>
    <w:rsid w:val="00B46D8A"/>
    <w:rsid w:val="00B5073D"/>
    <w:rsid w:val="00B51911"/>
    <w:rsid w:val="00B51DB5"/>
    <w:rsid w:val="00B51DB8"/>
    <w:rsid w:val="00B529EA"/>
    <w:rsid w:val="00B53C69"/>
    <w:rsid w:val="00B5476A"/>
    <w:rsid w:val="00B55F46"/>
    <w:rsid w:val="00B5793E"/>
    <w:rsid w:val="00B61445"/>
    <w:rsid w:val="00B61DDD"/>
    <w:rsid w:val="00B63F1E"/>
    <w:rsid w:val="00B645D5"/>
    <w:rsid w:val="00B64DD4"/>
    <w:rsid w:val="00B64EEB"/>
    <w:rsid w:val="00B64F13"/>
    <w:rsid w:val="00B663BA"/>
    <w:rsid w:val="00B67153"/>
    <w:rsid w:val="00B7079F"/>
    <w:rsid w:val="00B71E2E"/>
    <w:rsid w:val="00B7259E"/>
    <w:rsid w:val="00B72DD7"/>
    <w:rsid w:val="00B73062"/>
    <w:rsid w:val="00B73B89"/>
    <w:rsid w:val="00B73DEA"/>
    <w:rsid w:val="00B74156"/>
    <w:rsid w:val="00B744AF"/>
    <w:rsid w:val="00B75243"/>
    <w:rsid w:val="00B75A72"/>
    <w:rsid w:val="00B764C5"/>
    <w:rsid w:val="00B80515"/>
    <w:rsid w:val="00B85717"/>
    <w:rsid w:val="00B86E39"/>
    <w:rsid w:val="00B87E11"/>
    <w:rsid w:val="00B92819"/>
    <w:rsid w:val="00B9297F"/>
    <w:rsid w:val="00B958C0"/>
    <w:rsid w:val="00BA00DF"/>
    <w:rsid w:val="00BA0D61"/>
    <w:rsid w:val="00BA27C9"/>
    <w:rsid w:val="00BA45FB"/>
    <w:rsid w:val="00BA5432"/>
    <w:rsid w:val="00BA667F"/>
    <w:rsid w:val="00BA704D"/>
    <w:rsid w:val="00BA7DD8"/>
    <w:rsid w:val="00BB2AD9"/>
    <w:rsid w:val="00BB2B80"/>
    <w:rsid w:val="00BB333E"/>
    <w:rsid w:val="00BC330F"/>
    <w:rsid w:val="00BC5784"/>
    <w:rsid w:val="00BC5BDA"/>
    <w:rsid w:val="00BC603B"/>
    <w:rsid w:val="00BC7EC2"/>
    <w:rsid w:val="00BD304D"/>
    <w:rsid w:val="00BD3860"/>
    <w:rsid w:val="00BD4C3D"/>
    <w:rsid w:val="00BD5682"/>
    <w:rsid w:val="00BD61E5"/>
    <w:rsid w:val="00BD793B"/>
    <w:rsid w:val="00BD7A88"/>
    <w:rsid w:val="00BE0C3C"/>
    <w:rsid w:val="00BE1019"/>
    <w:rsid w:val="00BE122C"/>
    <w:rsid w:val="00BE2C10"/>
    <w:rsid w:val="00BE5ACB"/>
    <w:rsid w:val="00BE7F58"/>
    <w:rsid w:val="00BF2784"/>
    <w:rsid w:val="00BF3D6B"/>
    <w:rsid w:val="00BF3E08"/>
    <w:rsid w:val="00BF52B3"/>
    <w:rsid w:val="00BF67D3"/>
    <w:rsid w:val="00C00A16"/>
    <w:rsid w:val="00C01E69"/>
    <w:rsid w:val="00C0264F"/>
    <w:rsid w:val="00C03DCA"/>
    <w:rsid w:val="00C06212"/>
    <w:rsid w:val="00C108EF"/>
    <w:rsid w:val="00C111F5"/>
    <w:rsid w:val="00C1142C"/>
    <w:rsid w:val="00C14A4F"/>
    <w:rsid w:val="00C1514F"/>
    <w:rsid w:val="00C208CF"/>
    <w:rsid w:val="00C21C99"/>
    <w:rsid w:val="00C247E3"/>
    <w:rsid w:val="00C27D27"/>
    <w:rsid w:val="00C31AD6"/>
    <w:rsid w:val="00C32613"/>
    <w:rsid w:val="00C35982"/>
    <w:rsid w:val="00C368F5"/>
    <w:rsid w:val="00C370A3"/>
    <w:rsid w:val="00C373B7"/>
    <w:rsid w:val="00C37E48"/>
    <w:rsid w:val="00C40D99"/>
    <w:rsid w:val="00C41AE1"/>
    <w:rsid w:val="00C42402"/>
    <w:rsid w:val="00C42513"/>
    <w:rsid w:val="00C43C3E"/>
    <w:rsid w:val="00C4538D"/>
    <w:rsid w:val="00C4560E"/>
    <w:rsid w:val="00C45A6F"/>
    <w:rsid w:val="00C461FF"/>
    <w:rsid w:val="00C465D5"/>
    <w:rsid w:val="00C50274"/>
    <w:rsid w:val="00C503D7"/>
    <w:rsid w:val="00C53BE5"/>
    <w:rsid w:val="00C5423E"/>
    <w:rsid w:val="00C542B2"/>
    <w:rsid w:val="00C56455"/>
    <w:rsid w:val="00C56A17"/>
    <w:rsid w:val="00C61787"/>
    <w:rsid w:val="00C6401A"/>
    <w:rsid w:val="00C70003"/>
    <w:rsid w:val="00C70A7B"/>
    <w:rsid w:val="00C72FAB"/>
    <w:rsid w:val="00C74D0E"/>
    <w:rsid w:val="00C7538C"/>
    <w:rsid w:val="00C804B7"/>
    <w:rsid w:val="00C81B27"/>
    <w:rsid w:val="00C822AF"/>
    <w:rsid w:val="00C85327"/>
    <w:rsid w:val="00C857F9"/>
    <w:rsid w:val="00C87395"/>
    <w:rsid w:val="00C87BCB"/>
    <w:rsid w:val="00C90428"/>
    <w:rsid w:val="00C904C6"/>
    <w:rsid w:val="00C912A6"/>
    <w:rsid w:val="00C941B7"/>
    <w:rsid w:val="00C9472A"/>
    <w:rsid w:val="00C95289"/>
    <w:rsid w:val="00C95C6E"/>
    <w:rsid w:val="00C96C07"/>
    <w:rsid w:val="00C96D31"/>
    <w:rsid w:val="00CA17C5"/>
    <w:rsid w:val="00CA3235"/>
    <w:rsid w:val="00CA402E"/>
    <w:rsid w:val="00CA54D5"/>
    <w:rsid w:val="00CA68BD"/>
    <w:rsid w:val="00CA7A90"/>
    <w:rsid w:val="00CB4B18"/>
    <w:rsid w:val="00CB574C"/>
    <w:rsid w:val="00CB6709"/>
    <w:rsid w:val="00CC0CF8"/>
    <w:rsid w:val="00CC1D68"/>
    <w:rsid w:val="00CC1F18"/>
    <w:rsid w:val="00CC2FE0"/>
    <w:rsid w:val="00CC3928"/>
    <w:rsid w:val="00CC462B"/>
    <w:rsid w:val="00CC4982"/>
    <w:rsid w:val="00CC5909"/>
    <w:rsid w:val="00CC6255"/>
    <w:rsid w:val="00CC7895"/>
    <w:rsid w:val="00CD0369"/>
    <w:rsid w:val="00CD0543"/>
    <w:rsid w:val="00CD0794"/>
    <w:rsid w:val="00CD0BC3"/>
    <w:rsid w:val="00CD440C"/>
    <w:rsid w:val="00CD4663"/>
    <w:rsid w:val="00CD732D"/>
    <w:rsid w:val="00CE0036"/>
    <w:rsid w:val="00CE0885"/>
    <w:rsid w:val="00CE2CC5"/>
    <w:rsid w:val="00CE55A3"/>
    <w:rsid w:val="00CE5AA6"/>
    <w:rsid w:val="00CE752A"/>
    <w:rsid w:val="00CF0B54"/>
    <w:rsid w:val="00CF1022"/>
    <w:rsid w:val="00CF1607"/>
    <w:rsid w:val="00CF2B1E"/>
    <w:rsid w:val="00CF34CE"/>
    <w:rsid w:val="00CF39D4"/>
    <w:rsid w:val="00CF7F4C"/>
    <w:rsid w:val="00D04103"/>
    <w:rsid w:val="00D054A4"/>
    <w:rsid w:val="00D062DA"/>
    <w:rsid w:val="00D0795F"/>
    <w:rsid w:val="00D101F9"/>
    <w:rsid w:val="00D13DFE"/>
    <w:rsid w:val="00D144DA"/>
    <w:rsid w:val="00D16F56"/>
    <w:rsid w:val="00D21E05"/>
    <w:rsid w:val="00D21EA7"/>
    <w:rsid w:val="00D2224F"/>
    <w:rsid w:val="00D23CB6"/>
    <w:rsid w:val="00D24AA4"/>
    <w:rsid w:val="00D24FA3"/>
    <w:rsid w:val="00D26383"/>
    <w:rsid w:val="00D30C2A"/>
    <w:rsid w:val="00D31EBA"/>
    <w:rsid w:val="00D341FA"/>
    <w:rsid w:val="00D34435"/>
    <w:rsid w:val="00D365E4"/>
    <w:rsid w:val="00D37D2F"/>
    <w:rsid w:val="00D4019A"/>
    <w:rsid w:val="00D422A9"/>
    <w:rsid w:val="00D4366E"/>
    <w:rsid w:val="00D46682"/>
    <w:rsid w:val="00D47BCC"/>
    <w:rsid w:val="00D5458F"/>
    <w:rsid w:val="00D54730"/>
    <w:rsid w:val="00D54A8F"/>
    <w:rsid w:val="00D56A71"/>
    <w:rsid w:val="00D571AB"/>
    <w:rsid w:val="00D57664"/>
    <w:rsid w:val="00D633FE"/>
    <w:rsid w:val="00D658B3"/>
    <w:rsid w:val="00D6682B"/>
    <w:rsid w:val="00D675D1"/>
    <w:rsid w:val="00D67BAA"/>
    <w:rsid w:val="00D70593"/>
    <w:rsid w:val="00D70EDE"/>
    <w:rsid w:val="00D71BF3"/>
    <w:rsid w:val="00D7576B"/>
    <w:rsid w:val="00D76002"/>
    <w:rsid w:val="00D76BFE"/>
    <w:rsid w:val="00D83F1E"/>
    <w:rsid w:val="00D85235"/>
    <w:rsid w:val="00D85792"/>
    <w:rsid w:val="00D91611"/>
    <w:rsid w:val="00D9290D"/>
    <w:rsid w:val="00D940B5"/>
    <w:rsid w:val="00D9597F"/>
    <w:rsid w:val="00D962AD"/>
    <w:rsid w:val="00D96771"/>
    <w:rsid w:val="00DA27A3"/>
    <w:rsid w:val="00DA6332"/>
    <w:rsid w:val="00DB29D6"/>
    <w:rsid w:val="00DB3126"/>
    <w:rsid w:val="00DB381B"/>
    <w:rsid w:val="00DB3D1C"/>
    <w:rsid w:val="00DB417E"/>
    <w:rsid w:val="00DB47C4"/>
    <w:rsid w:val="00DB4CB2"/>
    <w:rsid w:val="00DC112E"/>
    <w:rsid w:val="00DC1C49"/>
    <w:rsid w:val="00DC274C"/>
    <w:rsid w:val="00DC2D09"/>
    <w:rsid w:val="00DC4B20"/>
    <w:rsid w:val="00DC4FC9"/>
    <w:rsid w:val="00DC64AC"/>
    <w:rsid w:val="00DD0247"/>
    <w:rsid w:val="00DD1BB5"/>
    <w:rsid w:val="00DD1F8F"/>
    <w:rsid w:val="00DD3E54"/>
    <w:rsid w:val="00DD476E"/>
    <w:rsid w:val="00DD4DE4"/>
    <w:rsid w:val="00DD5335"/>
    <w:rsid w:val="00DD5676"/>
    <w:rsid w:val="00DD727A"/>
    <w:rsid w:val="00DE06F4"/>
    <w:rsid w:val="00DE1830"/>
    <w:rsid w:val="00DE34A2"/>
    <w:rsid w:val="00DF0E97"/>
    <w:rsid w:val="00DF403D"/>
    <w:rsid w:val="00DF44C5"/>
    <w:rsid w:val="00DF4B91"/>
    <w:rsid w:val="00DF4E12"/>
    <w:rsid w:val="00DF6F26"/>
    <w:rsid w:val="00E016B0"/>
    <w:rsid w:val="00E02AC3"/>
    <w:rsid w:val="00E04496"/>
    <w:rsid w:val="00E04A92"/>
    <w:rsid w:val="00E076D5"/>
    <w:rsid w:val="00E07FB9"/>
    <w:rsid w:val="00E12440"/>
    <w:rsid w:val="00E13CDC"/>
    <w:rsid w:val="00E205EA"/>
    <w:rsid w:val="00E2212F"/>
    <w:rsid w:val="00E238F9"/>
    <w:rsid w:val="00E23BEE"/>
    <w:rsid w:val="00E23BEF"/>
    <w:rsid w:val="00E24F86"/>
    <w:rsid w:val="00E251D2"/>
    <w:rsid w:val="00E2681B"/>
    <w:rsid w:val="00E270D5"/>
    <w:rsid w:val="00E27107"/>
    <w:rsid w:val="00E27659"/>
    <w:rsid w:val="00E30808"/>
    <w:rsid w:val="00E3154C"/>
    <w:rsid w:val="00E320C3"/>
    <w:rsid w:val="00E33168"/>
    <w:rsid w:val="00E3526A"/>
    <w:rsid w:val="00E36BC9"/>
    <w:rsid w:val="00E44388"/>
    <w:rsid w:val="00E4608F"/>
    <w:rsid w:val="00E47E71"/>
    <w:rsid w:val="00E50042"/>
    <w:rsid w:val="00E5117F"/>
    <w:rsid w:val="00E51B27"/>
    <w:rsid w:val="00E52834"/>
    <w:rsid w:val="00E5338E"/>
    <w:rsid w:val="00E53C81"/>
    <w:rsid w:val="00E5561D"/>
    <w:rsid w:val="00E55D08"/>
    <w:rsid w:val="00E55D43"/>
    <w:rsid w:val="00E60B5B"/>
    <w:rsid w:val="00E61CAC"/>
    <w:rsid w:val="00E629FD"/>
    <w:rsid w:val="00E67BC5"/>
    <w:rsid w:val="00E71D5C"/>
    <w:rsid w:val="00E71F4E"/>
    <w:rsid w:val="00E73061"/>
    <w:rsid w:val="00E7330D"/>
    <w:rsid w:val="00E755D7"/>
    <w:rsid w:val="00E76C2D"/>
    <w:rsid w:val="00E77BFC"/>
    <w:rsid w:val="00E77EEB"/>
    <w:rsid w:val="00E8151E"/>
    <w:rsid w:val="00E83068"/>
    <w:rsid w:val="00E83192"/>
    <w:rsid w:val="00E834D5"/>
    <w:rsid w:val="00E849B5"/>
    <w:rsid w:val="00E8523D"/>
    <w:rsid w:val="00E8537F"/>
    <w:rsid w:val="00E87E12"/>
    <w:rsid w:val="00E91D89"/>
    <w:rsid w:val="00E943FF"/>
    <w:rsid w:val="00E94E30"/>
    <w:rsid w:val="00E9697D"/>
    <w:rsid w:val="00EA18AE"/>
    <w:rsid w:val="00EA271C"/>
    <w:rsid w:val="00EA2B9E"/>
    <w:rsid w:val="00EA33FF"/>
    <w:rsid w:val="00EA4356"/>
    <w:rsid w:val="00EA51B7"/>
    <w:rsid w:val="00EA6ADA"/>
    <w:rsid w:val="00EB0977"/>
    <w:rsid w:val="00EB13C5"/>
    <w:rsid w:val="00EB13EA"/>
    <w:rsid w:val="00EB16F2"/>
    <w:rsid w:val="00EB22F2"/>
    <w:rsid w:val="00EB2E12"/>
    <w:rsid w:val="00EB3F7D"/>
    <w:rsid w:val="00EB49FA"/>
    <w:rsid w:val="00EB4D70"/>
    <w:rsid w:val="00EB5854"/>
    <w:rsid w:val="00EB7463"/>
    <w:rsid w:val="00EB788E"/>
    <w:rsid w:val="00EC09E1"/>
    <w:rsid w:val="00EC3846"/>
    <w:rsid w:val="00EC3AAD"/>
    <w:rsid w:val="00EC47A7"/>
    <w:rsid w:val="00EC4D39"/>
    <w:rsid w:val="00EC5E10"/>
    <w:rsid w:val="00EC6D8C"/>
    <w:rsid w:val="00ED0B90"/>
    <w:rsid w:val="00ED1107"/>
    <w:rsid w:val="00ED15F5"/>
    <w:rsid w:val="00ED429B"/>
    <w:rsid w:val="00EE0CEF"/>
    <w:rsid w:val="00EE3548"/>
    <w:rsid w:val="00EE642D"/>
    <w:rsid w:val="00EE7303"/>
    <w:rsid w:val="00EF03F0"/>
    <w:rsid w:val="00EF177A"/>
    <w:rsid w:val="00EF2F04"/>
    <w:rsid w:val="00EF36E1"/>
    <w:rsid w:val="00EF4CBE"/>
    <w:rsid w:val="00EF587A"/>
    <w:rsid w:val="00EF65CF"/>
    <w:rsid w:val="00EF6A0B"/>
    <w:rsid w:val="00EF6D85"/>
    <w:rsid w:val="00F00A79"/>
    <w:rsid w:val="00F019F2"/>
    <w:rsid w:val="00F02D78"/>
    <w:rsid w:val="00F03838"/>
    <w:rsid w:val="00F06E88"/>
    <w:rsid w:val="00F06EFF"/>
    <w:rsid w:val="00F07F37"/>
    <w:rsid w:val="00F10584"/>
    <w:rsid w:val="00F13DDE"/>
    <w:rsid w:val="00F14535"/>
    <w:rsid w:val="00F146D3"/>
    <w:rsid w:val="00F150ED"/>
    <w:rsid w:val="00F227C3"/>
    <w:rsid w:val="00F232AB"/>
    <w:rsid w:val="00F25EBD"/>
    <w:rsid w:val="00F2664D"/>
    <w:rsid w:val="00F30418"/>
    <w:rsid w:val="00F31FA2"/>
    <w:rsid w:val="00F3215E"/>
    <w:rsid w:val="00F3231F"/>
    <w:rsid w:val="00F32724"/>
    <w:rsid w:val="00F33B8A"/>
    <w:rsid w:val="00F33E87"/>
    <w:rsid w:val="00F404DA"/>
    <w:rsid w:val="00F40FC5"/>
    <w:rsid w:val="00F410D7"/>
    <w:rsid w:val="00F41703"/>
    <w:rsid w:val="00F41CC2"/>
    <w:rsid w:val="00F42BF8"/>
    <w:rsid w:val="00F43012"/>
    <w:rsid w:val="00F43531"/>
    <w:rsid w:val="00F4516D"/>
    <w:rsid w:val="00F46A33"/>
    <w:rsid w:val="00F47A66"/>
    <w:rsid w:val="00F5187E"/>
    <w:rsid w:val="00F52D73"/>
    <w:rsid w:val="00F53322"/>
    <w:rsid w:val="00F55A6A"/>
    <w:rsid w:val="00F562DF"/>
    <w:rsid w:val="00F61DC1"/>
    <w:rsid w:val="00F635D7"/>
    <w:rsid w:val="00F64BA0"/>
    <w:rsid w:val="00F65834"/>
    <w:rsid w:val="00F66B6F"/>
    <w:rsid w:val="00F73837"/>
    <w:rsid w:val="00F74158"/>
    <w:rsid w:val="00F74DA3"/>
    <w:rsid w:val="00F7560A"/>
    <w:rsid w:val="00F76ADD"/>
    <w:rsid w:val="00F77A2A"/>
    <w:rsid w:val="00F77D8C"/>
    <w:rsid w:val="00F77FEB"/>
    <w:rsid w:val="00F81B4C"/>
    <w:rsid w:val="00F81E2C"/>
    <w:rsid w:val="00F83A8B"/>
    <w:rsid w:val="00F83CEF"/>
    <w:rsid w:val="00F86482"/>
    <w:rsid w:val="00F873C1"/>
    <w:rsid w:val="00F8789B"/>
    <w:rsid w:val="00F91DFA"/>
    <w:rsid w:val="00F95288"/>
    <w:rsid w:val="00F960F3"/>
    <w:rsid w:val="00F9791B"/>
    <w:rsid w:val="00FA09D8"/>
    <w:rsid w:val="00FA313D"/>
    <w:rsid w:val="00FA5240"/>
    <w:rsid w:val="00FB2AFC"/>
    <w:rsid w:val="00FB35A1"/>
    <w:rsid w:val="00FB6824"/>
    <w:rsid w:val="00FB6B27"/>
    <w:rsid w:val="00FB7A39"/>
    <w:rsid w:val="00FC0719"/>
    <w:rsid w:val="00FC0E1D"/>
    <w:rsid w:val="00FC0F09"/>
    <w:rsid w:val="00FC10BB"/>
    <w:rsid w:val="00FC2B67"/>
    <w:rsid w:val="00FC3AAF"/>
    <w:rsid w:val="00FC3D53"/>
    <w:rsid w:val="00FC526E"/>
    <w:rsid w:val="00FC53DA"/>
    <w:rsid w:val="00FC5892"/>
    <w:rsid w:val="00FC7CD1"/>
    <w:rsid w:val="00FD16A9"/>
    <w:rsid w:val="00FD2D13"/>
    <w:rsid w:val="00FD36E4"/>
    <w:rsid w:val="00FD3F68"/>
    <w:rsid w:val="00FD547E"/>
    <w:rsid w:val="00FD7E73"/>
    <w:rsid w:val="00FE4758"/>
    <w:rsid w:val="00FE7CEC"/>
    <w:rsid w:val="00FF004E"/>
    <w:rsid w:val="00FF0E35"/>
    <w:rsid w:val="00FF0F4A"/>
    <w:rsid w:val="00FF14F8"/>
    <w:rsid w:val="00FF19E7"/>
    <w:rsid w:val="00FF38D5"/>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53E105F"/>
  <w15:docId w15:val="{CCB72445-0782-4F99-A87F-FE8CE8A9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8E0BFD"/>
    <w:pPr>
      <w:spacing w:before="120" w:after="40"/>
      <w:jc w:val="both"/>
    </w:pPr>
    <w:rPr>
      <w:rFonts w:ascii="Linux Biolinum" w:eastAsia="Times New Roman" w:hAnsi="Linux Biolinum" w:cs="Times New Roman"/>
      <w:b/>
      <w:bCs/>
      <w:sz w:val="18"/>
      <w:lang w:val="en-US" w:eastAsia="en-US"/>
      <w14:ligatures w14:val="standard"/>
    </w:rPr>
  </w:style>
  <w:style w:type="paragraph" w:customStyle="1" w:styleId="Head4">
    <w:name w:val="Head4"/>
    <w:autoRedefine/>
    <w:qFormat/>
    <w:rsid w:val="008B6F92"/>
    <w:pPr>
      <w:spacing w:before="60" w:after="140"/>
    </w:pPr>
    <w:rPr>
      <w:rFonts w:ascii="Linux Libertine" w:eastAsia="Times New Roman" w:hAnsi="Linux Libertine" w:cs="Linux Libertine"/>
      <w:b/>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1">
    <w:name w:val="Unresolved Mention1"/>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E39848B7-DFF3-4653-A129-3D242F34218A}">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6723</TotalTime>
  <Pages>20</Pages>
  <Words>11478</Words>
  <Characters>65428</Characters>
  <Application>Microsoft Office Word</Application>
  <DocSecurity>0</DocSecurity>
  <Lines>545</Lines>
  <Paragraphs>153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76753</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Jainesh Pathak (PGT)</cp:lastModifiedBy>
  <cp:revision>976</cp:revision>
  <cp:lastPrinted>2023-06-23T14:45:00Z</cp:lastPrinted>
  <dcterms:created xsi:type="dcterms:W3CDTF">2023-08-14T18:09:00Z</dcterms:created>
  <dcterms:modified xsi:type="dcterms:W3CDTF">2023-08-21T14:43:00Z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